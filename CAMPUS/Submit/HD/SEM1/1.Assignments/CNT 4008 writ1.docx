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Pr="00775C58" w:rsidR="000B48DC" w:rsidP="00C94830" w:rsidRDefault="00123C5B" w14:paraId="42BB795B" w14:textId="4276AA2F">
      <w:pPr>
        <w:pStyle w:val="Title"/>
      </w:pPr>
      <w:r>
        <w:rPr>
          <w:noProof/>
          <w:color w:val="133350"/>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2336" behindDoc="1" locked="0" layoutInCell="1" allowOverlap="1" wp14:anchorId="1434AE3B" wp14:editId="440CC5EE">
                <wp:simplePos xmlns:wp="http://schemas.openxmlformats.org/drawingml/2006/wordprocessingDrawing" x="0" y="0"/>
                <wp:positionH xmlns:wp="http://schemas.openxmlformats.org/drawingml/2006/wordprocessingDrawing" relativeFrom="column">
                  <wp:posOffset>-472440</wp:posOffset>
                </wp:positionH>
                <wp:positionV xmlns:wp="http://schemas.openxmlformats.org/drawingml/2006/wordprocessingDrawing" relativeFrom="paragraph">
                  <wp:posOffset>-270510</wp:posOffset>
                </wp:positionV>
                <wp:extent cx="7574280" cy="8376285"/>
                <wp:effectExtent l="0" t="0" r="26670" b="24765"/>
                <wp:wrapNone xmlns:wp="http://schemas.openxmlformats.org/drawingml/2006/wordprocessingDrawing"/>
                <wp:docPr xmlns:wp="http://schemas.openxmlformats.org/drawingml/2006/wordprocessingDrawing" id="35" name="Rectangle 35">
                  <a:extLst xmlns:a="http://schemas.openxmlformats.org/drawingml/2006/main">
                    <a:ext uri="{C183D7F6-B498-43B3-948B-1728B52AA6E4}">
                      <adec:decorative xmlns:adec="http://schemas.microsoft.com/office/drawing/2017/decorative" val="1"/>
                    </a:ext>
                  </a:extLst>
                </wp:docPr>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7574280" cy="8376285"/>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xmlns:wp14="http://schemas.microsoft.com/office/word/2010/wordprocessingDrawing" relativeFrom="margin">
                  <wp14:pctHeight>0</wp14:pctHeight>
                </wp14:sizeRelV>
              </wp:anchor>
            </w:drawing>
          </mc:Choice>
          <mc:Fallback xmlns:a="http://schemas.openxmlformats.org/drawingml/2006/main" xmlns:adec="http://schemas.microsoft.com/office/drawing/2017/decorative"/>
        </mc:AlternateContent>
      </w:r>
    </w:p>
    <w:p w:rsidRPr="00775C58" w:rsidR="000B48DC" w:rsidP="00875A43" w:rsidRDefault="00875A43" w14:paraId="2D2B7B44" w14:textId="77777777">
      <w:pPr>
        <w:pStyle w:val="Title"/>
        <w:ind w:firstLine="284"/>
      </w:pPr>
      <w:r>
        <w:rPr>
          <w:noProof/>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rsidRPr="00775C58" w:rsidR="000B48DC" w:rsidP="00875A43" w:rsidRDefault="000B48DC" w14:paraId="7824A60F" w14:textId="77777777">
      <w:pPr>
        <w:pStyle w:val="Title"/>
        <w:ind w:firstLine="284"/>
      </w:pPr>
    </w:p>
    <w:p w:rsidRPr="00875A43" w:rsidR="00F56A33" w:rsidP="00875A43" w:rsidRDefault="00F56A33" w14:paraId="31037CCB" w14:textId="623FD220">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rsidRPr="00875A43" w:rsidR="00194AEB" w:rsidP="000B48DC" w:rsidRDefault="00194AEB" w14:paraId="6DD74E96" w14:textId="77777777">
      <w:pPr>
        <w:ind w:left="284"/>
        <w:rPr>
          <w:color w:val="FFFFFF" w:themeColor="background1"/>
        </w:rPr>
      </w:pPr>
    </w:p>
    <w:p w:rsidRPr="00775C58" w:rsidR="00F65D64" w:rsidP="00875A43" w:rsidRDefault="00F65D64" w14:paraId="77EEBE56" w14:textId="77777777">
      <w:pPr>
        <w:rPr>
          <w:color w:val="FFFFFF" w:themeColor="background1"/>
        </w:rPr>
      </w:pPr>
    </w:p>
    <w:p w:rsidRPr="00820553" w:rsidR="00CB0C16" w:rsidP="00820553" w:rsidRDefault="00F56A33" w14:paraId="1D08CE2C" w14:textId="77777777">
      <w:pPr>
        <w:pStyle w:val="Heading3"/>
      </w:pPr>
      <w:r w:rsidRPr="00820553">
        <w:t xml:space="preserve">Assessment </w:t>
      </w:r>
    </w:p>
    <w:p w:rsidRPr="00820553" w:rsidR="00F56A33" w:rsidP="00820553" w:rsidRDefault="00F56A33" w14:paraId="75DA3B3C" w14:textId="77777777">
      <w:pPr>
        <w:pStyle w:val="Heading3"/>
      </w:pPr>
      <w:r w:rsidRPr="00820553">
        <w:t>Brief</w:t>
      </w:r>
    </w:p>
    <w:p w:rsidRPr="00775C58" w:rsidR="00F56A33" w:rsidP="000B48DC" w:rsidRDefault="00F56A33" w14:paraId="501F510D" w14:textId="77777777">
      <w:pPr>
        <w:ind w:left="284"/>
        <w:rPr>
          <w:color w:val="FFFFFF" w:themeColor="background1"/>
        </w:rPr>
      </w:pPr>
    </w:p>
    <w:p w:rsidRPr="00775C58" w:rsidR="00F56A33" w:rsidP="000B48DC" w:rsidRDefault="000B48DC" w14:paraId="5C753B0F" w14:textId="77777777">
      <w:pPr>
        <w:ind w:left="284"/>
        <w:rPr>
          <w:color w:val="133350"/>
        </w:rPr>
      </w:pPr>
      <w:r w:rsidRPr="00775C58">
        <w:rPr>
          <w:noProof/>
          <w:color w:val="133350"/>
        </w:rPr>
        <mc:AlternateContent>
          <mc:Choice Requires="wps">
            <w:drawing>
              <wp:anchor distT="0" distB="0" distL="114300" distR="114300" simplePos="0" relativeHeight="25165926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F2637C">
              <v:rect id="Rectangle 5" style="position:absolute;margin-left:12.1pt;margin-top:4.8pt;width:161.6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white [3212]" stroked="f" strokeweight="1pt" w14:anchorId="6411F4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w:pict>
          </mc:Fallback>
        </mc:AlternateContent>
      </w:r>
    </w:p>
    <w:p w:rsidRPr="00775C58" w:rsidR="004A1935" w:rsidP="000B48DC" w:rsidRDefault="004A1935" w14:paraId="18679867" w14:textId="77777777">
      <w:pPr>
        <w:ind w:left="284"/>
        <w:rPr>
          <w:color w:val="133350"/>
        </w:rPr>
      </w:pPr>
    </w:p>
    <w:tbl>
      <w:tblPr>
        <w:tblStyle w:val="TableGrid"/>
        <w:tblpPr w:leftFromText="180" w:rightFromText="180" w:vertAnchor="text" w:horzAnchor="page" w:tblpX="814" w:tblpY="18"/>
        <w:tblW w:w="10536" w:type="dxa"/>
        <w:tblCellSpacing w:w="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8" w:type="dxa"/>
          <w:bottom w:w="108" w:type="dxa"/>
        </w:tblCellMar>
        <w:tblLook w:val="04A0" w:firstRow="1" w:lastRow="0" w:firstColumn="1" w:lastColumn="0" w:noHBand="0" w:noVBand="1"/>
      </w:tblPr>
      <w:tblGrid>
        <w:gridCol w:w="2550"/>
        <w:gridCol w:w="7986"/>
      </w:tblGrid>
      <w:tr w:rsidRPr="00775C58" w:rsidR="00775C58" w:rsidTr="000B48DC" w14:paraId="44C210A4" w14:textId="77777777">
        <w:trPr>
          <w:tblCellSpacing w:w="56" w:type="dxa"/>
        </w:trPr>
        <w:tc>
          <w:tcPr>
            <w:tcW w:w="2382" w:type="dxa"/>
          </w:tcPr>
          <w:p w:rsidRPr="00123C5B" w:rsidR="000B48DC" w:rsidP="00123C5B" w:rsidRDefault="000B48DC" w14:paraId="594E54C0" w14:textId="77777777">
            <w:pPr>
              <w:pStyle w:val="Title"/>
              <w:ind w:hanging="74"/>
              <w:rPr>
                <w:color w:val="FFFFFF" w:themeColor="background1"/>
              </w:rPr>
            </w:pPr>
            <w:r w:rsidRPr="00123C5B">
              <w:rPr>
                <w:color w:val="FFFFFF" w:themeColor="background1"/>
              </w:rPr>
              <w:t>Module Code</w:t>
            </w:r>
          </w:p>
        </w:tc>
        <w:tc>
          <w:tcPr>
            <w:tcW w:w="7818" w:type="dxa"/>
          </w:tcPr>
          <w:p w:rsidRPr="00123C5B" w:rsidR="000B48DC" w:rsidP="00123C5B" w:rsidRDefault="000B48DC" w14:paraId="2D161F78" w14:textId="77777777">
            <w:pPr>
              <w:pStyle w:val="Title"/>
              <w:ind w:hanging="74"/>
              <w:rPr>
                <w:color w:val="FFFFFF" w:themeColor="background1"/>
              </w:rPr>
            </w:pPr>
            <w:r w:rsidRPr="00123C5B">
              <w:rPr>
                <w:color w:val="FFFFFF" w:themeColor="background1"/>
              </w:rPr>
              <w:t>Module Title</w:t>
            </w:r>
          </w:p>
        </w:tc>
      </w:tr>
      <w:tr w:rsidRPr="00775C58" w:rsidR="00775C58" w:rsidTr="000B48DC" w14:paraId="518AD8AE" w14:textId="77777777">
        <w:trPr>
          <w:tblCellSpacing w:w="56" w:type="dxa"/>
        </w:trPr>
        <w:tc>
          <w:tcPr>
            <w:tcW w:w="2382" w:type="dxa"/>
            <w:shd w:val="clear" w:color="auto" w:fill="D9E2F3" w:themeFill="accent1" w:themeFillTint="33"/>
          </w:tcPr>
          <w:p w:rsidRPr="00775C58" w:rsidR="000B48DC" w:rsidP="00875A43" w:rsidRDefault="007E386E" w14:paraId="64053972" w14:textId="31C7B086">
            <w:pPr>
              <w:ind w:left="284" w:hanging="220"/>
              <w:rPr>
                <w:color w:val="133350"/>
              </w:rPr>
            </w:pPr>
            <w:r>
              <w:rPr>
                <w:color w:val="133350"/>
              </w:rPr>
              <w:t>CNT 4008</w:t>
            </w:r>
          </w:p>
        </w:tc>
        <w:tc>
          <w:tcPr>
            <w:tcW w:w="7818" w:type="dxa"/>
            <w:shd w:val="clear" w:color="auto" w:fill="D9E2F3" w:themeFill="accent1" w:themeFillTint="33"/>
          </w:tcPr>
          <w:p w:rsidRPr="007E386E" w:rsidR="000B48DC" w:rsidP="007E386E" w:rsidRDefault="007E386E" w14:paraId="3779AA66" w14:textId="6D5F249B">
            <w:pPr>
              <w:spacing w:line="360" w:lineRule="auto"/>
              <w:jc w:val="both"/>
            </w:pPr>
            <w:r w:rsidRPr="00C85E1C">
              <w:t>Fundamentals in Networking</w:t>
            </w:r>
            <w:r>
              <w:t xml:space="preserve"> / Network Solution </w:t>
            </w:r>
            <w:r w:rsidRPr="00C85E1C">
              <w:t xml:space="preserve">for </w:t>
            </w:r>
            <w:r w:rsidR="00C21782">
              <w:t xml:space="preserve"> </w:t>
            </w:r>
            <w:r w:rsidR="0096789C">
              <w:t xml:space="preserve">ZoomTech Corporation </w:t>
            </w:r>
          </w:p>
        </w:tc>
      </w:tr>
      <w:tr w:rsidRPr="00775C58" w:rsidR="00775C58" w:rsidTr="000B48DC" w14:paraId="3BDE8B06" w14:textId="77777777">
        <w:trPr>
          <w:tblCellSpacing w:w="56" w:type="dxa"/>
        </w:trPr>
        <w:tc>
          <w:tcPr>
            <w:tcW w:w="2382" w:type="dxa"/>
          </w:tcPr>
          <w:p w:rsidRPr="00123C5B" w:rsidR="000B48DC" w:rsidP="00123C5B" w:rsidRDefault="000B48DC" w14:paraId="56A76BF1" w14:textId="77777777">
            <w:pPr>
              <w:pStyle w:val="Title"/>
              <w:ind w:hanging="74"/>
              <w:rPr>
                <w:color w:val="FFFFFF" w:themeColor="background1"/>
              </w:rPr>
            </w:pPr>
            <w:r w:rsidRPr="00123C5B">
              <w:rPr>
                <w:color w:val="FFFFFF" w:themeColor="background1"/>
              </w:rPr>
              <w:t>Academic Year</w:t>
            </w:r>
          </w:p>
        </w:tc>
        <w:tc>
          <w:tcPr>
            <w:tcW w:w="7818" w:type="dxa"/>
          </w:tcPr>
          <w:p w:rsidRPr="00123C5B" w:rsidR="000B48DC" w:rsidP="00123C5B" w:rsidRDefault="000B48DC" w14:paraId="6FE4E97E" w14:textId="77777777">
            <w:pPr>
              <w:pStyle w:val="Title"/>
              <w:ind w:hanging="74"/>
              <w:rPr>
                <w:color w:val="FFFFFF" w:themeColor="background1"/>
              </w:rPr>
            </w:pPr>
            <w:r w:rsidRPr="00123C5B">
              <w:rPr>
                <w:color w:val="FFFFFF" w:themeColor="background1"/>
              </w:rPr>
              <w:t>Semester</w:t>
            </w:r>
          </w:p>
        </w:tc>
      </w:tr>
      <w:tr w:rsidRPr="00775C58" w:rsidR="00775C58" w:rsidTr="000B48DC" w14:paraId="73668352" w14:textId="77777777">
        <w:trPr>
          <w:tblCellSpacing w:w="56" w:type="dxa"/>
        </w:trPr>
        <w:tc>
          <w:tcPr>
            <w:tcW w:w="2382" w:type="dxa"/>
            <w:shd w:val="clear" w:color="auto" w:fill="D9E2F3" w:themeFill="accent1" w:themeFillTint="33"/>
          </w:tcPr>
          <w:p w:rsidRPr="00775C58" w:rsidR="000B48DC" w:rsidP="00875A43" w:rsidRDefault="00887305" w14:paraId="63882F95" w14:textId="09C3ACD1">
            <w:pPr>
              <w:ind w:left="284" w:hanging="220"/>
              <w:rPr>
                <w:color w:val="133350"/>
              </w:rPr>
            </w:pPr>
            <w:r>
              <w:rPr>
                <w:color w:val="133350"/>
              </w:rPr>
              <w:t>2024</w:t>
            </w:r>
          </w:p>
        </w:tc>
        <w:tc>
          <w:tcPr>
            <w:tcW w:w="7818" w:type="dxa"/>
            <w:shd w:val="clear" w:color="auto" w:fill="D9E2F3" w:themeFill="accent1" w:themeFillTint="33"/>
          </w:tcPr>
          <w:p w:rsidRPr="00775C58" w:rsidR="000B48DC" w:rsidP="00875A43" w:rsidRDefault="00887305" w14:paraId="7A964F20" w14:textId="32C97FE7">
            <w:pPr>
              <w:ind w:left="284" w:hanging="220"/>
              <w:rPr>
                <w:color w:val="133350"/>
              </w:rPr>
            </w:pPr>
            <w:r>
              <w:rPr>
                <w:color w:val="133350"/>
              </w:rPr>
              <w:t>2</w:t>
            </w:r>
          </w:p>
        </w:tc>
      </w:tr>
      <w:tr w:rsidRPr="00775C58" w:rsidR="00775C58" w:rsidTr="000B48DC" w14:paraId="39A056B7" w14:textId="77777777">
        <w:trPr>
          <w:tblCellSpacing w:w="56" w:type="dxa"/>
        </w:trPr>
        <w:tc>
          <w:tcPr>
            <w:tcW w:w="10312" w:type="dxa"/>
            <w:gridSpan w:val="2"/>
          </w:tcPr>
          <w:p w:rsidRPr="00775C58" w:rsidR="000B48DC" w:rsidP="00123C5B" w:rsidRDefault="000B48DC" w14:paraId="3EC8D501" w14:textId="77777777">
            <w:pPr>
              <w:pStyle w:val="Title"/>
              <w:ind w:hanging="74"/>
            </w:pPr>
            <w:r w:rsidRPr="00123C5B">
              <w:rPr>
                <w:color w:val="FFFFFF" w:themeColor="background1"/>
              </w:rPr>
              <w:t>Module Leader email</w:t>
            </w:r>
          </w:p>
        </w:tc>
      </w:tr>
      <w:tr w:rsidRPr="00775C58" w:rsidR="00775C58" w:rsidTr="000B48DC" w14:paraId="37CE5A03" w14:textId="77777777">
        <w:trPr>
          <w:tblCellSpacing w:w="56" w:type="dxa"/>
        </w:trPr>
        <w:tc>
          <w:tcPr>
            <w:tcW w:w="10312" w:type="dxa"/>
            <w:gridSpan w:val="2"/>
            <w:shd w:val="clear" w:color="auto" w:fill="D9E2F3" w:themeFill="accent1" w:themeFillTint="33"/>
          </w:tcPr>
          <w:p w:rsidRPr="00775C58" w:rsidR="000B48DC" w:rsidP="00875A43" w:rsidRDefault="007E386E" w14:paraId="572B6BAB" w14:textId="05C76443">
            <w:pPr>
              <w:ind w:left="284" w:hanging="220"/>
              <w:rPr>
                <w:color w:val="133350"/>
              </w:rPr>
            </w:pPr>
            <w:r>
              <w:rPr>
                <w:color w:val="133350"/>
              </w:rPr>
              <w:t>aruna@icbtcampus.edu.lk</w:t>
            </w:r>
          </w:p>
        </w:tc>
      </w:tr>
    </w:tbl>
    <w:p w:rsidR="00775C58" w:rsidP="00875A43" w:rsidRDefault="00775C58" w14:paraId="025FE53C" w14:textId="77777777">
      <w:pPr>
        <w:rPr>
          <w:color w:val="133350"/>
        </w:rPr>
      </w:pPr>
    </w:p>
    <w:p w:rsidR="00123C5B" w:rsidP="000B48DC" w:rsidRDefault="00123C5B" w14:paraId="33E9CE7E" w14:textId="77777777">
      <w:pPr>
        <w:ind w:left="284"/>
        <w:rPr>
          <w:color w:val="133350"/>
        </w:rPr>
      </w:pPr>
    </w:p>
    <w:p w:rsidR="00820553" w:rsidP="000B48DC" w:rsidRDefault="00820553" w14:paraId="2BA38B3F" w14:textId="77777777">
      <w:pPr>
        <w:ind w:left="284"/>
        <w:rPr>
          <w:color w:val="133350"/>
        </w:rPr>
      </w:pPr>
    </w:p>
    <w:p w:rsidR="00875A43" w:rsidP="000B48DC" w:rsidRDefault="00875A43" w14:paraId="3C21C7B4" w14:textId="77777777">
      <w:pPr>
        <w:ind w:left="284"/>
        <w:rPr>
          <w:color w:val="133350"/>
        </w:rPr>
      </w:pPr>
    </w:p>
    <w:p w:rsidR="00C762F3" w:rsidP="00C762F3" w:rsidRDefault="00820553" w14:paraId="76F719BB" w14:textId="77777777">
      <w:pPr>
        <w:ind w:left="284" w:firstLine="4252"/>
        <w:rPr>
          <w:color w:val="133350"/>
        </w:rPr>
      </w:pPr>
      <w:r w:rsidRPr="00820553">
        <w:rPr>
          <w:rStyle w:val="Heading1Char"/>
          <w:color w:val="002060"/>
        </w:rPr>
        <w:t>Conten</w:t>
      </w:r>
      <w:r>
        <w:rPr>
          <w:rStyle w:val="Heading1Char"/>
          <w:color w:val="002060"/>
        </w:rPr>
        <w:t>t</w:t>
      </w:r>
    </w:p>
    <w:p w:rsidR="00C762F3" w:rsidP="000B48DC" w:rsidRDefault="00C762F3" w14:paraId="00A316DF" w14:textId="77777777">
      <w:pPr>
        <w:ind w:left="284"/>
        <w:rPr>
          <w:color w:val="133350"/>
        </w:rPr>
      </w:pPr>
    </w:p>
    <w:p w:rsidRPr="00820553" w:rsidR="00820553" w:rsidP="00820553" w:rsidRDefault="00C762F3" w14:paraId="0BB106E9" w14:textId="77777777">
      <w:pPr>
        <w:pStyle w:val="TOC1"/>
        <w:ind w:firstLine="4536"/>
        <w:rPr>
          <w:rFonts w:asciiTheme="minorHAnsi" w:hAnsiTheme="minorHAnsi" w:eastAsiaTheme="minorEastAsia"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history="1" w:anchor="_Toc67665314">
        <w:r w:rsidRPr="00820553" w:rsidR="009B6F4D">
          <w:rPr>
            <w:rStyle w:val="Hyperlink"/>
            <w:caps w:val="0"/>
            <w:noProof/>
            <w:color w:val="002060"/>
          </w:rPr>
          <w:t>Assessment Details</w:t>
        </w:r>
        <w:r w:rsidRPr="00820553" w:rsidR="009B6F4D">
          <w:rPr>
            <w:caps w:val="0"/>
            <w:noProof/>
            <w:webHidden/>
            <w:color w:val="002060"/>
          </w:rPr>
          <w:tab/>
        </w:r>
        <w:r w:rsidRPr="00820553" w:rsidR="00820553">
          <w:rPr>
            <w:noProof/>
            <w:webHidden/>
            <w:color w:val="002060"/>
          </w:rPr>
          <w:fldChar w:fldCharType="begin"/>
        </w:r>
        <w:r w:rsidRPr="00820553" w:rsidR="00820553">
          <w:rPr>
            <w:noProof/>
            <w:webHidden/>
            <w:color w:val="002060"/>
          </w:rPr>
          <w:instrText xml:space="preserve"> PAGEREF _Toc67665314 \h </w:instrText>
        </w:r>
        <w:r w:rsidRPr="00820553" w:rsidR="00820553">
          <w:rPr>
            <w:noProof/>
            <w:webHidden/>
            <w:color w:val="002060"/>
          </w:rPr>
        </w:r>
        <w:r w:rsidRPr="00820553" w:rsidR="00820553">
          <w:rPr>
            <w:noProof/>
            <w:webHidden/>
            <w:color w:val="002060"/>
          </w:rPr>
          <w:fldChar w:fldCharType="separate"/>
        </w:r>
        <w:r w:rsidR="002F48F9">
          <w:rPr>
            <w:noProof/>
            <w:webHidden/>
            <w:color w:val="002060"/>
          </w:rPr>
          <w:t>2</w:t>
        </w:r>
        <w:r w:rsidRPr="00820553" w:rsidR="00820553">
          <w:rPr>
            <w:noProof/>
            <w:webHidden/>
            <w:color w:val="002060"/>
          </w:rPr>
          <w:fldChar w:fldCharType="end"/>
        </w:r>
      </w:hyperlink>
    </w:p>
    <w:p w:rsidRPr="00820553" w:rsidR="00820553" w:rsidP="00820553" w:rsidRDefault="009B6F4D" w14:paraId="2162DE55" w14:textId="63FDB14A">
      <w:pPr>
        <w:pStyle w:val="TOC1"/>
        <w:ind w:firstLine="4536"/>
        <w:rPr>
          <w:rFonts w:asciiTheme="minorHAnsi" w:hAnsiTheme="minorHAnsi" w:eastAsiaTheme="minorEastAsia" w:cstheme="minorBidi"/>
          <w:b w:val="0"/>
          <w:bCs w:val="0"/>
          <w:caps w:val="0"/>
          <w:noProof/>
          <w:color w:val="002060"/>
          <w:lang w:eastAsia="en-GB"/>
        </w:rPr>
      </w:pPr>
      <w:hyperlink w:history="1" w:anchor="_Toc67665315">
        <w:r w:rsidRPr="00820553">
          <w:rPr>
            <w:rStyle w:val="Hyperlink"/>
            <w:caps w:val="0"/>
            <w:noProof/>
            <w:color w:val="002060"/>
          </w:rPr>
          <w:t>Submission Details</w:t>
        </w:r>
        <w:r w:rsidRPr="00820553">
          <w:rPr>
            <w:caps w:val="0"/>
            <w:noProof/>
            <w:webHidden/>
            <w:color w:val="002060"/>
          </w:rPr>
          <w:tab/>
        </w:r>
        <w:r w:rsidR="00164641">
          <w:rPr>
            <w:noProof/>
            <w:webHidden/>
            <w:color w:val="002060"/>
          </w:rPr>
          <w:t>5</w:t>
        </w:r>
      </w:hyperlink>
    </w:p>
    <w:p w:rsidRPr="00820553" w:rsidR="00820553" w:rsidP="00820553" w:rsidRDefault="009B6F4D" w14:paraId="68F81F02" w14:textId="5F44E305">
      <w:pPr>
        <w:pStyle w:val="TOC1"/>
        <w:ind w:firstLine="4536"/>
        <w:rPr>
          <w:rFonts w:asciiTheme="minorHAnsi" w:hAnsiTheme="minorHAnsi" w:eastAsiaTheme="minorEastAsia" w:cstheme="minorBidi"/>
          <w:b w:val="0"/>
          <w:bCs w:val="0"/>
          <w:caps w:val="0"/>
          <w:noProof/>
          <w:color w:val="002060"/>
          <w:lang w:eastAsia="en-GB"/>
        </w:rPr>
      </w:pPr>
      <w:hyperlink w:history="1" w:anchor="_Toc67665316">
        <w:r w:rsidRPr="00820553">
          <w:rPr>
            <w:rStyle w:val="Hyperlink"/>
            <w:caps w:val="0"/>
            <w:noProof/>
            <w:color w:val="002060"/>
          </w:rPr>
          <w:t>Assessment Criteria</w:t>
        </w:r>
        <w:r w:rsidRPr="00820553">
          <w:rPr>
            <w:caps w:val="0"/>
            <w:noProof/>
            <w:webHidden/>
            <w:color w:val="002060"/>
          </w:rPr>
          <w:tab/>
        </w:r>
        <w:r w:rsidR="00164641">
          <w:rPr>
            <w:noProof/>
            <w:webHidden/>
            <w:color w:val="002060"/>
          </w:rPr>
          <w:t>6</w:t>
        </w:r>
      </w:hyperlink>
    </w:p>
    <w:p w:rsidRPr="00820553" w:rsidR="00820553" w:rsidP="00820553" w:rsidRDefault="009B6F4D" w14:paraId="11CA73CC" w14:textId="021CD162">
      <w:pPr>
        <w:pStyle w:val="TOC1"/>
        <w:ind w:firstLine="4536"/>
        <w:rPr>
          <w:rFonts w:asciiTheme="minorHAnsi" w:hAnsiTheme="minorHAnsi" w:eastAsiaTheme="minorEastAsia" w:cstheme="minorBidi"/>
          <w:b w:val="0"/>
          <w:bCs w:val="0"/>
          <w:caps w:val="0"/>
          <w:noProof/>
          <w:color w:val="002060"/>
          <w:lang w:eastAsia="en-GB"/>
        </w:rPr>
      </w:pPr>
      <w:hyperlink w:history="1" w:anchor="_Toc67665317">
        <w:r w:rsidRPr="00820553">
          <w:rPr>
            <w:rStyle w:val="Hyperlink"/>
            <w:caps w:val="0"/>
            <w:noProof/>
            <w:color w:val="002060"/>
          </w:rPr>
          <w:t>Further Information</w:t>
        </w:r>
        <w:r w:rsidRPr="00820553">
          <w:rPr>
            <w:caps w:val="0"/>
            <w:noProof/>
            <w:webHidden/>
            <w:color w:val="002060"/>
          </w:rPr>
          <w:tab/>
        </w:r>
        <w:r w:rsidR="00164641">
          <w:rPr>
            <w:noProof/>
            <w:webHidden/>
            <w:color w:val="002060"/>
          </w:rPr>
          <w:t>8</w:t>
        </w:r>
      </w:hyperlink>
    </w:p>
    <w:p w:rsidRPr="00820553" w:rsidR="00820553" w:rsidP="00820553" w:rsidRDefault="00820553" w14:paraId="1EC90FA9" w14:textId="7912535B">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18">
        <w:r w:rsidRPr="00820553">
          <w:rPr>
            <w:rStyle w:val="Hyperlink"/>
            <w:noProof/>
            <w:color w:val="002060"/>
          </w:rPr>
          <w:t>Who can answer questions about my assessment?</w:t>
        </w:r>
        <w:r w:rsidRPr="00820553">
          <w:rPr>
            <w:noProof/>
            <w:webHidden/>
            <w:color w:val="002060"/>
          </w:rPr>
          <w:tab/>
        </w:r>
        <w:r w:rsidR="00164641">
          <w:rPr>
            <w:noProof/>
            <w:webHidden/>
            <w:color w:val="002060"/>
          </w:rPr>
          <w:t>8</w:t>
        </w:r>
      </w:hyperlink>
    </w:p>
    <w:p w:rsidRPr="00820553" w:rsidR="00820553" w:rsidP="00820553" w:rsidRDefault="00820553" w14:paraId="226A82DD" w14:textId="6AD14765">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19">
        <w:r w:rsidRPr="00820553">
          <w:rPr>
            <w:rStyle w:val="Hyperlink"/>
            <w:noProof/>
            <w:color w:val="002060"/>
          </w:rPr>
          <w:t>Referencing</w:t>
        </w:r>
        <w:r w:rsidRPr="00820553">
          <w:rPr>
            <w:noProof/>
            <w:webHidden/>
            <w:color w:val="002060"/>
          </w:rPr>
          <w:tab/>
        </w:r>
        <w:r w:rsidR="00164641">
          <w:rPr>
            <w:noProof/>
            <w:webHidden/>
            <w:color w:val="002060"/>
          </w:rPr>
          <w:t>8</w:t>
        </w:r>
      </w:hyperlink>
    </w:p>
    <w:p w:rsidRPr="00820553" w:rsidR="00820553" w:rsidP="00820553" w:rsidRDefault="00820553" w14:paraId="6B2B222A" w14:textId="79A26259">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20">
        <w:r w:rsidRPr="00820553">
          <w:rPr>
            <w:rStyle w:val="Hyperlink"/>
            <w:noProof/>
            <w:color w:val="002060"/>
          </w:rPr>
          <w:t>Submission problems</w:t>
        </w:r>
        <w:r w:rsidRPr="00820553">
          <w:rPr>
            <w:noProof/>
            <w:webHidden/>
            <w:color w:val="002060"/>
          </w:rPr>
          <w:tab/>
        </w:r>
        <w:r w:rsidR="00164641">
          <w:rPr>
            <w:noProof/>
            <w:webHidden/>
            <w:color w:val="002060"/>
          </w:rPr>
          <w:t>8</w:t>
        </w:r>
      </w:hyperlink>
    </w:p>
    <w:p w:rsidRPr="00820553" w:rsidR="00820553" w:rsidP="00820553" w:rsidRDefault="00820553" w14:paraId="70CA82D7" w14:textId="5B1C22DD">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21">
        <w:r w:rsidRPr="00820553">
          <w:rPr>
            <w:rStyle w:val="Hyperlink"/>
            <w:noProof/>
            <w:color w:val="002060"/>
          </w:rPr>
          <w:t>Unfair academic practice</w:t>
        </w:r>
        <w:r w:rsidRPr="00820553">
          <w:rPr>
            <w:noProof/>
            <w:webHidden/>
            <w:color w:val="002060"/>
          </w:rPr>
          <w:tab/>
        </w:r>
        <w:r w:rsidR="00164641">
          <w:rPr>
            <w:noProof/>
            <w:webHidden/>
            <w:color w:val="002060"/>
          </w:rPr>
          <w:t>8</w:t>
        </w:r>
      </w:hyperlink>
    </w:p>
    <w:p w:rsidR="00820553" w:rsidP="00820553" w:rsidRDefault="00820553" w14:paraId="240A6D5D" w14:textId="7B0FF86C">
      <w:pPr>
        <w:pStyle w:val="TOC2"/>
        <w:tabs>
          <w:tab w:val="right" w:leader="dot" w:pos="10456"/>
        </w:tabs>
        <w:spacing w:before="120"/>
        <w:ind w:left="567" w:firstLine="4253"/>
        <w:rPr>
          <w:rFonts w:eastAsiaTheme="minorEastAsia" w:cstheme="minorBidi"/>
          <w:b w:val="0"/>
          <w:bCs w:val="0"/>
          <w:noProof/>
          <w:sz w:val="24"/>
          <w:szCs w:val="24"/>
          <w:lang w:eastAsia="en-GB"/>
        </w:rPr>
      </w:pPr>
      <w:hyperlink w:history="1" w:anchor="_Toc67665322">
        <w:r w:rsidRPr="00820553">
          <w:rPr>
            <w:rStyle w:val="Hyperlink"/>
            <w:noProof/>
            <w:color w:val="002060"/>
          </w:rPr>
          <w:t>How is my work graded?</w:t>
        </w:r>
        <w:r w:rsidRPr="00820553">
          <w:rPr>
            <w:noProof/>
            <w:webHidden/>
            <w:color w:val="002060"/>
          </w:rPr>
          <w:tab/>
        </w:r>
        <w:r w:rsidR="00164641">
          <w:rPr>
            <w:noProof/>
            <w:webHidden/>
            <w:color w:val="002060"/>
          </w:rPr>
          <w:t>9</w:t>
        </w:r>
      </w:hyperlink>
    </w:p>
    <w:p w:rsidRPr="00775C58" w:rsidR="000B48DC" w:rsidP="00820553" w:rsidRDefault="00C762F3" w14:paraId="3E3932FD" w14:textId="53917B64">
      <w:pPr>
        <w:rPr>
          <w:color w:val="133350"/>
        </w:rPr>
      </w:pPr>
      <w:r>
        <w:rPr>
          <w:rFonts w:asciiTheme="majorHAnsi" w:hAnsiTheme="majorHAnsi" w:cstheme="majorHAnsi"/>
          <w:b/>
          <w:bCs/>
          <w:caps/>
          <w:color w:val="133350"/>
          <w:sz w:val="24"/>
          <w:szCs w:val="24"/>
        </w:rPr>
        <w:fldChar w:fldCharType="end"/>
      </w:r>
    </w:p>
    <w:p w:rsidRPr="00775C58" w:rsidR="00F65D64" w:rsidP="00820553" w:rsidRDefault="00820553" w14:paraId="3365EBA7" w14:textId="77777777">
      <w:pPr>
        <w:pStyle w:val="Heading1"/>
        <w:ind w:firstLine="0"/>
        <w:rPr>
          <w:color w:val="133350"/>
        </w:rPr>
      </w:pPr>
      <w:bookmarkStart w:name="_Toc67665314" w:id="0"/>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Pr="00775C58" w:rsidR="00775C58" w:rsidTr="00D62BF1" w14:paraId="779C1A1D" w14:textId="77777777">
        <w:trPr>
          <w:tblCellSpacing w:w="56" w:type="dxa"/>
        </w:trPr>
        <w:tc>
          <w:tcPr>
            <w:tcW w:w="2512" w:type="pct"/>
            <w:tcBorders>
              <w:top w:val="nil"/>
              <w:left w:val="nil"/>
              <w:bottom w:val="nil"/>
              <w:right w:val="nil"/>
            </w:tcBorders>
          </w:tcPr>
          <w:p w:rsidRPr="00775C58" w:rsidR="0090240E" w:rsidP="00C94830" w:rsidRDefault="0090240E" w14:paraId="680E340A" w14:textId="77777777">
            <w:pPr>
              <w:pStyle w:val="Title"/>
            </w:pPr>
            <w:r w:rsidRPr="00775C58">
              <w:t xml:space="preserve">Assessment title </w:t>
            </w:r>
          </w:p>
        </w:tc>
        <w:tc>
          <w:tcPr>
            <w:tcW w:w="1041" w:type="pct"/>
            <w:tcBorders>
              <w:top w:val="nil"/>
              <w:left w:val="nil"/>
              <w:bottom w:val="nil"/>
              <w:right w:val="nil"/>
            </w:tcBorders>
          </w:tcPr>
          <w:p w:rsidRPr="00775C58" w:rsidR="0090240E" w:rsidP="00C94830" w:rsidRDefault="0090240E" w14:paraId="03EF63B0" w14:textId="77777777">
            <w:pPr>
              <w:pStyle w:val="Title"/>
            </w:pPr>
            <w:r w:rsidRPr="00775C58">
              <w:t>Abr.</w:t>
            </w:r>
          </w:p>
        </w:tc>
        <w:tc>
          <w:tcPr>
            <w:tcW w:w="1233" w:type="pct"/>
            <w:tcBorders>
              <w:top w:val="nil"/>
              <w:left w:val="nil"/>
              <w:bottom w:val="nil"/>
              <w:right w:val="nil"/>
            </w:tcBorders>
          </w:tcPr>
          <w:p w:rsidRPr="00775C58" w:rsidR="0090240E" w:rsidP="00C94830" w:rsidRDefault="0090240E" w14:paraId="11D01AAD" w14:textId="77777777">
            <w:pPr>
              <w:pStyle w:val="Title"/>
            </w:pPr>
            <w:r w:rsidRPr="00775C58">
              <w:t xml:space="preserve">Weighting </w:t>
            </w:r>
          </w:p>
        </w:tc>
      </w:tr>
      <w:tr w:rsidRPr="00775C58" w:rsidR="00775C58" w:rsidTr="00D62BF1" w14:paraId="5BE2FB9D" w14:textId="77777777">
        <w:trPr>
          <w:tblCellSpacing w:w="56" w:type="dxa"/>
        </w:trPr>
        <w:tc>
          <w:tcPr>
            <w:tcW w:w="2512" w:type="pct"/>
            <w:tcBorders>
              <w:top w:val="nil"/>
              <w:left w:val="nil"/>
              <w:bottom w:val="nil"/>
              <w:right w:val="nil"/>
            </w:tcBorders>
            <w:shd w:val="clear" w:color="auto" w:fill="D9E2F3" w:themeFill="accent1" w:themeFillTint="33"/>
          </w:tcPr>
          <w:p w:rsidRPr="00775C58" w:rsidR="0090240E" w:rsidP="003A1E95" w:rsidRDefault="007E386E" w14:paraId="3AA2BE60" w14:textId="3E8C1BF4">
            <w:pPr>
              <w:rPr>
                <w:color w:val="133350"/>
              </w:rPr>
            </w:pPr>
            <w:r w:rsidRPr="00C85E1C">
              <w:t>Fundamentals in Networking</w:t>
            </w:r>
            <w:r>
              <w:t xml:space="preserve"> / Network Solution </w:t>
            </w:r>
            <w:r w:rsidRPr="00C85E1C">
              <w:t xml:space="preserve">for </w:t>
            </w:r>
            <w:r w:rsidR="003626BA">
              <w:t>ZoomTech</w:t>
            </w:r>
            <w:r w:rsidRPr="00CF2D4D" w:rsidR="003626BA">
              <w:t xml:space="preserve"> Corporation</w:t>
            </w:r>
          </w:p>
        </w:tc>
        <w:tc>
          <w:tcPr>
            <w:tcW w:w="1041" w:type="pct"/>
            <w:tcBorders>
              <w:top w:val="nil"/>
              <w:left w:val="nil"/>
              <w:bottom w:val="nil"/>
              <w:right w:val="nil"/>
            </w:tcBorders>
            <w:shd w:val="clear" w:color="auto" w:fill="D9E2F3" w:themeFill="accent1" w:themeFillTint="33"/>
          </w:tcPr>
          <w:p w:rsidRPr="00775C58" w:rsidR="0090240E" w:rsidP="003A1E95" w:rsidRDefault="00D62BF1" w14:paraId="106E3BD3" w14:textId="77777777">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rsidRPr="00775C58" w:rsidR="0090240E" w:rsidP="003A1E95" w:rsidRDefault="007E386E" w14:paraId="6FF9C40C" w14:textId="5E70FA92">
            <w:pPr>
              <w:rPr>
                <w:color w:val="133350"/>
              </w:rPr>
            </w:pPr>
            <w:r>
              <w:rPr>
                <w:color w:val="133350"/>
              </w:rPr>
              <w:t>50%</w:t>
            </w:r>
          </w:p>
        </w:tc>
      </w:tr>
      <w:tr w:rsidRPr="00775C58" w:rsidR="00F56A33" w:rsidTr="00D62BF1" w14:paraId="5FC5E106" w14:textId="77777777">
        <w:trPr>
          <w:trHeight w:val="44"/>
          <w:tblCellSpacing w:w="56" w:type="dxa"/>
        </w:trPr>
        <w:tc>
          <w:tcPr>
            <w:tcW w:w="4893" w:type="pct"/>
            <w:gridSpan w:val="3"/>
            <w:tcBorders>
              <w:top w:val="nil"/>
              <w:left w:val="nil"/>
              <w:bottom w:val="nil"/>
              <w:right w:val="nil"/>
            </w:tcBorders>
          </w:tcPr>
          <w:p w:rsidRPr="00775C58" w:rsidR="00F56A33" w:rsidP="003A1E95" w:rsidRDefault="0090240E" w14:paraId="2DDBAE99" w14:textId="77777777">
            <w:pPr>
              <w:rPr>
                <w:color w:val="133350"/>
              </w:rPr>
            </w:pPr>
            <w:r w:rsidRPr="00775C58">
              <w:rPr>
                <w:color w:val="133350"/>
              </w:rPr>
              <w:t>Pass marks are 40% for undergraduate work and 50% for postgraduate work unless stated otherwise.</w:t>
            </w:r>
          </w:p>
        </w:tc>
      </w:tr>
    </w:tbl>
    <w:p w:rsidRPr="00775C58" w:rsidR="00F56A33" w:rsidP="003A1E95" w:rsidRDefault="00F56A33" w14:paraId="45567AEC" w14:textId="77777777">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Pr="00775C58" w:rsidR="00775C58" w:rsidTr="00887305" w14:paraId="7110D1DC" w14:textId="77777777">
        <w:trPr>
          <w:tblCellSpacing w:w="56" w:type="dxa"/>
        </w:trPr>
        <w:tc>
          <w:tcPr>
            <w:tcW w:w="4893" w:type="pct"/>
            <w:tcBorders>
              <w:top w:val="nil"/>
              <w:left w:val="nil"/>
              <w:bottom w:val="nil"/>
              <w:right w:val="nil"/>
            </w:tcBorders>
          </w:tcPr>
          <w:p w:rsidRPr="00775C58" w:rsidR="0090240E" w:rsidP="00C94830" w:rsidRDefault="0090240E" w14:paraId="21B67E1D" w14:textId="77777777">
            <w:pPr>
              <w:pStyle w:val="Title"/>
            </w:pPr>
            <w:r w:rsidRPr="00775C58">
              <w:t>Task/assessment brief:</w:t>
            </w:r>
          </w:p>
        </w:tc>
      </w:tr>
      <w:tr w:rsidRPr="00775C58" w:rsidR="00775C58" w:rsidTr="00887305" w14:paraId="1195CD67" w14:textId="77777777">
        <w:trPr>
          <w:tblCellSpacing w:w="56" w:type="dxa"/>
        </w:trPr>
        <w:tc>
          <w:tcPr>
            <w:tcW w:w="4893" w:type="pct"/>
            <w:tcBorders>
              <w:top w:val="nil"/>
              <w:left w:val="nil"/>
              <w:bottom w:val="nil"/>
              <w:right w:val="nil"/>
            </w:tcBorders>
            <w:shd w:val="clear" w:color="auto" w:fill="D9E2F3" w:themeFill="accent1" w:themeFillTint="33"/>
          </w:tcPr>
          <w:p w:rsidRPr="00CF2D4D" w:rsidR="005A1C43" w:rsidP="005A1C43" w:rsidRDefault="00650D68" w14:paraId="185E82BC" w14:textId="5C9CD81C">
            <w:pPr>
              <w:spacing w:before="100" w:beforeAutospacing="1" w:after="100" w:afterAutospacing="1"/>
            </w:pPr>
            <w:r>
              <w:t>ZoomTech</w:t>
            </w:r>
            <w:r w:rsidRPr="00CF2D4D" w:rsidR="005A1C43">
              <w:t xml:space="preserve"> Corporation is a medium-sized company specializing in distributing office supplies and equipment. The company has its headquarters in Kandy and multiple branches across Sri Lanka. The company wants to modernize its IT infrastructure by designing and implementing a centralized client-server network to streamline operations, improve communication, and enable efficient file sharing between the headquarters and branches.</w:t>
            </w:r>
          </w:p>
          <w:p w:rsidRPr="00CF2D4D" w:rsidR="005A1C43" w:rsidP="005A1C43" w:rsidRDefault="005A1C43" w14:paraId="7CCA138D" w14:textId="77777777">
            <w:pPr>
              <w:spacing w:before="100" w:beforeAutospacing="1" w:after="100" w:afterAutospacing="1"/>
            </w:pPr>
            <w:r w:rsidRPr="00CF2D4D">
              <w:t>The headquarters houses Finance, HR, Logistics, Sales, IT, and Customer Support departments. Each branch consists of Sales, Logistics, and Customer Support departments.</w:t>
            </w:r>
          </w:p>
          <w:p w:rsidRPr="00CF2D4D" w:rsidR="005A1C43" w:rsidP="005A1C43" w:rsidRDefault="005A1C43" w14:paraId="6F5CFD55" w14:textId="77777777">
            <w:pPr>
              <w:spacing w:before="100" w:beforeAutospacing="1" w:after="100" w:afterAutospacing="1"/>
              <w:outlineLvl w:val="3"/>
            </w:pPr>
            <w:r w:rsidRPr="00CF2D4D">
              <w:t>1. Report on Networking Basics (LO 01)</w:t>
            </w:r>
          </w:p>
          <w:p w:rsidRPr="00CF2D4D" w:rsidR="005A1C43" w:rsidP="005A1C43" w:rsidRDefault="005A1C43" w14:paraId="5D6FA27C" w14:textId="77777777">
            <w:pPr>
              <w:spacing w:before="100" w:beforeAutospacing="1" w:after="100" w:afterAutospacing="1"/>
              <w:ind w:left="720"/>
            </w:pPr>
            <w:r w:rsidRPr="00CF2D4D">
              <w:t>a. Explain the concept of computer networking and discuss how it can benefit a business like StarTech Supplies Corporation. (5 Marks)</w:t>
            </w:r>
            <w:r w:rsidRPr="00CF2D4D">
              <w:br/>
            </w:r>
            <w:r w:rsidRPr="00CF2D4D">
              <w:t>b. Describe different types of networks (LAN, WAN, MAN, etc.) and recommend the most suitable network type for StarTech's operations. Justify your recommendation. (5 Marks)</w:t>
            </w:r>
            <w:r w:rsidRPr="00CF2D4D">
              <w:br/>
            </w:r>
            <w:r w:rsidRPr="00CF2D4D">
              <w:t>c. Compare wireless and wired networks, outlining their benefits and drawbacks, and suggest which solution (or combination) would be most practical for StarTech. (5 Marks)</w:t>
            </w:r>
          </w:p>
          <w:p w:rsidRPr="00CF2D4D" w:rsidR="005A1C43" w:rsidP="005A1C43" w:rsidRDefault="005A1C43" w14:paraId="1EB94B96" w14:textId="77777777">
            <w:pPr>
              <w:spacing w:before="100" w:beforeAutospacing="1" w:after="100" w:afterAutospacing="1"/>
              <w:outlineLvl w:val="3"/>
            </w:pPr>
            <w:r w:rsidRPr="00CF2D4D">
              <w:t>2. Research on Networking Devices and the OSI Model (LO 02)</w:t>
            </w:r>
          </w:p>
          <w:p w:rsidR="005A1C43" w:rsidP="005A1C43" w:rsidRDefault="005A1C43" w14:paraId="4595797B" w14:textId="77777777">
            <w:pPr>
              <w:spacing w:before="100" w:beforeAutospacing="1" w:after="100" w:afterAutospacing="1"/>
              <w:ind w:left="720"/>
            </w:pPr>
            <w:r w:rsidRPr="00CF2D4D">
              <w:t>a. Explain the roles of key networking devices such as routers, switches, hubs, servers, and access points. Recommend the necessary components for implementing StarTech’s network. (5 Marks)</w:t>
            </w:r>
            <w:r w:rsidRPr="00CF2D4D">
              <w:br/>
            </w:r>
            <w:r w:rsidRPr="00CF2D4D">
              <w:t>b. Map the recommended devices to the OSI reference model and highlight the associated protocols (e.g., HTTP, FTP, TCP/IP). Justify the relevance of each device within the context of StarTech’s network. (5 Marks)</w:t>
            </w:r>
          </w:p>
          <w:p w:rsidRPr="00CF2D4D" w:rsidR="005A1C43" w:rsidP="005A1C43" w:rsidRDefault="005A1C43" w14:paraId="1262422C" w14:textId="77777777">
            <w:pPr>
              <w:spacing w:before="100" w:beforeAutospacing="1" w:after="100" w:afterAutospacing="1"/>
              <w:ind w:left="720"/>
            </w:pPr>
          </w:p>
          <w:p w:rsidRPr="00CF2D4D" w:rsidR="005A1C43" w:rsidP="005A1C43" w:rsidRDefault="005A1C43" w14:paraId="5E914755" w14:textId="77777777">
            <w:pPr>
              <w:spacing w:before="100" w:beforeAutospacing="1" w:after="100" w:afterAutospacing="1"/>
              <w:outlineLvl w:val="3"/>
            </w:pPr>
            <w:r w:rsidRPr="00CF2D4D">
              <w:t>3. Designing StarTech’s Network (LO 03)</w:t>
            </w:r>
          </w:p>
          <w:p w:rsidR="005A1C43" w:rsidP="005A1C43" w:rsidRDefault="005A1C43" w14:paraId="066A6E4F" w14:textId="77777777">
            <w:pPr>
              <w:spacing w:before="100" w:beforeAutospacing="1" w:after="100" w:afterAutospacing="1"/>
              <w:ind w:left="720"/>
            </w:pPr>
            <w:r w:rsidRPr="00CF2D4D">
              <w:t>a. Create a network topology diagram illustrating the connections between the headquarters and branches. Use an appropriate topology (e.g., star, mesh, hybrid) and label devices and departments. (8 Marks)</w:t>
            </w:r>
            <w:r w:rsidRPr="00CF2D4D">
              <w:br/>
            </w:r>
            <w:r w:rsidRPr="00CF2D4D">
              <w:t xml:space="preserve">b. Discuss how network security will be implemented to protect sensitive data and ensure </w:t>
            </w:r>
            <w:r w:rsidRPr="00CF2D4D">
              <w:t>secure communication. Address firewalls, VPNs, encryption, and access control measures. (7 Marks)</w:t>
            </w:r>
          </w:p>
          <w:p w:rsidR="00650D68" w:rsidP="005A1C43" w:rsidRDefault="00650D68" w14:paraId="26786CAA" w14:textId="77777777">
            <w:pPr>
              <w:spacing w:before="100" w:beforeAutospacing="1" w:after="100" w:afterAutospacing="1"/>
              <w:ind w:left="720"/>
            </w:pPr>
          </w:p>
          <w:p w:rsidR="00650D68" w:rsidP="005A1C43" w:rsidRDefault="00650D68" w14:paraId="54F8FCCD" w14:textId="77777777">
            <w:pPr>
              <w:spacing w:before="100" w:beforeAutospacing="1" w:after="100" w:afterAutospacing="1"/>
              <w:ind w:left="720"/>
            </w:pPr>
          </w:p>
          <w:p w:rsidRPr="00CF2D4D" w:rsidR="00650D68" w:rsidP="005A1C43" w:rsidRDefault="00650D68" w14:paraId="010B5EC1" w14:textId="77777777">
            <w:pPr>
              <w:spacing w:before="100" w:beforeAutospacing="1" w:after="100" w:afterAutospacing="1"/>
              <w:ind w:left="720"/>
            </w:pPr>
          </w:p>
          <w:p w:rsidRPr="00CF2D4D" w:rsidR="005A1C43" w:rsidP="005A1C43" w:rsidRDefault="005A1C43" w14:paraId="3C168BCA" w14:textId="77777777">
            <w:pPr>
              <w:spacing w:before="100" w:beforeAutospacing="1" w:after="100" w:afterAutospacing="1"/>
              <w:outlineLvl w:val="3"/>
            </w:pPr>
            <w:r w:rsidRPr="00CF2D4D">
              <w:t>4. Network Monitoring and Troubleshooting Plan (LO 04)</w:t>
            </w:r>
          </w:p>
          <w:p w:rsidRPr="00CF2D4D" w:rsidR="005A1C43" w:rsidP="005A1C43" w:rsidRDefault="005A1C43" w14:paraId="47FD9BF9" w14:textId="77777777">
            <w:pPr>
              <w:spacing w:before="100" w:beforeAutospacing="1" w:after="100" w:afterAutospacing="1"/>
              <w:ind w:left="720"/>
            </w:pPr>
            <w:r w:rsidRPr="00CF2D4D">
              <w:t>a. Explain the importance of monitoring and troubleshooting a network, detailing why proactive monitoring is crucial for StarTech’s business continuity. (5 Marks)</w:t>
            </w:r>
            <w:r w:rsidRPr="00CF2D4D">
              <w:br/>
            </w:r>
            <w:r w:rsidRPr="00CF2D4D">
              <w:t>b. Identify common network issues (e.g., latency, connection drops, device failures) and propose strategies to diagnose and resolve these problems effectively. Recommend tools for managing these issues. (5 Marks)</w:t>
            </w:r>
          </w:p>
          <w:p w:rsidR="007E386E" w:rsidP="009C385C" w:rsidRDefault="007E386E" w14:paraId="2F9F4C75" w14:textId="77777777">
            <w:pPr>
              <w:rPr>
                <w:b/>
                <w:bCs/>
                <w:color w:val="133350"/>
              </w:rPr>
            </w:pPr>
          </w:p>
          <w:p w:rsidR="007E386E" w:rsidP="009C385C" w:rsidRDefault="007E386E" w14:paraId="26BF571B" w14:textId="77777777">
            <w:pPr>
              <w:rPr>
                <w:b/>
                <w:bCs/>
                <w:color w:val="133350"/>
              </w:rPr>
            </w:pPr>
          </w:p>
          <w:p w:rsidR="009C385C" w:rsidP="009C385C" w:rsidRDefault="009C385C" w14:paraId="7558146E" w14:textId="77777777">
            <w:pPr>
              <w:rPr>
                <w:color w:val="133350"/>
              </w:rPr>
            </w:pPr>
          </w:p>
          <w:p w:rsidR="00754591" w:rsidP="009C385C" w:rsidRDefault="00754591" w14:paraId="1088A3DC" w14:textId="77777777">
            <w:pPr>
              <w:rPr>
                <w:b/>
                <w:bCs/>
                <w:color w:val="133350"/>
              </w:rPr>
            </w:pPr>
          </w:p>
          <w:p w:rsidR="00754591" w:rsidP="009C385C" w:rsidRDefault="00754591" w14:paraId="3C9FBE9D" w14:textId="77777777">
            <w:pPr>
              <w:rPr>
                <w:b/>
                <w:bCs/>
                <w:color w:val="133350"/>
              </w:rPr>
            </w:pPr>
          </w:p>
          <w:p w:rsidR="00754591" w:rsidP="009C385C" w:rsidRDefault="00754591" w14:paraId="2626EA44" w14:textId="77777777">
            <w:pPr>
              <w:rPr>
                <w:b/>
                <w:bCs/>
                <w:color w:val="133350"/>
              </w:rPr>
            </w:pPr>
          </w:p>
          <w:p w:rsidRPr="003649A7" w:rsidR="0090240E" w:rsidP="005A1C43" w:rsidRDefault="0090240E" w14:paraId="44948A98" w14:textId="283BEA11">
            <w:pPr>
              <w:rPr>
                <w:i/>
                <w:iCs/>
                <w:color w:val="133350"/>
              </w:rPr>
            </w:pPr>
          </w:p>
        </w:tc>
      </w:tr>
    </w:tbl>
    <w:p w:rsidR="00887305" w:rsidRDefault="00887305" w14:paraId="1529EF87" w14:textId="77777777">
      <w:r>
        <w:rPr>
          <w:b/>
          <w:bCs/>
        </w:rPr>
        <w:br w:type="page"/>
      </w:r>
    </w:p>
    <w:tbl>
      <w:tblPr>
        <w:tblStyle w:val="TableGrid"/>
        <w:tblW w:w="5000" w:type="pct"/>
        <w:tblCellSpacing w:w="56" w:type="dxa"/>
        <w:tblCellMar>
          <w:top w:w="108" w:type="dxa"/>
          <w:bottom w:w="108" w:type="dxa"/>
        </w:tblCellMar>
        <w:tblLook w:val="04A0" w:firstRow="1" w:lastRow="0" w:firstColumn="1" w:lastColumn="0" w:noHBand="0" w:noVBand="1"/>
      </w:tblPr>
      <w:tblGrid>
        <w:gridCol w:w="5051"/>
        <w:gridCol w:w="5415"/>
      </w:tblGrid>
      <w:tr w:rsidRPr="00775C58" w:rsidR="00775C58" w:rsidTr="00887305" w14:paraId="6EFDFEDF" w14:textId="77777777">
        <w:trPr>
          <w:tblCellSpacing w:w="56" w:type="dxa"/>
        </w:trPr>
        <w:tc>
          <w:tcPr>
            <w:tcW w:w="2358" w:type="pct"/>
            <w:tcBorders>
              <w:top w:val="nil"/>
              <w:left w:val="nil"/>
              <w:bottom w:val="nil"/>
              <w:right w:val="nil"/>
            </w:tcBorders>
          </w:tcPr>
          <w:p w:rsidRPr="00775C58" w:rsidR="0090240E" w:rsidP="00C94830" w:rsidRDefault="0090240E" w14:paraId="3AF59646" w14:textId="0B81FF40">
            <w:pPr>
              <w:pStyle w:val="Title"/>
            </w:pPr>
            <w:r w:rsidRPr="00775C58">
              <w:t>Word count (or equivalent):</w:t>
            </w:r>
          </w:p>
        </w:tc>
        <w:tc>
          <w:tcPr>
            <w:tcW w:w="2482" w:type="pct"/>
            <w:tcBorders>
              <w:top w:val="nil"/>
              <w:left w:val="nil"/>
              <w:bottom w:val="nil"/>
              <w:right w:val="nil"/>
            </w:tcBorders>
            <w:shd w:val="clear" w:color="auto" w:fill="D9E2F3" w:themeFill="accent1" w:themeFillTint="33"/>
          </w:tcPr>
          <w:p w:rsidRPr="00475730" w:rsidR="0090240E" w:rsidP="003A1E95" w:rsidRDefault="003649A7" w14:paraId="7A92DB8F" w14:textId="322394DD">
            <w:pPr>
              <w:rPr>
                <w:b/>
                <w:bCs/>
                <w:color w:val="133350"/>
              </w:rPr>
            </w:pPr>
            <w:r w:rsidRPr="00475730">
              <w:rPr>
                <w:b/>
                <w:bCs/>
                <w:color w:val="133350"/>
              </w:rPr>
              <w:t>4000</w:t>
            </w:r>
          </w:p>
        </w:tc>
      </w:tr>
      <w:tr w:rsidRPr="00775C58" w:rsidR="0090240E" w:rsidTr="00887305" w14:paraId="0A985ECD" w14:textId="77777777">
        <w:trPr>
          <w:trHeight w:val="608"/>
          <w:tblCellSpacing w:w="56" w:type="dxa"/>
        </w:trPr>
        <w:tc>
          <w:tcPr>
            <w:tcW w:w="4893" w:type="pct"/>
            <w:gridSpan w:val="2"/>
            <w:tcBorders>
              <w:top w:val="nil"/>
              <w:left w:val="nil"/>
              <w:bottom w:val="nil"/>
              <w:right w:val="nil"/>
            </w:tcBorders>
          </w:tcPr>
          <w:p w:rsidR="0090240E" w:rsidP="003A1E95" w:rsidRDefault="0090240E" w14:paraId="6F3CF0CF" w14:textId="77777777">
            <w:pPr>
              <w:rPr>
                <w:color w:val="133350"/>
              </w:rPr>
            </w:pPr>
            <w:r w:rsidRPr="00775C58">
              <w:rPr>
                <w:color w:val="133350"/>
              </w:rPr>
              <w:t>This a reflection of the effort required for the assessment. Word counts will normally include any text, tables, calculations, figures, subtitles and citations. Reference lists and contents of appendices are excluded from the word count. Contents of appendices are not usually considered when determining your final assessment grade.</w:t>
            </w:r>
          </w:p>
          <w:p w:rsidRPr="00775C58" w:rsidR="004F17E0" w:rsidP="003A1E95" w:rsidRDefault="004F17E0" w14:paraId="2127B004" w14:textId="1A12AFEA">
            <w:pPr>
              <w:rPr>
                <w:color w:val="133350"/>
              </w:rPr>
            </w:pPr>
          </w:p>
        </w:tc>
      </w:tr>
    </w:tbl>
    <w:p w:rsidRPr="00775C58" w:rsidR="0090240E" w:rsidP="003A1E95" w:rsidRDefault="0090240E" w14:paraId="12798DAE" w14:textId="77777777">
      <w:pPr>
        <w:rPr>
          <w:color w:val="133350"/>
        </w:rPr>
      </w:pPr>
    </w:p>
    <w:tbl>
      <w:tblPr>
        <w:tblStyle w:val="TableGrid"/>
        <w:tblW w:w="5000" w:type="pct"/>
        <w:tblCellSpacing w:w="56" w:type="dxa"/>
        <w:tblBorders>
          <w:insideH w:val="none" w:color="auto" w:sz="0" w:space="0"/>
          <w:insideV w:val="none" w:color="auto" w:sz="0" w:space="0"/>
        </w:tblBorders>
        <w:tblCellMar>
          <w:top w:w="108" w:type="dxa"/>
          <w:bottom w:w="108" w:type="dxa"/>
        </w:tblCellMar>
        <w:tblLook w:val="04A0" w:firstRow="1" w:lastRow="0" w:firstColumn="1" w:lastColumn="0" w:noHBand="0" w:noVBand="1"/>
      </w:tblPr>
      <w:tblGrid>
        <w:gridCol w:w="10456"/>
      </w:tblGrid>
      <w:tr w:rsidRPr="00775C58" w:rsidR="00775C58" w:rsidTr="000D497A" w14:paraId="2DA7F7E7" w14:textId="77777777">
        <w:trPr>
          <w:tblCellSpacing w:w="56" w:type="dxa"/>
        </w:trPr>
        <w:tc>
          <w:tcPr>
            <w:tcW w:w="4857" w:type="pct"/>
          </w:tcPr>
          <w:p w:rsidRPr="00775C58" w:rsidR="0090240E" w:rsidP="00C94830" w:rsidRDefault="0090240E" w14:paraId="5C3D1052" w14:textId="77777777">
            <w:pPr>
              <w:pStyle w:val="Title"/>
            </w:pPr>
            <w:r w:rsidRPr="00775C58">
              <w:t>Academic or technical terms explained:</w:t>
            </w:r>
          </w:p>
        </w:tc>
      </w:tr>
      <w:tr w:rsidRPr="00775C58" w:rsidR="00775C58" w:rsidTr="000D497A" w14:paraId="1D7F466E" w14:textId="77777777">
        <w:trPr>
          <w:tblCellSpacing w:w="56" w:type="dxa"/>
        </w:trPr>
        <w:tc>
          <w:tcPr>
            <w:tcW w:w="4857" w:type="pct"/>
            <w:shd w:val="clear" w:color="auto" w:fill="D9E2F3" w:themeFill="accent1" w:themeFillTint="33"/>
          </w:tcPr>
          <w:p w:rsidR="006F6016" w:rsidP="003649A7" w:rsidRDefault="006F6016" w14:paraId="66369AA7" w14:textId="41B12C25">
            <w:pPr>
              <w:jc w:val="both"/>
              <w:rPr>
                <w:color w:val="133350"/>
              </w:rPr>
            </w:pPr>
            <w:r w:rsidRPr="006F6016">
              <w:rPr>
                <w:color w:val="133350"/>
              </w:rPr>
              <w:t>OSI</w:t>
            </w:r>
            <w:r>
              <w:rPr>
                <w:color w:val="133350"/>
              </w:rPr>
              <w:t xml:space="preserve"> - </w:t>
            </w:r>
            <w:r w:rsidRPr="006F6016">
              <w:rPr>
                <w:color w:val="133350"/>
              </w:rPr>
              <w:t>Open Systems Interconnection</w:t>
            </w:r>
          </w:p>
          <w:p w:rsidR="006F6016" w:rsidP="003649A7" w:rsidRDefault="006F6016" w14:paraId="61C467D8" w14:textId="0A85EEFB">
            <w:pPr>
              <w:jc w:val="both"/>
              <w:rPr>
                <w:color w:val="133350"/>
              </w:rPr>
            </w:pPr>
            <w:r w:rsidRPr="006F6016">
              <w:rPr>
                <w:color w:val="133350"/>
              </w:rPr>
              <w:t>VPN</w:t>
            </w:r>
            <w:r>
              <w:rPr>
                <w:color w:val="133350"/>
              </w:rPr>
              <w:t xml:space="preserve"> – Virtual Private Network</w:t>
            </w:r>
          </w:p>
          <w:p w:rsidR="006F6016" w:rsidP="003649A7" w:rsidRDefault="006F6016" w14:paraId="4F2DD5F2" w14:textId="08493A38">
            <w:pPr>
              <w:jc w:val="both"/>
              <w:rPr>
                <w:color w:val="133350"/>
              </w:rPr>
            </w:pPr>
            <w:r>
              <w:rPr>
                <w:color w:val="133350"/>
              </w:rPr>
              <w:t>IP – Internet Protocol</w:t>
            </w:r>
          </w:p>
          <w:p w:rsidR="006F6016" w:rsidP="003649A7" w:rsidRDefault="006F6016" w14:paraId="7C4B2C5D" w14:textId="017B39CA">
            <w:pPr>
              <w:jc w:val="both"/>
              <w:rPr>
                <w:color w:val="133350"/>
              </w:rPr>
            </w:pPr>
            <w:r w:rsidRPr="006F6016">
              <w:rPr>
                <w:color w:val="133350"/>
              </w:rPr>
              <w:t>Vandalism</w:t>
            </w:r>
            <w:r>
              <w:rPr>
                <w:color w:val="133350"/>
              </w:rPr>
              <w:t xml:space="preserve"> - </w:t>
            </w:r>
            <w:r w:rsidRPr="006F6016">
              <w:rPr>
                <w:color w:val="133350"/>
              </w:rPr>
              <w:t>Activity Wherein Public Or Private Property Is Intentionally Damaged Or Destroyed.</w:t>
            </w:r>
          </w:p>
          <w:p w:rsidRPr="006F6016" w:rsidR="006F6016" w:rsidP="003649A7" w:rsidRDefault="006F6016" w14:paraId="106041D6" w14:textId="77777777">
            <w:pPr>
              <w:jc w:val="both"/>
              <w:rPr>
                <w:color w:val="133350"/>
              </w:rPr>
            </w:pPr>
          </w:p>
          <w:p w:rsidRPr="00B73BC0" w:rsidR="00B73BC0" w:rsidP="00B73BC0" w:rsidRDefault="00B73BC0" w14:paraId="250E79C4" w14:textId="767C35FD">
            <w:pPr>
              <w:jc w:val="both"/>
              <w:rPr>
                <w:color w:val="133350"/>
              </w:rPr>
            </w:pPr>
            <w:r w:rsidRPr="00B73BC0">
              <w:rPr>
                <w:b/>
                <w:color w:val="133350"/>
              </w:rPr>
              <w:t>Understanding</w:t>
            </w:r>
            <w:r>
              <w:rPr>
                <w:b/>
                <w:color w:val="133350"/>
              </w:rPr>
              <w:t xml:space="preserve"> - </w:t>
            </w:r>
          </w:p>
          <w:p w:rsidR="006F6016" w:rsidP="00B73BC0" w:rsidRDefault="00B73BC0" w14:paraId="5EA2D993" w14:textId="44E00EFC">
            <w:pPr>
              <w:jc w:val="both"/>
              <w:rPr>
                <w:color w:val="133350"/>
              </w:rPr>
            </w:pPr>
            <w:r>
              <w:rPr>
                <w:color w:val="133350"/>
              </w:rPr>
              <w:t>S</w:t>
            </w:r>
            <w:r w:rsidRPr="00B73BC0">
              <w:rPr>
                <w:color w:val="133350"/>
              </w:rPr>
              <w:t xml:space="preserve">elected an appropriate network topology for </w:t>
            </w:r>
            <w:r w:rsidR="0096789C">
              <w:t>ZoomTech</w:t>
            </w:r>
            <w:r w:rsidRPr="00CF2D4D" w:rsidR="0096789C">
              <w:t xml:space="preserve"> Corporation</w:t>
            </w:r>
            <w:r w:rsidRPr="00C21782" w:rsidR="00C21782">
              <w:rPr>
                <w:color w:val="133350"/>
              </w:rPr>
              <w:t xml:space="preserve"> </w:t>
            </w:r>
            <w:r w:rsidRPr="00B73BC0">
              <w:rPr>
                <w:color w:val="133350"/>
              </w:rPr>
              <w:t xml:space="preserve">based on the requirements provided. Evaluate if they have justified their selection and discussed the types of servers needed for the </w:t>
            </w:r>
            <w:r w:rsidR="000815D5">
              <w:t>super market</w:t>
            </w:r>
            <w:r w:rsidRPr="00B73BC0">
              <w:rPr>
                <w:color w:val="133350"/>
              </w:rPr>
              <w:t>, considering factors such as scalability, redundancy, and security.</w:t>
            </w:r>
          </w:p>
          <w:p w:rsidR="00B73BC0" w:rsidP="00B73BC0" w:rsidRDefault="00B73BC0" w14:paraId="5A5680E7" w14:textId="672FFE0B">
            <w:pPr>
              <w:jc w:val="both"/>
              <w:rPr>
                <w:color w:val="133350"/>
              </w:rPr>
            </w:pPr>
            <w:r>
              <w:rPr>
                <w:b/>
                <w:color w:val="133350"/>
              </w:rPr>
              <w:t xml:space="preserve">Design - </w:t>
            </w:r>
          </w:p>
          <w:p w:rsidR="00B73BC0" w:rsidP="00B73BC0" w:rsidRDefault="00B73BC0" w14:paraId="1D540F93" w14:textId="4CD43B23">
            <w:pPr>
              <w:jc w:val="both"/>
              <w:rPr>
                <w:color w:val="133350"/>
              </w:rPr>
            </w:pPr>
            <w:r w:rsidRPr="00B73BC0">
              <w:rPr>
                <w:color w:val="133350"/>
              </w:rPr>
              <w:t xml:space="preserve">Evaluate the suitability and clarity of the network design provided by the student. Assess if they have created a detailed network diagram using appropriate tools like Visio, including subnetworks for each department with correct IP addresses. Ensure that the design matches the specifications of </w:t>
            </w:r>
            <w:r w:rsidRPr="00C21782" w:rsidR="00C21782">
              <w:rPr>
                <w:color w:val="133350"/>
              </w:rPr>
              <w:t>MUJAX Super Market Chain</w:t>
            </w:r>
            <w:r w:rsidRPr="00B73BC0">
              <w:rPr>
                <w:color w:val="133350"/>
              </w:rPr>
              <w:t xml:space="preserve"> and provides connectivity between departments and to the main server.</w:t>
            </w:r>
          </w:p>
          <w:p w:rsidR="00B73BC0" w:rsidP="00B73BC0" w:rsidRDefault="00B73BC0" w14:paraId="01D1E6B8" w14:textId="23889645">
            <w:pPr>
              <w:jc w:val="both"/>
              <w:rPr>
                <w:color w:val="133350"/>
              </w:rPr>
            </w:pPr>
            <w:r w:rsidRPr="00943AC0">
              <w:rPr>
                <w:b/>
                <w:color w:val="133350"/>
              </w:rPr>
              <w:t>Evaluate</w:t>
            </w:r>
            <w:r>
              <w:rPr>
                <w:b/>
                <w:color w:val="133350"/>
              </w:rPr>
              <w:t xml:space="preserve"> - </w:t>
            </w:r>
          </w:p>
          <w:p w:rsidR="00B73BC0" w:rsidP="00B73BC0" w:rsidRDefault="00B73BC0" w14:paraId="06D9C6A8" w14:textId="609CA7C0">
            <w:pPr>
              <w:jc w:val="both"/>
              <w:rPr>
                <w:color w:val="133350"/>
              </w:rPr>
            </w:pPr>
            <w:r>
              <w:rPr>
                <w:color w:val="133350"/>
              </w:rPr>
              <w:t>I</w:t>
            </w:r>
            <w:r w:rsidRPr="00B73BC0">
              <w:rPr>
                <w:color w:val="133350"/>
              </w:rPr>
              <w:t xml:space="preserve">dentification and explanation of network hardware and communication devices aligned with </w:t>
            </w:r>
            <w:r w:rsidR="000815D5">
              <w:t xml:space="preserve">super market </w:t>
            </w:r>
            <w:r w:rsidRPr="00B73BC0">
              <w:rPr>
                <w:color w:val="133350"/>
              </w:rPr>
              <w:t>network operations. Verify if they accurately map these devices to the OSI reference model. Evaluate their understanding of different network protocols and their mapping to the OSI model.</w:t>
            </w:r>
          </w:p>
          <w:p w:rsidRPr="00B73BC0" w:rsidR="00B73BC0" w:rsidP="003649A7" w:rsidRDefault="00B73BC0" w14:paraId="69F81029" w14:textId="45DAE9DA">
            <w:pPr>
              <w:jc w:val="both"/>
              <w:rPr>
                <w:color w:val="133350"/>
              </w:rPr>
            </w:pPr>
            <w:r w:rsidRPr="00B73BC0">
              <w:rPr>
                <w:color w:val="133350"/>
              </w:rPr>
              <w:t>Consider the depth of analysis and critical thinking demonstrate</w:t>
            </w:r>
            <w:r>
              <w:rPr>
                <w:color w:val="133350"/>
              </w:rPr>
              <w:t xml:space="preserve"> </w:t>
            </w:r>
            <w:r w:rsidRPr="00B73BC0">
              <w:rPr>
                <w:color w:val="133350"/>
              </w:rPr>
              <w:t xml:space="preserve">throughout the assignment. Assess their ability to identify potential issues and propose effective solutions, as well as their ability to justify their design decisions based on industry best practices and the specific needs of the </w:t>
            </w:r>
            <w:r w:rsidR="000815D5">
              <w:t>super market</w:t>
            </w:r>
            <w:r w:rsidRPr="00B73BC0">
              <w:rPr>
                <w:color w:val="133350"/>
              </w:rPr>
              <w:t>.</w:t>
            </w:r>
          </w:p>
          <w:p w:rsidRPr="00B73BC0" w:rsidR="00B73BC0" w:rsidP="003649A7" w:rsidRDefault="00B73BC0" w14:paraId="0EF25EF3" w14:textId="77777777">
            <w:pPr>
              <w:jc w:val="both"/>
              <w:rPr>
                <w:color w:val="133350"/>
              </w:rPr>
            </w:pPr>
          </w:p>
          <w:p w:rsidRPr="00B73BC0" w:rsidR="003649A7" w:rsidP="003649A7" w:rsidRDefault="003649A7" w14:paraId="445DF837" w14:textId="4958618A">
            <w:pPr>
              <w:jc w:val="both"/>
              <w:rPr>
                <w:b/>
                <w:color w:val="133350"/>
              </w:rPr>
            </w:pPr>
            <w:r w:rsidRPr="00B73BC0">
              <w:rPr>
                <w:b/>
                <w:color w:val="133350"/>
              </w:rPr>
              <w:t>Guidelines for the report format</w:t>
            </w:r>
          </w:p>
          <w:p w:rsidRPr="00387348" w:rsidR="003649A7" w:rsidP="003649A7" w:rsidRDefault="003649A7" w14:paraId="64083763" w14:textId="77777777">
            <w:pPr>
              <w:jc w:val="both"/>
            </w:pPr>
          </w:p>
          <w:p w:rsidRPr="00293925" w:rsidR="003649A7" w:rsidP="003649A7" w:rsidRDefault="003649A7" w14:paraId="2A41AFE7"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Submission format</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Report</w:t>
            </w:r>
          </w:p>
          <w:p w:rsidRPr="00293925" w:rsidR="003649A7" w:rsidP="003649A7" w:rsidRDefault="003649A7" w14:paraId="3505E9B7"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Paper Size:</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A4</w:t>
            </w:r>
          </w:p>
          <w:p w:rsidRPr="00293925" w:rsidR="003649A7" w:rsidP="003649A7" w:rsidRDefault="003649A7" w14:paraId="3EE3DF2E" w14:textId="5F771413">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Words:</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ab/>
            </w:r>
            <w:r w:rsidRPr="00293925" w:rsidR="00FB461C">
              <w:rPr>
                <w:rFonts w:asciiTheme="majorHAnsi" w:hAnsiTheme="majorHAnsi" w:cstheme="majorHAnsi"/>
                <w:color w:val="1F3864" w:themeColor="accent1" w:themeShade="80"/>
              </w:rPr>
              <w:t>4000</w:t>
            </w:r>
            <w:r w:rsidRPr="00293925">
              <w:rPr>
                <w:rFonts w:asciiTheme="majorHAnsi" w:hAnsiTheme="majorHAnsi" w:cstheme="majorHAnsi"/>
                <w:color w:val="1F3864" w:themeColor="accent1" w:themeShade="80"/>
              </w:rPr>
              <w:t xml:space="preserve"> words </w:t>
            </w:r>
          </w:p>
          <w:p w:rsidRPr="00293925" w:rsidR="003649A7" w:rsidP="003649A7" w:rsidRDefault="003649A7" w14:paraId="46F5CF69"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Printing Margins:</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 xml:space="preserve">LHS; RHS: 1 Inch     </w:t>
            </w:r>
          </w:p>
          <w:p w:rsidRPr="00293925" w:rsidR="003649A7" w:rsidP="003649A7" w:rsidRDefault="003649A7" w14:paraId="5F22D7F8"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 xml:space="preserve">Binding Margin: </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 xml:space="preserve">½ Inch   </w:t>
            </w:r>
          </w:p>
          <w:p w:rsidRPr="00293925" w:rsidR="003649A7" w:rsidP="003649A7" w:rsidRDefault="003649A7" w14:paraId="56C4235A"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Header and Footer:</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1 Inch</w:t>
            </w:r>
          </w:p>
          <w:p w:rsidRPr="00293925" w:rsidR="003649A7" w:rsidP="003649A7" w:rsidRDefault="003649A7" w14:paraId="3D8D20DE"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Basic Font Size:</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12</w:t>
            </w:r>
          </w:p>
          <w:p w:rsidRPr="00293925" w:rsidR="003649A7" w:rsidP="003649A7" w:rsidRDefault="003649A7" w14:paraId="6A32B113"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Line Spacing:</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1.5</w:t>
            </w:r>
          </w:p>
          <w:p w:rsidRPr="00293925" w:rsidR="003649A7" w:rsidP="003649A7" w:rsidRDefault="003649A7" w14:paraId="35C00A3B"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color w:val="1F3864" w:themeColor="accent1" w:themeShade="80"/>
              </w:rPr>
              <w:t>Font Style:</w:t>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ab/>
            </w:r>
            <w:r w:rsidRPr="00293925">
              <w:rPr>
                <w:rFonts w:asciiTheme="majorHAnsi" w:hAnsiTheme="majorHAnsi" w:cstheme="majorHAnsi"/>
                <w:color w:val="1F3864" w:themeColor="accent1" w:themeShade="80"/>
              </w:rPr>
              <w:t>Times New Roman</w:t>
            </w:r>
          </w:p>
          <w:p w:rsidRPr="00293925" w:rsidR="003649A7" w:rsidP="003649A7" w:rsidRDefault="003649A7" w14:paraId="23555B97" w14:textId="77777777">
            <w:pPr>
              <w:numPr>
                <w:ilvl w:val="0"/>
                <w:numId w:val="8"/>
              </w:numPr>
              <w:spacing w:line="360" w:lineRule="auto"/>
              <w:jc w:val="both"/>
              <w:rPr>
                <w:rFonts w:asciiTheme="majorHAnsi" w:hAnsiTheme="majorHAnsi" w:cstheme="majorHAnsi"/>
                <w:color w:val="1F3864" w:themeColor="accent1" w:themeShade="80"/>
              </w:rPr>
            </w:pPr>
            <w:r w:rsidRPr="00293925">
              <w:rPr>
                <w:rFonts w:asciiTheme="majorHAnsi" w:hAnsiTheme="majorHAnsi" w:cstheme="majorHAnsi"/>
                <w:b/>
                <w:color w:val="1F3864" w:themeColor="accent1" w:themeShade="80"/>
              </w:rPr>
              <w:t xml:space="preserve">Referencing should be done strictly using Harvard system </w:t>
            </w:r>
          </w:p>
          <w:p w:rsidRPr="00293925" w:rsidR="003649A7" w:rsidP="003649A7" w:rsidRDefault="003649A7" w14:paraId="1CA787C0" w14:textId="77777777">
            <w:pPr>
              <w:pStyle w:val="ListParagraph"/>
              <w:numPr>
                <w:ilvl w:val="0"/>
                <w:numId w:val="8"/>
              </w:numPr>
              <w:spacing w:line="276" w:lineRule="auto"/>
              <w:contextualSpacing w:val="0"/>
              <w:jc w:val="both"/>
              <w:rPr>
                <w:rFonts w:asciiTheme="majorHAnsi" w:hAnsiTheme="majorHAnsi" w:cstheme="majorHAnsi"/>
                <w:bCs/>
                <w:color w:val="1F3864" w:themeColor="accent1" w:themeShade="80"/>
                <w:sz w:val="24"/>
                <w:szCs w:val="24"/>
              </w:rPr>
            </w:pPr>
            <w:r w:rsidRPr="00293925">
              <w:rPr>
                <w:rFonts w:asciiTheme="majorHAnsi" w:hAnsiTheme="majorHAnsi" w:cstheme="majorHAnsi"/>
                <w:bCs/>
                <w:color w:val="1F3864" w:themeColor="accent1" w:themeShade="80"/>
                <w:sz w:val="24"/>
                <w:szCs w:val="24"/>
              </w:rPr>
              <w:t>All citation should be given as per "</w:t>
            </w:r>
            <w:r w:rsidRPr="00293925">
              <w:rPr>
                <w:rFonts w:asciiTheme="majorHAnsi" w:hAnsiTheme="majorHAnsi" w:cstheme="majorHAnsi"/>
                <w:b/>
                <w:i/>
                <w:iCs/>
                <w:color w:val="1F3864" w:themeColor="accent1" w:themeShade="80"/>
                <w:sz w:val="24"/>
                <w:szCs w:val="24"/>
              </w:rPr>
              <w:t>Harvard Referencing Style</w:t>
            </w:r>
            <w:r w:rsidRPr="00293925">
              <w:rPr>
                <w:rFonts w:asciiTheme="majorHAnsi" w:hAnsiTheme="majorHAnsi" w:cstheme="majorHAnsi"/>
                <w:bCs/>
                <w:color w:val="1F3864" w:themeColor="accent1" w:themeShade="80"/>
                <w:sz w:val="24"/>
                <w:szCs w:val="24"/>
              </w:rPr>
              <w:t>" for Text, Tables and Figures</w:t>
            </w:r>
          </w:p>
          <w:p w:rsidRPr="00293925" w:rsidR="003649A7" w:rsidP="003649A7" w:rsidRDefault="003649A7" w14:paraId="620F86B2" w14:textId="77777777">
            <w:pPr>
              <w:pStyle w:val="ListParagraph"/>
              <w:numPr>
                <w:ilvl w:val="0"/>
                <w:numId w:val="8"/>
              </w:numPr>
              <w:spacing w:line="276" w:lineRule="auto"/>
              <w:contextualSpacing w:val="0"/>
              <w:jc w:val="both"/>
              <w:rPr>
                <w:rFonts w:asciiTheme="majorHAnsi" w:hAnsiTheme="majorHAnsi" w:cstheme="majorHAnsi"/>
                <w:bCs/>
                <w:color w:val="1F3864" w:themeColor="accent1" w:themeShade="80"/>
                <w:sz w:val="24"/>
                <w:szCs w:val="24"/>
              </w:rPr>
            </w:pPr>
            <w:r w:rsidRPr="00293925">
              <w:rPr>
                <w:rFonts w:asciiTheme="majorHAnsi" w:hAnsiTheme="majorHAnsi" w:cstheme="majorHAnsi"/>
                <w:bCs/>
                <w:color w:val="1F3864" w:themeColor="accent1" w:themeShade="80"/>
                <w:sz w:val="24"/>
                <w:szCs w:val="24"/>
              </w:rPr>
              <w:t>Late submission will be penalized</w:t>
            </w:r>
          </w:p>
          <w:p w:rsidRPr="00293925" w:rsidR="003649A7" w:rsidP="003649A7" w:rsidRDefault="003649A7" w14:paraId="08AF527A" w14:textId="474DDC8C">
            <w:pPr>
              <w:pStyle w:val="ListParagraph"/>
              <w:numPr>
                <w:ilvl w:val="0"/>
                <w:numId w:val="8"/>
              </w:numPr>
              <w:spacing w:line="276" w:lineRule="auto"/>
              <w:contextualSpacing w:val="0"/>
              <w:jc w:val="both"/>
              <w:rPr>
                <w:rFonts w:asciiTheme="majorHAnsi" w:hAnsiTheme="majorHAnsi" w:cstheme="majorHAnsi"/>
                <w:bCs/>
                <w:color w:val="1F3864" w:themeColor="accent1" w:themeShade="80"/>
                <w:sz w:val="24"/>
                <w:szCs w:val="24"/>
              </w:rPr>
            </w:pPr>
            <w:r w:rsidRPr="00293925">
              <w:rPr>
                <w:rFonts w:asciiTheme="majorHAnsi" w:hAnsiTheme="majorHAnsi" w:cstheme="majorHAnsi"/>
                <w:bCs/>
                <w:color w:val="1F3864" w:themeColor="accent1" w:themeShade="80"/>
                <w:sz w:val="24"/>
                <w:szCs w:val="24"/>
              </w:rPr>
              <w:t>Please refer to the ICBT student handbook for further details</w:t>
            </w:r>
          </w:p>
          <w:p w:rsidRPr="00293925" w:rsidR="003649A7" w:rsidP="00293925" w:rsidRDefault="00293925" w14:paraId="006C776E" w14:textId="317DEDE1">
            <w:pPr>
              <w:pStyle w:val="ListParagraph"/>
              <w:numPr>
                <w:ilvl w:val="0"/>
                <w:numId w:val="8"/>
              </w:numPr>
              <w:jc w:val="both"/>
              <w:rPr>
                <w:rFonts w:asciiTheme="majorHAnsi" w:hAnsiTheme="majorHAnsi" w:cstheme="majorHAnsi"/>
                <w:b/>
                <w:bCs/>
                <w:color w:val="1F3864" w:themeColor="accent1" w:themeShade="80"/>
                <w:sz w:val="24"/>
                <w:szCs w:val="24"/>
              </w:rPr>
            </w:pPr>
            <w:r w:rsidRPr="00293925">
              <w:rPr>
                <w:rFonts w:asciiTheme="majorHAnsi" w:hAnsiTheme="majorHAnsi" w:cstheme="majorHAnsi"/>
                <w:b/>
                <w:bCs/>
                <w:color w:val="1F3864" w:themeColor="accent1" w:themeShade="80"/>
                <w:sz w:val="24"/>
                <w:szCs w:val="24"/>
              </w:rPr>
              <w:t>Improper report structure will lead to a reduction in the total marks.</w:t>
            </w:r>
          </w:p>
          <w:p w:rsidRPr="00775C58" w:rsidR="0090240E" w:rsidP="00293925" w:rsidRDefault="003649A7" w14:paraId="284FEE8C" w14:textId="76311C76">
            <w:pPr>
              <w:spacing w:line="360" w:lineRule="auto"/>
              <w:jc w:val="both"/>
              <w:rPr>
                <w:color w:val="133350"/>
              </w:rPr>
            </w:pPr>
            <w:r w:rsidRPr="00293925">
              <w:rPr>
                <w:rFonts w:asciiTheme="majorHAnsi" w:hAnsiTheme="majorHAnsi" w:cstheme="majorHAnsi"/>
                <w:b/>
                <w:i/>
                <w:color w:val="1F3864" w:themeColor="accent1" w:themeShade="80"/>
              </w:rPr>
              <w:t>Note: Any kind of copying and plagiarized text will lead to automatic Re-submission</w:t>
            </w:r>
            <w:r w:rsidR="00293925">
              <w:rPr>
                <w:rFonts w:asciiTheme="majorHAnsi" w:hAnsiTheme="majorHAnsi" w:cstheme="majorHAnsi"/>
                <w:b/>
                <w:i/>
                <w:color w:val="1F3864" w:themeColor="accent1" w:themeShade="80"/>
              </w:rPr>
              <w:t>.</w:t>
            </w:r>
          </w:p>
        </w:tc>
      </w:tr>
    </w:tbl>
    <w:p w:rsidR="003649A7" w:rsidRDefault="003649A7" w14:paraId="3760BD88" w14:textId="551DC27E">
      <w:pPr>
        <w:rPr>
          <w:rFonts w:asciiTheme="majorHAnsi" w:hAnsiTheme="majorHAnsi" w:eastAsiaTheme="majorEastAsia" w:cstheme="majorHAnsi"/>
          <w:b/>
          <w:bCs/>
          <w:color w:val="133350"/>
          <w:sz w:val="48"/>
          <w:szCs w:val="40"/>
        </w:rPr>
      </w:pPr>
      <w:bookmarkStart w:name="_Toc66445311" w:id="1"/>
      <w:bookmarkStart w:name="_Toc67665315" w:id="2"/>
    </w:p>
    <w:p w:rsidRPr="00775C58" w:rsidR="000B2AB0" w:rsidP="00775C58" w:rsidRDefault="0090240E" w14:paraId="1590AD8B" w14:textId="03CF00DC">
      <w:pPr>
        <w:pStyle w:val="Heading1"/>
        <w:ind w:firstLine="0"/>
        <w:rPr>
          <w:color w:val="133350"/>
        </w:rPr>
      </w:pPr>
      <w:r w:rsidRPr="00775C58">
        <w:rPr>
          <w:color w:val="133350"/>
        </w:rPr>
        <w:t>Submission Details</w:t>
      </w:r>
      <w:bookmarkEnd w:id="1"/>
      <w:bookmarkEnd w:id="2"/>
    </w:p>
    <w:tbl>
      <w:tblPr>
        <w:tblStyle w:val="TableGrid"/>
        <w:tblW w:w="5000" w:type="pct"/>
        <w:tblCellSpacing w:w="56" w:type="dxa"/>
        <w:tblBorders>
          <w:insideH w:val="none" w:color="auto" w:sz="0" w:space="0"/>
          <w:insideV w:val="none" w:color="auto" w:sz="0" w:space="0"/>
        </w:tblBorders>
        <w:tblCellMar>
          <w:top w:w="108" w:type="dxa"/>
          <w:bottom w:w="108" w:type="dxa"/>
        </w:tblCellMar>
        <w:tblLook w:val="04A0" w:firstRow="1" w:lastRow="0" w:firstColumn="1" w:lastColumn="0" w:noHBand="0" w:noVBand="1"/>
      </w:tblPr>
      <w:tblGrid>
        <w:gridCol w:w="2602"/>
        <w:gridCol w:w="2503"/>
        <w:gridCol w:w="2566"/>
        <w:gridCol w:w="2785"/>
      </w:tblGrid>
      <w:tr w:rsidRPr="00775C58" w:rsidR="00CA6346" w:rsidTr="00CA6346" w14:paraId="44A08EFB" w14:textId="77777777">
        <w:trPr>
          <w:tblCellSpacing w:w="56" w:type="dxa"/>
        </w:trPr>
        <w:tc>
          <w:tcPr>
            <w:tcW w:w="1191" w:type="pct"/>
          </w:tcPr>
          <w:p w:rsidRPr="00775C58" w:rsidR="00CA6346" w:rsidP="00C94830" w:rsidRDefault="00CA6346" w14:paraId="6A5E5BCD" w14:textId="77777777">
            <w:pPr>
              <w:pStyle w:val="Title"/>
            </w:pPr>
            <w:r w:rsidRPr="00775C58">
              <w:t>Submission Deadline:</w:t>
            </w:r>
          </w:p>
        </w:tc>
        <w:tc>
          <w:tcPr>
            <w:tcW w:w="1169" w:type="pct"/>
            <w:shd w:val="clear" w:color="auto" w:fill="FFDADF"/>
            <w:vAlign w:val="center"/>
          </w:tcPr>
          <w:p w:rsidRPr="00775C58" w:rsidR="00CA6346" w:rsidP="004A1935" w:rsidRDefault="002D3861" w14:paraId="40F4AB0D" w14:textId="66ACAC10">
            <w:pPr>
              <w:rPr>
                <w:color w:val="133350"/>
              </w:rPr>
            </w:pPr>
            <w:r>
              <w:rPr>
                <w:color w:val="133350"/>
              </w:rPr>
              <w:t>This will be provided on the Moodle submissio</w:t>
            </w:r>
            <w:r w:rsidR="00137FA9">
              <w:rPr>
                <w:color w:val="133350"/>
              </w:rPr>
              <w:t>n point</w:t>
            </w:r>
            <w:r>
              <w:rPr>
                <w:color w:val="133350"/>
              </w:rPr>
              <w:t xml:space="preserve">. </w:t>
            </w:r>
          </w:p>
        </w:tc>
        <w:tc>
          <w:tcPr>
            <w:tcW w:w="1200" w:type="pct"/>
            <w:shd w:val="clear" w:color="auto" w:fill="auto"/>
            <w:vAlign w:val="center"/>
          </w:tcPr>
          <w:p w:rsidR="00CA6346" w:rsidP="00CA6346" w:rsidRDefault="002D3861" w14:paraId="0552FAED" w14:textId="3259356C">
            <w:pPr>
              <w:pStyle w:val="Title"/>
            </w:pPr>
            <w:r>
              <w:t xml:space="preserve">Estimated </w:t>
            </w:r>
            <w:r w:rsidR="00CA6346">
              <w:t xml:space="preserve">Feedback </w:t>
            </w:r>
          </w:p>
          <w:p w:rsidRPr="00775C58" w:rsidR="00CA6346" w:rsidP="00CA6346" w:rsidRDefault="00CA6346" w14:paraId="5B710A79" w14:textId="77777777">
            <w:pPr>
              <w:pStyle w:val="Title"/>
            </w:pPr>
            <w:r>
              <w:t>Return Date</w:t>
            </w:r>
          </w:p>
        </w:tc>
        <w:tc>
          <w:tcPr>
            <w:tcW w:w="1173" w:type="pct"/>
            <w:shd w:val="clear" w:color="auto" w:fill="FFDADF"/>
            <w:vAlign w:val="center"/>
          </w:tcPr>
          <w:p w:rsidRPr="00775C58" w:rsidR="00CA6346" w:rsidP="004A1935" w:rsidRDefault="002D3861" w14:paraId="1AAB9C86" w14:textId="39DF4F2E">
            <w:pPr>
              <w:rPr>
                <w:color w:val="133350"/>
              </w:rPr>
            </w:pPr>
            <w:r>
              <w:rPr>
                <w:color w:val="133350"/>
              </w:rPr>
              <w:t>This will normally be 20 working days after initial submission</w:t>
            </w:r>
            <w:r w:rsidR="00137FA9">
              <w:rPr>
                <w:color w:val="133350"/>
              </w:rPr>
              <w:t>.</w:t>
            </w:r>
          </w:p>
        </w:tc>
      </w:tr>
      <w:tr w:rsidRPr="00775C58" w:rsidR="00CA6346" w:rsidTr="00CA6346" w14:paraId="15666E8B" w14:textId="77777777">
        <w:trPr>
          <w:tblCellSpacing w:w="56" w:type="dxa"/>
        </w:trPr>
        <w:tc>
          <w:tcPr>
            <w:tcW w:w="1191" w:type="pct"/>
          </w:tcPr>
          <w:p w:rsidR="00CA6346" w:rsidP="00C94830" w:rsidRDefault="00CA6346" w14:paraId="5E9A05E7" w14:textId="77777777">
            <w:pPr>
              <w:pStyle w:val="Title"/>
            </w:pPr>
            <w:r>
              <w:t>Submission</w:t>
            </w:r>
          </w:p>
          <w:p w:rsidRPr="00775C58" w:rsidR="00CA6346" w:rsidP="00C94830" w:rsidRDefault="00CA6346" w14:paraId="55E15D23" w14:textId="77777777">
            <w:pPr>
              <w:pStyle w:val="Title"/>
            </w:pPr>
            <w:r w:rsidRPr="00775C58">
              <w:t>Time:</w:t>
            </w:r>
          </w:p>
        </w:tc>
        <w:tc>
          <w:tcPr>
            <w:tcW w:w="1169" w:type="pct"/>
            <w:shd w:val="clear" w:color="auto" w:fill="FFDADF"/>
          </w:tcPr>
          <w:p w:rsidRPr="00775C58" w:rsidR="00CA6346" w:rsidP="003A1E95" w:rsidRDefault="00CA6346" w14:paraId="41BEE8F9" w14:textId="3F23D9F0">
            <w:pPr>
              <w:rPr>
                <w:color w:val="133350"/>
              </w:rPr>
            </w:pPr>
            <w:r w:rsidRPr="00775C58">
              <w:rPr>
                <w:color w:val="133350"/>
              </w:rPr>
              <w:t xml:space="preserve">By </w:t>
            </w:r>
            <w:r w:rsidR="000375F2">
              <w:rPr>
                <w:color w:val="133350"/>
              </w:rPr>
              <w:t>2</w:t>
            </w:r>
            <w:r w:rsidRPr="00775C58">
              <w:rPr>
                <w:color w:val="133350"/>
              </w:rPr>
              <w:t>.00pm on the deadline day.</w:t>
            </w:r>
          </w:p>
        </w:tc>
        <w:tc>
          <w:tcPr>
            <w:tcW w:w="2426" w:type="pct"/>
            <w:gridSpan w:val="2"/>
            <w:shd w:val="clear" w:color="auto" w:fill="auto"/>
          </w:tcPr>
          <w:p w:rsidRPr="00775C58" w:rsidR="00CA6346" w:rsidP="003A1E95" w:rsidRDefault="00CA6346" w14:paraId="53FC6974" w14:textId="77777777">
            <w:pPr>
              <w:rPr>
                <w:color w:val="133350"/>
              </w:rPr>
            </w:pPr>
          </w:p>
        </w:tc>
      </w:tr>
      <w:tr w:rsidRPr="00775C58" w:rsidR="00775C58" w:rsidTr="00CA6346" w14:paraId="44C6ED34" w14:textId="77777777">
        <w:trPr>
          <w:tblCellSpacing w:w="56" w:type="dxa"/>
        </w:trPr>
        <w:tc>
          <w:tcPr>
            <w:tcW w:w="1191" w:type="pct"/>
          </w:tcPr>
          <w:p w:rsidRPr="00775C58" w:rsidR="0090240E" w:rsidP="00C94830" w:rsidRDefault="0090240E" w14:paraId="15AB9773" w14:textId="77777777">
            <w:pPr>
              <w:pStyle w:val="Title"/>
            </w:pPr>
            <w:r w:rsidRPr="00775C58">
              <w:t>Moodle/Turnitin:</w:t>
            </w:r>
          </w:p>
        </w:tc>
        <w:tc>
          <w:tcPr>
            <w:tcW w:w="3649" w:type="pct"/>
            <w:gridSpan w:val="3"/>
            <w:shd w:val="clear" w:color="auto" w:fill="auto"/>
          </w:tcPr>
          <w:p w:rsidRPr="00775C58" w:rsidR="0090240E" w:rsidP="003A1E95" w:rsidRDefault="0090240E" w14:paraId="72DDDF28" w14:textId="473BE971">
            <w:pPr>
              <w:rPr>
                <w:color w:val="133350"/>
              </w:rPr>
            </w:pPr>
            <w:r w:rsidRPr="00775C58">
              <w:rPr>
                <w:rStyle w:val="Strong"/>
                <w:b w:val="0"/>
                <w:bCs w:val="0"/>
                <w:color w:val="133350"/>
              </w:rPr>
              <w:t xml:space="preserve">Any assessments submitted after the deadline will not be marked and will be recorded as a non-attempt unless you have </w:t>
            </w:r>
            <w:r w:rsidR="00B02882">
              <w:rPr>
                <w:rStyle w:val="Strong"/>
                <w:b w:val="0"/>
                <w:bCs w:val="0"/>
                <w:color w:val="133350"/>
              </w:rPr>
              <w:t>had a</w:t>
            </w:r>
            <w:r w:rsidR="00E64868">
              <w:rPr>
                <w:rStyle w:val="Strong"/>
                <w:b w:val="0"/>
                <w:bCs w:val="0"/>
                <w:color w:val="133350"/>
              </w:rPr>
              <w:t>n</w:t>
            </w:r>
            <w:r w:rsidRPr="00775C58">
              <w:rPr>
                <w:rStyle w:val="Strong"/>
                <w:b w:val="0"/>
                <w:bCs w:val="0"/>
                <w:color w:val="133350"/>
              </w:rPr>
              <w:t xml:space="preserve"> extension </w:t>
            </w:r>
            <w:r w:rsidR="00B02882">
              <w:rPr>
                <w:rStyle w:val="Strong"/>
                <w:b w:val="0"/>
                <w:bCs w:val="0"/>
                <w:color w:val="133350"/>
              </w:rPr>
              <w:t xml:space="preserve">request </w:t>
            </w:r>
            <w:r w:rsidR="00E64868">
              <w:rPr>
                <w:rStyle w:val="Strong"/>
                <w:b w:val="0"/>
                <w:bCs w:val="0"/>
                <w:color w:val="133350"/>
              </w:rPr>
              <w:t xml:space="preserve">agreed </w:t>
            </w:r>
            <w:r w:rsidRPr="00775C58">
              <w:rPr>
                <w:rStyle w:val="Strong"/>
                <w:b w:val="0"/>
                <w:bCs w:val="0"/>
                <w:color w:val="133350"/>
              </w:rPr>
              <w:t xml:space="preserve">or have approved mitigating circumstances. See the </w:t>
            </w:r>
            <w:r w:rsidR="00633841">
              <w:rPr>
                <w:rStyle w:val="Strong"/>
                <w:b w:val="0"/>
                <w:bCs w:val="0"/>
                <w:color w:val="133350"/>
              </w:rPr>
              <w:t>S</w:t>
            </w:r>
            <w:r w:rsidRPr="00775C58">
              <w:rPr>
                <w:rStyle w:val="Strong"/>
                <w:b w:val="0"/>
                <w:bCs w:val="0"/>
                <w:color w:val="133350"/>
              </w:rPr>
              <w:t>chool Moodle pages for more information on extensions and mitigating circumstances.</w:t>
            </w:r>
          </w:p>
        </w:tc>
      </w:tr>
      <w:tr w:rsidRPr="00775C58" w:rsidR="00775C58" w:rsidTr="00CA6346" w14:paraId="1CED9DDF" w14:textId="77777777">
        <w:trPr>
          <w:tblCellSpacing w:w="56" w:type="dxa"/>
        </w:trPr>
        <w:tc>
          <w:tcPr>
            <w:tcW w:w="1191" w:type="pct"/>
          </w:tcPr>
          <w:p w:rsidRPr="00775C58" w:rsidR="0090240E" w:rsidP="00C94830" w:rsidRDefault="0090240E" w14:paraId="1E86BE7B" w14:textId="77777777">
            <w:pPr>
              <w:pStyle w:val="Title"/>
            </w:pPr>
            <w:r w:rsidRPr="00775C58">
              <w:t>File Format:</w:t>
            </w:r>
          </w:p>
        </w:tc>
        <w:tc>
          <w:tcPr>
            <w:tcW w:w="3649" w:type="pct"/>
            <w:gridSpan w:val="3"/>
            <w:shd w:val="clear" w:color="auto" w:fill="auto"/>
          </w:tcPr>
          <w:p w:rsidRPr="00775C58" w:rsidR="0090240E" w:rsidP="003A1E95" w:rsidRDefault="0090240E" w14:paraId="32463F50" w14:textId="602AC16A">
            <w:pPr>
              <w:rPr>
                <w:color w:val="133350"/>
              </w:rPr>
            </w:pPr>
            <w:r w:rsidRPr="00775C58">
              <w:rPr>
                <w:color w:val="133350"/>
              </w:rPr>
              <w:t xml:space="preserve">The assessment must be submitted as </w:t>
            </w:r>
            <w:r w:rsidR="002C247B">
              <w:rPr>
                <w:color w:val="133350"/>
              </w:rPr>
              <w:t>a</w:t>
            </w:r>
            <w:r w:rsidR="002C247B">
              <w:t xml:space="preserve"> </w:t>
            </w:r>
            <w:r w:rsidRPr="00775C58">
              <w:rPr>
                <w:color w:val="133350"/>
              </w:rPr>
              <w:t>pdf document</w:t>
            </w:r>
            <w:r w:rsidR="00397962">
              <w:rPr>
                <w:color w:val="133350"/>
              </w:rPr>
              <w:t xml:space="preserve"> (save the document as</w:t>
            </w:r>
            <w:r w:rsidR="005F1043">
              <w:rPr>
                <w:color w:val="133350"/>
              </w:rPr>
              <w:t xml:space="preserve"> a pdf</w:t>
            </w:r>
            <w:r w:rsidR="007841BA">
              <w:rPr>
                <w:color w:val="133350"/>
              </w:rPr>
              <w:t xml:space="preserve"> in your software</w:t>
            </w:r>
            <w:r w:rsidR="005F1043">
              <w:rPr>
                <w:color w:val="133350"/>
              </w:rPr>
              <w:t>)</w:t>
            </w:r>
            <w:r w:rsidRPr="00775C58">
              <w:rPr>
                <w:color w:val="133350"/>
              </w:rPr>
              <w:t xml:space="preserve"> </w:t>
            </w:r>
            <w:r w:rsidR="005F1043">
              <w:rPr>
                <w:color w:val="133350"/>
              </w:rPr>
              <w:t xml:space="preserve">and submit </w:t>
            </w:r>
            <w:r w:rsidRPr="00775C58">
              <w:rPr>
                <w:color w:val="133350"/>
              </w:rPr>
              <w:t>through the Turnitin submission point in Moodle.</w:t>
            </w:r>
          </w:p>
          <w:p w:rsidRPr="00775C58" w:rsidR="0090240E" w:rsidP="003A1E95" w:rsidRDefault="0090240E" w14:paraId="4BF7B69B" w14:textId="77777777">
            <w:pPr>
              <w:rPr>
                <w:color w:val="133350"/>
              </w:rPr>
            </w:pPr>
          </w:p>
          <w:p w:rsidRPr="00775C58" w:rsidR="005237C9" w:rsidP="003A1E95" w:rsidRDefault="0090240E" w14:paraId="79252A47" w14:textId="77777777">
            <w:pPr>
              <w:rPr>
                <w:b/>
                <w:bCs/>
                <w:color w:val="133350"/>
              </w:rPr>
            </w:pPr>
            <w:r w:rsidRPr="00775C58">
              <w:rPr>
                <w:b/>
                <w:bCs/>
                <w:color w:val="133350"/>
              </w:rPr>
              <w:t>Your assessment should be titled with your</w:t>
            </w:r>
            <w:r w:rsidRPr="00775C58" w:rsidR="005237C9">
              <w:rPr>
                <w:b/>
                <w:bCs/>
                <w:color w:val="133350"/>
              </w:rPr>
              <w:t>:</w:t>
            </w:r>
            <w:r w:rsidRPr="00775C58">
              <w:rPr>
                <w:b/>
                <w:bCs/>
                <w:color w:val="133350"/>
              </w:rPr>
              <w:t xml:space="preserve"> </w:t>
            </w:r>
          </w:p>
          <w:p w:rsidRPr="00775C58" w:rsidR="005237C9" w:rsidP="003A1E95" w:rsidRDefault="005237C9" w14:paraId="21D3DB0F" w14:textId="77777777">
            <w:pPr>
              <w:rPr>
                <w:b/>
                <w:bCs/>
                <w:color w:val="133350"/>
              </w:rPr>
            </w:pPr>
          </w:p>
          <w:p w:rsidRPr="00775C58" w:rsidR="005237C9" w:rsidP="005237C9" w:rsidRDefault="0090240E" w14:paraId="57878C44" w14:textId="77777777">
            <w:pPr>
              <w:jc w:val="center"/>
              <w:rPr>
                <w:b/>
                <w:bCs/>
                <w:color w:val="133350"/>
              </w:rPr>
            </w:pPr>
            <w:r w:rsidRPr="00775C58">
              <w:rPr>
                <w:b/>
                <w:bCs/>
                <w:color w:val="133350"/>
              </w:rPr>
              <w:t>student ID number, module code and assessment ID,</w:t>
            </w:r>
          </w:p>
          <w:p w:rsidRPr="00775C58" w:rsidR="0090240E" w:rsidP="005237C9" w:rsidRDefault="0090240E" w14:paraId="061CE0ED" w14:textId="77777777">
            <w:pPr>
              <w:jc w:val="center"/>
              <w:rPr>
                <w:b/>
                <w:bCs/>
                <w:color w:val="133350"/>
              </w:rPr>
            </w:pPr>
            <w:r w:rsidRPr="00775C58">
              <w:rPr>
                <w:b/>
                <w:bCs/>
                <w:color w:val="133350"/>
              </w:rPr>
              <w:t>e.g. st12345678 BHL5007 WRIT1</w:t>
            </w:r>
          </w:p>
        </w:tc>
      </w:tr>
      <w:tr w:rsidRPr="00775C58" w:rsidR="00775C58" w:rsidTr="00CA6346" w14:paraId="3B193050" w14:textId="77777777">
        <w:trPr>
          <w:tblCellSpacing w:w="56" w:type="dxa"/>
        </w:trPr>
        <w:tc>
          <w:tcPr>
            <w:tcW w:w="1191" w:type="pct"/>
          </w:tcPr>
          <w:p w:rsidRPr="00775C58" w:rsidR="00D62BF1" w:rsidP="00C94830" w:rsidRDefault="00D62BF1" w14:paraId="62CE2936" w14:textId="77777777">
            <w:pPr>
              <w:pStyle w:val="Title"/>
            </w:pPr>
            <w:r w:rsidRPr="00775C58">
              <w:t>Feedback</w:t>
            </w:r>
          </w:p>
        </w:tc>
        <w:tc>
          <w:tcPr>
            <w:tcW w:w="3649" w:type="pct"/>
            <w:gridSpan w:val="3"/>
            <w:shd w:val="clear" w:color="auto" w:fill="auto"/>
          </w:tcPr>
          <w:p w:rsidRPr="00775C58" w:rsidR="00775C58" w:rsidP="00775C58" w:rsidRDefault="00775C58" w14:paraId="1A0FD51C" w14:textId="5B5A66BE">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w:history="1" r:id="rId12">
              <w:r w:rsidRPr="00B82749">
                <w:rPr>
                  <w:rStyle w:val="Hyperlink"/>
                  <w:sz w:val="20"/>
                  <w:szCs w:val="20"/>
                </w:rPr>
                <w:t>guidance</w:t>
              </w:r>
            </w:hyperlink>
            <w:r w:rsidRPr="00775C58">
              <w:rPr>
                <w:color w:val="133350"/>
                <w:sz w:val="20"/>
                <w:szCs w:val="20"/>
              </w:rPr>
              <w:t xml:space="preserve"> on how to access your feedback. </w:t>
            </w:r>
          </w:p>
          <w:p w:rsidRPr="00775C58" w:rsidR="00775C58" w:rsidP="00775C58" w:rsidRDefault="00775C58" w14:paraId="6C6F5A80" w14:textId="77777777">
            <w:pPr>
              <w:rPr>
                <w:color w:val="133350"/>
                <w:sz w:val="20"/>
                <w:szCs w:val="20"/>
              </w:rPr>
            </w:pPr>
          </w:p>
          <w:p w:rsidRPr="009B6F4D" w:rsidR="00D62BF1" w:rsidP="003A1E95" w:rsidRDefault="00775C58" w14:paraId="06EFDDB6" w14:textId="3CE02D86">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w:history="1" r:id="rId13">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rsidR="00164641" w:rsidP="00B82749" w:rsidRDefault="00164641" w14:paraId="505F3272" w14:textId="1FAD831C">
      <w:bookmarkStart w:name="_Toc66445312" w:id="3"/>
      <w:bookmarkStart w:name="_Toc67665316" w:id="4"/>
    </w:p>
    <w:p w:rsidR="00164641" w:rsidRDefault="00164641" w14:paraId="5E8B9573" w14:textId="77777777">
      <w:r>
        <w:br w:type="page"/>
      </w:r>
    </w:p>
    <w:p w:rsidRPr="00775C58" w:rsidR="000B2AB0" w:rsidP="00775C58" w:rsidRDefault="009E1562" w14:paraId="183DD719" w14:textId="77777777">
      <w:pPr>
        <w:pStyle w:val="Heading1"/>
        <w:ind w:firstLine="0"/>
        <w:rPr>
          <w:color w:val="133350"/>
        </w:rPr>
      </w:pPr>
      <w:r w:rsidRPr="00775C58">
        <w:rPr>
          <w:color w:val="133350"/>
        </w:rPr>
        <w:t>Assessment Criteria</w:t>
      </w:r>
      <w:bookmarkEnd w:id="3"/>
      <w:bookmarkEnd w:id="4"/>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Pr="00775C58" w:rsidR="00775C58" w:rsidTr="001D1D50" w14:paraId="7A7E768C" w14:textId="77777777">
        <w:trPr>
          <w:tblCellSpacing w:w="56" w:type="dxa"/>
        </w:trPr>
        <w:tc>
          <w:tcPr>
            <w:tcW w:w="4893" w:type="pct"/>
            <w:tcBorders>
              <w:top w:val="nil"/>
              <w:left w:val="nil"/>
              <w:bottom w:val="nil"/>
              <w:right w:val="nil"/>
            </w:tcBorders>
          </w:tcPr>
          <w:p w:rsidRPr="00775C58" w:rsidR="009E1562" w:rsidP="00C94830" w:rsidRDefault="009E1562" w14:paraId="17718EC2" w14:textId="77777777">
            <w:pPr>
              <w:pStyle w:val="Title"/>
            </w:pPr>
            <w:r w:rsidRPr="00775C58">
              <w:t>Learning outcomes assessed</w:t>
            </w:r>
          </w:p>
        </w:tc>
      </w:tr>
      <w:tr w:rsidRPr="00775C58" w:rsidR="00775C58" w:rsidTr="001D1D50" w14:paraId="3F6DBF38" w14:textId="77777777">
        <w:trPr>
          <w:tblCellSpacing w:w="56" w:type="dxa"/>
        </w:trPr>
        <w:tc>
          <w:tcPr>
            <w:tcW w:w="4893" w:type="pct"/>
            <w:tcBorders>
              <w:top w:val="nil"/>
              <w:left w:val="nil"/>
              <w:bottom w:val="nil"/>
              <w:right w:val="nil"/>
            </w:tcBorders>
            <w:shd w:val="clear" w:color="auto" w:fill="D9E2F3" w:themeFill="accent1" w:themeFillTint="33"/>
          </w:tcPr>
          <w:p w:rsidRPr="00775C58" w:rsidR="009E1562" w:rsidP="00D62BF1" w:rsidRDefault="00EF3F15" w14:paraId="6096E366" w14:textId="0E838408">
            <w:pPr>
              <w:pStyle w:val="ListParagraph"/>
              <w:numPr>
                <w:ilvl w:val="0"/>
                <w:numId w:val="3"/>
              </w:numPr>
              <w:rPr>
                <w:color w:val="133350"/>
              </w:rPr>
            </w:pPr>
            <w:r>
              <w:t xml:space="preserve">LO 1 : </w:t>
            </w:r>
            <w:r w:rsidRPr="001454A4">
              <w:t>Explain the fundamentals of networking</w:t>
            </w:r>
          </w:p>
          <w:p w:rsidRPr="00EF3F15" w:rsidR="00D62BF1" w:rsidP="00D62BF1" w:rsidRDefault="00EF3F15" w14:paraId="4E1DD7A2" w14:textId="2823E59C">
            <w:pPr>
              <w:pStyle w:val="ListParagraph"/>
              <w:numPr>
                <w:ilvl w:val="0"/>
                <w:numId w:val="3"/>
              </w:numPr>
            </w:pPr>
            <w:r w:rsidRPr="00EF3F15">
              <w:t>LO 2 : Explain the functions of networking components</w:t>
            </w:r>
          </w:p>
          <w:p w:rsidRPr="00EF3F15" w:rsidR="009C385C" w:rsidP="00D62BF1" w:rsidRDefault="00EF3F15" w14:paraId="71543390" w14:textId="77777777">
            <w:pPr>
              <w:pStyle w:val="ListParagraph"/>
              <w:numPr>
                <w:ilvl w:val="0"/>
                <w:numId w:val="3"/>
              </w:numPr>
              <w:rPr>
                <w:color w:val="133350"/>
              </w:rPr>
            </w:pPr>
            <w:r w:rsidRPr="00EF3F15">
              <w:t>LO 3 : Design a client server networked Environment</w:t>
            </w:r>
          </w:p>
          <w:p w:rsidRPr="00775C58" w:rsidR="00EF3F15" w:rsidP="00D62BF1" w:rsidRDefault="00EF3F15" w14:paraId="179EBAB7" w14:textId="2BEA2716">
            <w:pPr>
              <w:pStyle w:val="ListParagraph"/>
              <w:numPr>
                <w:ilvl w:val="0"/>
                <w:numId w:val="3"/>
              </w:numPr>
              <w:rPr>
                <w:color w:val="133350"/>
              </w:rPr>
            </w:pPr>
            <w:r>
              <w:t xml:space="preserve">LO 4 : </w:t>
            </w:r>
            <w:r w:rsidRPr="00EF3F15">
              <w:t>Build and troubleshoot client server networked Environment</w:t>
            </w:r>
          </w:p>
        </w:tc>
      </w:tr>
      <w:tr w:rsidRPr="00775C58" w:rsidR="00775C58" w:rsidTr="001D1D50" w14:paraId="43B4B6FE" w14:textId="77777777">
        <w:trPr>
          <w:tblCellSpacing w:w="56" w:type="dxa"/>
        </w:trPr>
        <w:tc>
          <w:tcPr>
            <w:tcW w:w="4893" w:type="pct"/>
            <w:tcBorders>
              <w:top w:val="nil"/>
              <w:left w:val="nil"/>
              <w:bottom w:val="nil"/>
              <w:right w:val="nil"/>
            </w:tcBorders>
          </w:tcPr>
          <w:p w:rsidR="001D1D50" w:rsidP="00C94830" w:rsidRDefault="001D1D50" w14:paraId="017D4B72" w14:textId="77777777">
            <w:pPr>
              <w:pStyle w:val="Title"/>
            </w:pPr>
          </w:p>
          <w:p w:rsidR="00F46E43" w:rsidP="00C94830" w:rsidRDefault="00F46E43" w14:paraId="3EE6A8D2" w14:textId="18A15D19">
            <w:pPr>
              <w:pStyle w:val="Title"/>
            </w:pPr>
            <w:r w:rsidRPr="00775C58">
              <w:t>Other skills/attributes developed</w:t>
            </w:r>
          </w:p>
          <w:p w:rsidRPr="00137FA9" w:rsidR="00137FA9" w:rsidP="00137FA9" w:rsidRDefault="001D1D50" w14:paraId="320D4FA2" w14:textId="31FF2705">
            <w:r>
              <w:t>This includes elements of the Cardiff Met EDGE (Ethical, Digital</w:t>
            </w:r>
            <w:r w:rsidR="00AE7CB0">
              <w:t>,</w:t>
            </w:r>
            <w:r>
              <w:t xml:space="preserve"> Global</w:t>
            </w:r>
            <w:r w:rsidR="00545D8E">
              <w:t xml:space="preserve"> and</w:t>
            </w:r>
            <w:r>
              <w:t xml:space="preserve"> Entrepreneurial</w:t>
            </w:r>
            <w:r w:rsidR="00545D8E">
              <w:t xml:space="preserve"> skills</w:t>
            </w:r>
            <w:r>
              <w:t xml:space="preserve">) and other attributes developed in students through the completion of the </w:t>
            </w:r>
            <w:r w:rsidR="00454F54">
              <w:t xml:space="preserve">module and </w:t>
            </w:r>
            <w:r>
              <w:t xml:space="preserve">assessment. These </w:t>
            </w:r>
            <w:r w:rsidR="00454F54">
              <w:t xml:space="preserve">will </w:t>
            </w:r>
            <w:r>
              <w:t>also</w:t>
            </w:r>
            <w:r w:rsidR="00454F54">
              <w:t xml:space="preserve"> be </w:t>
            </w:r>
            <w:r>
              <w:t xml:space="preserve">highlighted in the module guidance, which should be read by all students completing the module. </w:t>
            </w:r>
            <w:r w:rsidR="00073781">
              <w:t xml:space="preserve">Assessments are not just a way of auditing </w:t>
            </w:r>
            <w:r w:rsidR="00635D35">
              <w:t>student knowledge</w:t>
            </w:r>
            <w:r w:rsidR="00CE4C09">
              <w:t>.</w:t>
            </w:r>
            <w:r w:rsidR="00635D35">
              <w:t xml:space="preserve"> </w:t>
            </w:r>
            <w:r w:rsidR="00CE4C09">
              <w:t>T</w:t>
            </w:r>
            <w:r w:rsidR="00635D35">
              <w:t xml:space="preserve">hey are a process which provides additional learning and development </w:t>
            </w:r>
            <w:r w:rsidR="00D32B22">
              <w:t>through the preparation for and completion of the assessment</w:t>
            </w:r>
            <w:r w:rsidR="00635D35">
              <w:t xml:space="preserve">. </w:t>
            </w:r>
          </w:p>
        </w:tc>
      </w:tr>
      <w:tr w:rsidRPr="00775C58" w:rsidR="00775C58" w:rsidTr="001D1D50" w14:paraId="45CEA866" w14:textId="77777777">
        <w:trPr>
          <w:tblCellSpacing w:w="56" w:type="dxa"/>
        </w:trPr>
        <w:tc>
          <w:tcPr>
            <w:tcW w:w="4893" w:type="pct"/>
            <w:tcBorders>
              <w:top w:val="nil"/>
              <w:left w:val="nil"/>
              <w:bottom w:val="nil"/>
              <w:right w:val="nil"/>
            </w:tcBorders>
            <w:shd w:val="clear" w:color="auto" w:fill="D9E2F3" w:themeFill="accent1" w:themeFillTint="33"/>
          </w:tcPr>
          <w:p w:rsidRPr="006C53B2" w:rsidR="006C53B2" w:rsidP="006774CF" w:rsidRDefault="000E1FD2" w14:paraId="53B2E125" w14:textId="2B620823">
            <w:pPr>
              <w:pStyle w:val="ListParagraph"/>
              <w:numPr>
                <w:ilvl w:val="0"/>
                <w:numId w:val="4"/>
              </w:numPr>
              <w:rPr>
                <w:color w:val="133350"/>
              </w:rPr>
            </w:pPr>
            <w:r w:rsidRPr="00943AC0">
              <w:rPr>
                <w:b/>
                <w:color w:val="133350"/>
              </w:rPr>
              <w:t>Understand</w:t>
            </w:r>
            <w:r w:rsidRPr="006C53B2" w:rsidR="006C53B2">
              <w:rPr>
                <w:b/>
                <w:color w:val="133350"/>
              </w:rPr>
              <w:t>:</w:t>
            </w:r>
            <w:r w:rsidRPr="006C53B2" w:rsidR="006C53B2">
              <w:rPr>
                <w:color w:val="133350"/>
              </w:rPr>
              <w:t xml:space="preserve"> Students will gain a deeper understanding of fundamental networking concepts such as network topologies, protocols, addressing, subnetting, routing, and switching. They will learn how to apply these concepts to design a network that meets the specific requirements of a complex organization like a </w:t>
            </w:r>
            <w:r w:rsidRPr="000815D5" w:rsidR="000815D5">
              <w:rPr>
                <w:color w:val="133350"/>
              </w:rPr>
              <w:t>super market</w:t>
            </w:r>
            <w:r w:rsidRPr="006C53B2" w:rsidR="006C53B2">
              <w:rPr>
                <w:color w:val="133350"/>
              </w:rPr>
              <w:t xml:space="preserve">. Students will gain a deeper understanding of fundamental networking concepts such as network topologies, protocols, addressing, subnetting, routing, and switching. They will learn how to apply these concepts to design a network that meets the specific requirements of a complex organization like a </w:t>
            </w:r>
            <w:r w:rsidRPr="000815D5" w:rsidR="000815D5">
              <w:rPr>
                <w:color w:val="133350"/>
              </w:rPr>
              <w:t>super market</w:t>
            </w:r>
            <w:r w:rsidRPr="006C53B2" w:rsidR="006C53B2">
              <w:rPr>
                <w:color w:val="133350"/>
              </w:rPr>
              <w:t>.</w:t>
            </w:r>
          </w:p>
          <w:p w:rsidR="009C385C" w:rsidP="006C53B2" w:rsidRDefault="00445382" w14:paraId="42DAD39E" w14:textId="657AA3F6">
            <w:pPr>
              <w:pStyle w:val="ListParagraph"/>
              <w:numPr>
                <w:ilvl w:val="0"/>
                <w:numId w:val="4"/>
              </w:numPr>
              <w:rPr>
                <w:color w:val="133350"/>
              </w:rPr>
            </w:pPr>
            <w:r w:rsidRPr="00445382">
              <w:rPr>
                <w:b/>
                <w:color w:val="133350"/>
              </w:rPr>
              <w:t>Design</w:t>
            </w:r>
            <w:r w:rsidR="000E1FD2">
              <w:rPr>
                <w:b/>
                <w:color w:val="133350"/>
              </w:rPr>
              <w:t xml:space="preserve"> &amp; Develop</w:t>
            </w:r>
            <w:r w:rsidRPr="00445382">
              <w:rPr>
                <w:b/>
                <w:color w:val="133350"/>
              </w:rPr>
              <w:t>:</w:t>
            </w:r>
            <w:r w:rsidRPr="00445382">
              <w:rPr>
                <w:color w:val="133350"/>
              </w:rPr>
              <w:t xml:space="preserve"> Students will gain proficiency in IP addressing and subnetting techniques, including the allocation of IP addresses to different network segments and the design of subnet masks to optimize address space usage. They will learn how to subnet networks to accommodate the various departments and devices within the </w:t>
            </w:r>
            <w:r w:rsidRPr="000815D5" w:rsidR="000815D5">
              <w:rPr>
                <w:color w:val="133350"/>
              </w:rPr>
              <w:t>super market</w:t>
            </w:r>
            <w:r w:rsidRPr="00445382">
              <w:rPr>
                <w:color w:val="133350"/>
              </w:rPr>
              <w:t>.</w:t>
            </w:r>
            <w:r>
              <w:rPr>
                <w:color w:val="133350"/>
              </w:rPr>
              <w:t xml:space="preserve"> </w:t>
            </w:r>
            <w:r w:rsidRPr="00445382">
              <w:rPr>
                <w:color w:val="133350"/>
              </w:rPr>
              <w:t xml:space="preserve">design of a network for </w:t>
            </w:r>
            <w:r w:rsidR="0096789C">
              <w:rPr>
                <w:color w:val="133350"/>
              </w:rPr>
              <w:t xml:space="preserve">ZoomTech Corporation </w:t>
            </w:r>
            <w:r w:rsidRPr="00445382">
              <w:rPr>
                <w:color w:val="133350"/>
              </w:rPr>
              <w:t>, students will learn about network architecture principles, including network segmentation, redundancy, scalability, and fault tolerance. They will understand how to design a network that meets the performance, reliability, and security requirements of a complex organization.</w:t>
            </w:r>
          </w:p>
          <w:p w:rsidRPr="00775C58" w:rsidR="00445382" w:rsidP="00445382" w:rsidRDefault="000E1FD2" w14:paraId="69CF03B8" w14:textId="48E90645">
            <w:pPr>
              <w:pStyle w:val="ListParagraph"/>
              <w:numPr>
                <w:ilvl w:val="0"/>
                <w:numId w:val="4"/>
              </w:numPr>
              <w:rPr>
                <w:color w:val="133350"/>
              </w:rPr>
            </w:pPr>
            <w:r w:rsidRPr="00943AC0">
              <w:rPr>
                <w:b/>
                <w:color w:val="133350"/>
              </w:rPr>
              <w:t>Evaluate</w:t>
            </w:r>
            <w:r w:rsidRPr="00445382" w:rsidR="00445382">
              <w:rPr>
                <w:b/>
                <w:color w:val="133350"/>
              </w:rPr>
              <w:t>:</w:t>
            </w:r>
            <w:r w:rsidRPr="00445382" w:rsidR="00445382">
              <w:rPr>
                <w:color w:val="133350"/>
              </w:rPr>
              <w:t xml:space="preserve"> </w:t>
            </w:r>
            <w:r w:rsidRPr="000E1FD2">
              <w:rPr>
                <w:color w:val="133350"/>
              </w:rPr>
              <w:t>Evaluate</w:t>
            </w:r>
            <w:r>
              <w:rPr>
                <w:color w:val="133350"/>
              </w:rPr>
              <w:t xml:space="preserve"> N</w:t>
            </w:r>
            <w:r w:rsidRPr="00445382" w:rsidR="00445382">
              <w:rPr>
                <w:color w:val="133350"/>
              </w:rPr>
              <w:t>etwork security principles and practices, including access control, encryption, authentication, and intrusion detection. They will learn how to identify and mitigate common network security threats and vulnerabilities, as well as troubleshoot network issues effectively.</w:t>
            </w:r>
          </w:p>
        </w:tc>
      </w:tr>
    </w:tbl>
    <w:p w:rsidRPr="00775C58" w:rsidR="009E1562" w:rsidP="003A1E95" w:rsidRDefault="009E1562" w14:paraId="241F22E1" w14:textId="77777777">
      <w:pPr>
        <w:rPr>
          <w:color w:val="133350"/>
        </w:rPr>
      </w:pPr>
    </w:p>
    <w:tbl>
      <w:tblPr>
        <w:tblStyle w:val="TableGrid"/>
        <w:tblW w:w="5000" w:type="pct"/>
        <w:tblCellSpacing w:w="56" w:type="dxa"/>
        <w:tblBorders>
          <w:insideH w:val="none" w:color="auto" w:sz="0" w:space="0"/>
          <w:insideV w:val="none" w:color="auto" w:sz="0" w:space="0"/>
        </w:tblBorders>
        <w:tblCellMar>
          <w:top w:w="108" w:type="dxa"/>
          <w:bottom w:w="108" w:type="dxa"/>
        </w:tblCellMar>
        <w:tblLook w:val="04A0" w:firstRow="1" w:lastRow="0" w:firstColumn="1" w:lastColumn="0" w:noHBand="0" w:noVBand="1"/>
      </w:tblPr>
      <w:tblGrid>
        <w:gridCol w:w="10456"/>
      </w:tblGrid>
      <w:tr w:rsidRPr="00775C58" w:rsidR="00775C58" w:rsidTr="00C94830" w14:paraId="17650960" w14:textId="77777777">
        <w:trPr>
          <w:tblCellSpacing w:w="56" w:type="dxa"/>
        </w:trPr>
        <w:tc>
          <w:tcPr>
            <w:tcW w:w="4893" w:type="pct"/>
          </w:tcPr>
          <w:p w:rsidRPr="00C94830" w:rsidR="00D62BF1" w:rsidP="00C94830" w:rsidRDefault="00C94830" w14:paraId="5989D2B3" w14:textId="77777777">
            <w:pPr>
              <w:pStyle w:val="Title"/>
            </w:pPr>
            <w:bookmarkStart w:name="_Toc66445313" w:id="5"/>
            <w:r w:rsidRPr="00C94830">
              <w:t xml:space="preserve">Marking/Assessment </w:t>
            </w:r>
            <w:bookmarkEnd w:id="5"/>
            <w:r w:rsidRPr="00C94830">
              <w:t>Criteria</w:t>
            </w:r>
          </w:p>
        </w:tc>
      </w:tr>
      <w:tr w:rsidRPr="00775C58" w:rsidR="00775C58" w:rsidTr="0098706B" w14:paraId="11227E56" w14:textId="77777777">
        <w:trPr>
          <w:trHeight w:val="5687"/>
          <w:tblCellSpacing w:w="56" w:type="dxa"/>
        </w:trPr>
        <w:tc>
          <w:tcPr>
            <w:tcW w:w="4893" w:type="pct"/>
            <w:shd w:val="clear" w:color="auto" w:fill="D9E2F3" w:themeFill="accent1" w:themeFillTint="33"/>
          </w:tcPr>
          <w:tbl>
            <w:tblPr>
              <w:tblStyle w:val="TableGrid"/>
              <w:tblW w:w="0" w:type="auto"/>
              <w:tblLook w:val="04A0" w:firstRow="1" w:lastRow="0" w:firstColumn="1" w:lastColumn="0" w:noHBand="0" w:noVBand="1"/>
            </w:tblPr>
            <w:tblGrid>
              <w:gridCol w:w="1317"/>
              <w:gridCol w:w="2033"/>
              <w:gridCol w:w="1723"/>
              <w:gridCol w:w="2146"/>
              <w:gridCol w:w="2767"/>
            </w:tblGrid>
            <w:tr w:rsidRPr="00261D25" w:rsidR="00B13261" w:rsidTr="00061E70" w14:paraId="4673A2B2" w14:textId="77777777">
              <w:tc>
                <w:tcPr>
                  <w:tcW w:w="1795" w:type="dxa"/>
                </w:tcPr>
                <w:p w:rsidRPr="00261D25" w:rsidR="00445382" w:rsidP="001C3403" w:rsidRDefault="00445382" w14:paraId="08D589ED" w14:textId="77777777">
                  <w:pPr>
                    <w:jc w:val="center"/>
                    <w:rPr>
                      <w:b/>
                      <w:color w:val="133350"/>
                      <w:sz w:val="20"/>
                    </w:rPr>
                  </w:pPr>
                  <w:r w:rsidRPr="001C3403">
                    <w:rPr>
                      <w:b/>
                      <w:color w:val="133350"/>
                      <w:sz w:val="20"/>
                    </w:rPr>
                    <w:t>Task</w:t>
                  </w:r>
                </w:p>
              </w:tc>
              <w:tc>
                <w:tcPr>
                  <w:tcW w:w="2520" w:type="dxa"/>
                </w:tcPr>
                <w:p w:rsidRPr="00261D25" w:rsidR="00445382" w:rsidP="001C3403" w:rsidRDefault="00445382" w14:paraId="0319080B" w14:textId="77777777">
                  <w:pPr>
                    <w:jc w:val="center"/>
                    <w:rPr>
                      <w:b/>
                      <w:color w:val="133350"/>
                      <w:sz w:val="20"/>
                    </w:rPr>
                  </w:pPr>
                  <w:r w:rsidRPr="00261D25">
                    <w:rPr>
                      <w:b/>
                      <w:color w:val="133350"/>
                      <w:sz w:val="20"/>
                    </w:rPr>
                    <w:t>Poor</w:t>
                  </w:r>
                </w:p>
                <w:p w:rsidRPr="00261D25" w:rsidR="00445382" w:rsidP="001C3403" w:rsidRDefault="00445382" w14:paraId="72563149" w14:textId="64F2F660">
                  <w:pPr>
                    <w:jc w:val="center"/>
                    <w:rPr>
                      <w:b/>
                      <w:color w:val="133350"/>
                      <w:sz w:val="20"/>
                    </w:rPr>
                  </w:pPr>
                  <w:r w:rsidRPr="00261D25">
                    <w:rPr>
                      <w:b/>
                      <w:color w:val="133350"/>
                      <w:sz w:val="20"/>
                    </w:rPr>
                    <w:t>&lt; 40</w:t>
                  </w:r>
                  <w:r w:rsidR="00417793">
                    <w:rPr>
                      <w:b/>
                      <w:color w:val="133350"/>
                      <w:sz w:val="20"/>
                    </w:rPr>
                    <w:t>%</w:t>
                  </w:r>
                </w:p>
              </w:tc>
              <w:tc>
                <w:tcPr>
                  <w:tcW w:w="2340" w:type="dxa"/>
                </w:tcPr>
                <w:p w:rsidRPr="00261D25" w:rsidR="00445382" w:rsidP="001C3403" w:rsidRDefault="00445382" w14:paraId="6FADAC90" w14:textId="4D8041A9">
                  <w:pPr>
                    <w:jc w:val="center"/>
                    <w:rPr>
                      <w:b/>
                      <w:color w:val="133350"/>
                      <w:sz w:val="20"/>
                    </w:rPr>
                  </w:pPr>
                  <w:r w:rsidRPr="00261D25">
                    <w:rPr>
                      <w:b/>
                      <w:color w:val="133350"/>
                      <w:sz w:val="20"/>
                    </w:rPr>
                    <w:t>Satisfactory</w:t>
                  </w:r>
                </w:p>
                <w:p w:rsidRPr="00261D25" w:rsidR="00445382" w:rsidP="001C3403" w:rsidRDefault="00445382" w14:paraId="74C20892" w14:textId="2FAEA992">
                  <w:pPr>
                    <w:jc w:val="center"/>
                    <w:rPr>
                      <w:b/>
                      <w:color w:val="133350"/>
                      <w:sz w:val="20"/>
                    </w:rPr>
                  </w:pPr>
                  <w:r w:rsidRPr="00261D25">
                    <w:rPr>
                      <w:b/>
                      <w:color w:val="133350"/>
                      <w:sz w:val="20"/>
                    </w:rPr>
                    <w:t xml:space="preserve">40 </w:t>
                  </w:r>
                  <w:r w:rsidR="00417793">
                    <w:rPr>
                      <w:b/>
                      <w:color w:val="133350"/>
                      <w:sz w:val="20"/>
                    </w:rPr>
                    <w:t>%</w:t>
                  </w:r>
                  <w:r w:rsidRPr="00261D25">
                    <w:rPr>
                      <w:b/>
                      <w:color w:val="133350"/>
                      <w:sz w:val="20"/>
                    </w:rPr>
                    <w:t>- 55</w:t>
                  </w:r>
                  <w:r w:rsidR="00417793">
                    <w:rPr>
                      <w:b/>
                      <w:color w:val="133350"/>
                      <w:sz w:val="20"/>
                    </w:rPr>
                    <w:t>%</w:t>
                  </w:r>
                </w:p>
              </w:tc>
              <w:tc>
                <w:tcPr>
                  <w:tcW w:w="3420" w:type="dxa"/>
                </w:tcPr>
                <w:p w:rsidRPr="00261D25" w:rsidR="00445382" w:rsidP="001C3403" w:rsidRDefault="00445382" w14:paraId="52CFB768" w14:textId="77777777">
                  <w:pPr>
                    <w:jc w:val="center"/>
                    <w:rPr>
                      <w:b/>
                      <w:color w:val="133350"/>
                      <w:sz w:val="20"/>
                    </w:rPr>
                  </w:pPr>
                  <w:r w:rsidRPr="00261D25">
                    <w:rPr>
                      <w:b/>
                      <w:color w:val="133350"/>
                      <w:sz w:val="20"/>
                    </w:rPr>
                    <w:t>Good</w:t>
                  </w:r>
                </w:p>
                <w:p w:rsidRPr="00261D25" w:rsidR="00445382" w:rsidP="001C3403" w:rsidRDefault="00445382" w14:paraId="05BC000E" w14:textId="09853683">
                  <w:pPr>
                    <w:jc w:val="center"/>
                    <w:rPr>
                      <w:b/>
                      <w:color w:val="133350"/>
                      <w:sz w:val="20"/>
                    </w:rPr>
                  </w:pPr>
                  <w:r w:rsidRPr="00261D25">
                    <w:rPr>
                      <w:b/>
                      <w:color w:val="133350"/>
                      <w:sz w:val="20"/>
                    </w:rPr>
                    <w:t>55</w:t>
                  </w:r>
                  <w:r w:rsidR="00417793">
                    <w:rPr>
                      <w:b/>
                      <w:color w:val="133350"/>
                      <w:sz w:val="20"/>
                    </w:rPr>
                    <w:t>%</w:t>
                  </w:r>
                  <w:r w:rsidRPr="00261D25">
                    <w:rPr>
                      <w:b/>
                      <w:color w:val="133350"/>
                      <w:sz w:val="20"/>
                    </w:rPr>
                    <w:t xml:space="preserve"> -69</w:t>
                  </w:r>
                  <w:r w:rsidR="00417793">
                    <w:rPr>
                      <w:b/>
                      <w:color w:val="133350"/>
                      <w:sz w:val="20"/>
                    </w:rPr>
                    <w:t>%</w:t>
                  </w:r>
                </w:p>
              </w:tc>
              <w:tc>
                <w:tcPr>
                  <w:tcW w:w="5490" w:type="dxa"/>
                </w:tcPr>
                <w:p w:rsidRPr="00261D25" w:rsidR="00445382" w:rsidP="001C3403" w:rsidRDefault="00445382" w14:paraId="185AC273" w14:textId="77777777">
                  <w:pPr>
                    <w:jc w:val="center"/>
                    <w:rPr>
                      <w:b/>
                      <w:color w:val="133350"/>
                      <w:sz w:val="20"/>
                    </w:rPr>
                  </w:pPr>
                  <w:r w:rsidRPr="00261D25">
                    <w:rPr>
                      <w:b/>
                      <w:color w:val="133350"/>
                      <w:sz w:val="20"/>
                    </w:rPr>
                    <w:t>Excellent</w:t>
                  </w:r>
                </w:p>
                <w:p w:rsidRPr="00261D25" w:rsidR="00445382" w:rsidP="001C3403" w:rsidRDefault="00445382" w14:paraId="6CE27371" w14:textId="60153702">
                  <w:pPr>
                    <w:jc w:val="center"/>
                    <w:rPr>
                      <w:b/>
                      <w:color w:val="133350"/>
                      <w:sz w:val="20"/>
                    </w:rPr>
                  </w:pPr>
                  <w:r w:rsidRPr="00261D25">
                    <w:rPr>
                      <w:b/>
                      <w:color w:val="133350"/>
                      <w:sz w:val="20"/>
                    </w:rPr>
                    <w:t>70</w:t>
                  </w:r>
                  <w:r w:rsidR="00417793">
                    <w:rPr>
                      <w:b/>
                      <w:color w:val="133350"/>
                      <w:sz w:val="20"/>
                    </w:rPr>
                    <w:t>%</w:t>
                  </w:r>
                  <w:r w:rsidRPr="00261D25">
                    <w:rPr>
                      <w:b/>
                      <w:color w:val="133350"/>
                      <w:sz w:val="20"/>
                    </w:rPr>
                    <w:t xml:space="preserve"> -100</w:t>
                  </w:r>
                  <w:r w:rsidR="00417793">
                    <w:rPr>
                      <w:b/>
                      <w:color w:val="133350"/>
                      <w:sz w:val="20"/>
                    </w:rPr>
                    <w:t>%</w:t>
                  </w:r>
                </w:p>
              </w:tc>
            </w:tr>
            <w:tr w:rsidRPr="00261D25" w:rsidR="00B13261" w:rsidTr="00061E70" w14:paraId="219E422B" w14:textId="77777777">
              <w:tc>
                <w:tcPr>
                  <w:tcW w:w="1795" w:type="dxa"/>
                </w:tcPr>
                <w:p w:rsidRPr="00404D7E" w:rsidR="00445382" w:rsidP="00445382" w:rsidRDefault="00451C84" w14:paraId="115F6B59" w14:textId="069BEA48">
                  <w:pPr>
                    <w:rPr>
                      <w:b/>
                      <w:sz w:val="18"/>
                    </w:rPr>
                  </w:pPr>
                  <w:r w:rsidRPr="00404D7E">
                    <w:rPr>
                      <w:b/>
                      <w:sz w:val="18"/>
                    </w:rPr>
                    <w:t>TASK 01</w:t>
                  </w:r>
                </w:p>
                <w:p w:rsidRPr="00451C84" w:rsidR="00451C84" w:rsidP="00451C84" w:rsidRDefault="00451C84" w14:paraId="023DFA01" w14:textId="77777777">
                  <w:pPr>
                    <w:rPr>
                      <w:color w:val="133350"/>
                      <w:sz w:val="18"/>
                    </w:rPr>
                  </w:pPr>
                </w:p>
                <w:p w:rsidRPr="00261D25" w:rsidR="00451C84" w:rsidP="00451C84" w:rsidRDefault="00451C84" w14:paraId="5D356F30" w14:textId="1EACAE77">
                  <w:pPr>
                    <w:rPr>
                      <w:color w:val="133350"/>
                      <w:sz w:val="18"/>
                    </w:rPr>
                  </w:pPr>
                  <w:r w:rsidRPr="00451C84">
                    <w:rPr>
                      <w:sz w:val="18"/>
                    </w:rPr>
                    <w:t>Choose network topology, justify, identify servers, and critically evaluate selections.</w:t>
                  </w:r>
                </w:p>
              </w:tc>
              <w:tc>
                <w:tcPr>
                  <w:tcW w:w="2520" w:type="dxa"/>
                </w:tcPr>
                <w:p w:rsidRPr="00261D25" w:rsidR="00445382" w:rsidP="00445382" w:rsidRDefault="00445382" w14:paraId="65F76D2F" w14:textId="433EF48A">
                  <w:pPr>
                    <w:rPr>
                      <w:color w:val="133350"/>
                      <w:sz w:val="18"/>
                    </w:rPr>
                  </w:pPr>
                  <w:r w:rsidRPr="00261D25">
                    <w:rPr>
                      <w:sz w:val="18"/>
                    </w:rPr>
                    <w:t xml:space="preserve">Demonstrates minimal understanding </w:t>
                  </w:r>
                  <w:r w:rsidR="00451C84">
                    <w:rPr>
                      <w:sz w:val="18"/>
                    </w:rPr>
                    <w:t>or</w:t>
                  </w:r>
                  <w:r w:rsidRPr="00451C84" w:rsidR="00451C84">
                    <w:rPr>
                      <w:sz w:val="18"/>
                    </w:rPr>
                    <w:t xml:space="preserve"> Poor Explanation of Topologies</w:t>
                  </w:r>
                  <w:r w:rsidR="00451C84">
                    <w:rPr>
                      <w:sz w:val="18"/>
                    </w:rPr>
                    <w:t xml:space="preserve"> and servers</w:t>
                  </w:r>
                </w:p>
              </w:tc>
              <w:tc>
                <w:tcPr>
                  <w:tcW w:w="2340" w:type="dxa"/>
                </w:tcPr>
                <w:p w:rsidRPr="00451C84" w:rsidR="00445382" w:rsidP="00451C84" w:rsidRDefault="00445382" w14:paraId="6024A1BA" w14:textId="7C586DB5">
                  <w:pPr>
                    <w:rPr>
                      <w:sz w:val="18"/>
                    </w:rPr>
                  </w:pPr>
                  <w:r w:rsidRPr="00261D25">
                    <w:rPr>
                      <w:sz w:val="18"/>
                    </w:rPr>
                    <w:t>Provides a basic overview of both architectures, but explanations lack clarity and depth</w:t>
                  </w:r>
                  <w:r w:rsidR="00451C84">
                    <w:rPr>
                      <w:sz w:val="18"/>
                    </w:rPr>
                    <w:t xml:space="preserve"> on</w:t>
                  </w:r>
                  <w:r w:rsidRPr="00451C84" w:rsidR="00451C84">
                    <w:rPr>
                      <w:sz w:val="18"/>
                    </w:rPr>
                    <w:t>Topologies</w:t>
                  </w:r>
                  <w:r w:rsidR="00451C84">
                    <w:rPr>
                      <w:sz w:val="18"/>
                    </w:rPr>
                    <w:t xml:space="preserve"> servers and other terms.</w:t>
                  </w:r>
                </w:p>
              </w:tc>
              <w:tc>
                <w:tcPr>
                  <w:tcW w:w="3420" w:type="dxa"/>
                </w:tcPr>
                <w:p w:rsidRPr="00261D25" w:rsidR="00445382" w:rsidP="00451C84" w:rsidRDefault="00445382" w14:paraId="785D4DDC" w14:textId="7C0430A7">
                  <w:pPr>
                    <w:rPr>
                      <w:color w:val="133350"/>
                      <w:sz w:val="18"/>
                    </w:rPr>
                  </w:pPr>
                  <w:r w:rsidRPr="00261D25">
                    <w:rPr>
                      <w:sz w:val="18"/>
                    </w:rPr>
                    <w:t xml:space="preserve">Clearly explains the key characteristics and functionalities of </w:t>
                  </w:r>
                  <w:r w:rsidR="00451C84">
                    <w:rPr>
                      <w:sz w:val="18"/>
                    </w:rPr>
                    <w:t>each terms and fair enough explantion provided.</w:t>
                  </w:r>
                </w:p>
              </w:tc>
              <w:tc>
                <w:tcPr>
                  <w:tcW w:w="5490" w:type="dxa"/>
                </w:tcPr>
                <w:p w:rsidRPr="00261D25" w:rsidR="00445382" w:rsidP="00451C84" w:rsidRDefault="00445382" w14:paraId="2E80E357" w14:textId="12393F66">
                  <w:pPr>
                    <w:rPr>
                      <w:color w:val="133350"/>
                      <w:sz w:val="18"/>
                    </w:rPr>
                  </w:pPr>
                  <w:r w:rsidRPr="00261D25">
                    <w:rPr>
                      <w:sz w:val="18"/>
                    </w:rPr>
                    <w:t xml:space="preserve">Provides a comprehensive comparison with detailed explanations of how each </w:t>
                  </w:r>
                  <w:r w:rsidR="00451C84">
                    <w:rPr>
                      <w:sz w:val="18"/>
                    </w:rPr>
                    <w:t>term need to address</w:t>
                  </w:r>
                  <w:r w:rsidRPr="00451C84" w:rsidR="00451C84">
                    <w:rPr>
                      <w:sz w:val="18"/>
                    </w:rPr>
                    <w:t xml:space="preserve"> </w:t>
                  </w:r>
                  <w:r w:rsidR="00451C84">
                    <w:rPr>
                      <w:sz w:val="18"/>
                    </w:rPr>
                    <w:t xml:space="preserve">with </w:t>
                  </w:r>
                  <w:r w:rsidRPr="00451C84" w:rsidR="00451C84">
                    <w:rPr>
                      <w:sz w:val="18"/>
                    </w:rPr>
                    <w:t>sound justifications</w:t>
                  </w:r>
                </w:p>
              </w:tc>
            </w:tr>
            <w:tr w:rsidRPr="00261D25" w:rsidR="00B13261" w:rsidTr="00061E70" w14:paraId="3F14FAA7" w14:textId="77777777">
              <w:tc>
                <w:tcPr>
                  <w:tcW w:w="1795" w:type="dxa"/>
                </w:tcPr>
                <w:p w:rsidRPr="00404D7E" w:rsidR="00451C84" w:rsidP="00445382" w:rsidRDefault="00451C84" w14:paraId="759C0DC8" w14:textId="77777777">
                  <w:pPr>
                    <w:rPr>
                      <w:b/>
                      <w:sz w:val="18"/>
                    </w:rPr>
                  </w:pPr>
                  <w:r w:rsidRPr="00404D7E">
                    <w:rPr>
                      <w:b/>
                      <w:sz w:val="18"/>
                    </w:rPr>
                    <w:t>TASK 02</w:t>
                  </w:r>
                </w:p>
                <w:p w:rsidRPr="00451C84" w:rsidR="00451C84" w:rsidP="00451C84" w:rsidRDefault="00451C84" w14:paraId="06AC513E" w14:textId="77777777">
                  <w:pPr>
                    <w:rPr>
                      <w:sz w:val="18"/>
                    </w:rPr>
                  </w:pPr>
                </w:p>
                <w:p w:rsidR="00451C84" w:rsidP="00451C84" w:rsidRDefault="00451C84" w14:paraId="0F047DA6" w14:textId="4783A37B">
                  <w:pPr>
                    <w:rPr>
                      <w:sz w:val="18"/>
                    </w:rPr>
                  </w:pPr>
                  <w:r w:rsidRPr="00451C84">
                    <w:rPr>
                      <w:sz w:val="18"/>
                    </w:rPr>
                    <w:t>Identify devices, map to OSI model, and explain network protocols</w:t>
                  </w:r>
                  <w:r>
                    <w:rPr>
                      <w:sz w:val="18"/>
                    </w:rPr>
                    <w:t xml:space="preserve"> which are required to use.</w:t>
                  </w:r>
                </w:p>
              </w:tc>
              <w:tc>
                <w:tcPr>
                  <w:tcW w:w="2520" w:type="dxa"/>
                </w:tcPr>
                <w:p w:rsidRPr="00261D25" w:rsidR="00451C84" w:rsidP="00445382" w:rsidRDefault="00451C84" w14:paraId="3A55088B" w14:textId="374461AD">
                  <w:pPr>
                    <w:rPr>
                      <w:sz w:val="18"/>
                    </w:rPr>
                  </w:pPr>
                  <w:r w:rsidRPr="00451C84">
                    <w:rPr>
                      <w:sz w:val="18"/>
                    </w:rPr>
                    <w:t>Poor OSI model explanation</w:t>
                  </w:r>
                  <w:r>
                    <w:rPr>
                      <w:sz w:val="18"/>
                    </w:rPr>
                    <w:t xml:space="preserve"> with prooerly identified devices and protocols.</w:t>
                  </w:r>
                </w:p>
              </w:tc>
              <w:tc>
                <w:tcPr>
                  <w:tcW w:w="2340" w:type="dxa"/>
                </w:tcPr>
                <w:p w:rsidRPr="00261D25" w:rsidR="00451C84" w:rsidP="00CD28BF" w:rsidRDefault="00451C84" w14:paraId="6B35A206" w14:textId="5DEF77ED">
                  <w:pPr>
                    <w:rPr>
                      <w:sz w:val="18"/>
                    </w:rPr>
                  </w:pPr>
                  <w:r w:rsidRPr="00451C84">
                    <w:rPr>
                      <w:sz w:val="18"/>
                    </w:rPr>
                    <w:t xml:space="preserve">Basic </w:t>
                  </w:r>
                  <w:r>
                    <w:rPr>
                      <w:sz w:val="18"/>
                    </w:rPr>
                    <w:t xml:space="preserve">level of </w:t>
                  </w:r>
                  <w:r w:rsidRPr="00451C84">
                    <w:rPr>
                      <w:sz w:val="18"/>
                    </w:rPr>
                    <w:t xml:space="preserve">explanation </w:t>
                  </w:r>
                  <w:r w:rsidR="00CD28BF">
                    <w:rPr>
                      <w:sz w:val="18"/>
                    </w:rPr>
                    <w:t xml:space="preserve">provided for </w:t>
                  </w:r>
                  <w:r w:rsidRPr="00451C84">
                    <w:rPr>
                      <w:sz w:val="18"/>
                    </w:rPr>
                    <w:t xml:space="preserve"> OSI model</w:t>
                  </w:r>
                  <w:r w:rsidR="00CD28BF">
                    <w:rPr>
                      <w:sz w:val="18"/>
                    </w:rPr>
                    <w:t xml:space="preserve"> and lack of mapping.</w:t>
                  </w:r>
                </w:p>
              </w:tc>
              <w:tc>
                <w:tcPr>
                  <w:tcW w:w="3420" w:type="dxa"/>
                </w:tcPr>
                <w:p w:rsidRPr="00261D25" w:rsidR="00451C84" w:rsidP="00CD28BF" w:rsidRDefault="00CD28BF" w14:paraId="03959EBE" w14:textId="1AC41B15">
                  <w:pPr>
                    <w:rPr>
                      <w:sz w:val="18"/>
                    </w:rPr>
                  </w:pPr>
                  <w:r>
                    <w:rPr>
                      <w:sz w:val="18"/>
                    </w:rPr>
                    <w:t>M</w:t>
                  </w:r>
                  <w:r w:rsidRPr="00CD28BF">
                    <w:rPr>
                      <w:sz w:val="18"/>
                    </w:rPr>
                    <w:t>inimum ten network protocols</w:t>
                  </w:r>
                  <w:r>
                    <w:rPr>
                      <w:sz w:val="18"/>
                    </w:rPr>
                    <w:t xml:space="preserve"> are explained.</w:t>
                  </w:r>
                  <w:r w:rsidRPr="00CD28BF">
                    <w:rPr>
                      <w:sz w:val="18"/>
                    </w:rPr>
                    <w:t xml:space="preserve"> Good explanation of OSI model</w:t>
                  </w:r>
                  <w:r>
                    <w:rPr>
                      <w:sz w:val="18"/>
                    </w:rPr>
                    <w:t>. M</w:t>
                  </w:r>
                  <w:r w:rsidRPr="00CD28BF">
                    <w:rPr>
                      <w:sz w:val="18"/>
                    </w:rPr>
                    <w:t>ap all devices used in</w:t>
                  </w:r>
                  <w:r>
                    <w:rPr>
                      <w:sz w:val="18"/>
                    </w:rPr>
                    <w:t xml:space="preserve"> your </w:t>
                  </w:r>
                  <w:r w:rsidRPr="00CD28BF">
                    <w:rPr>
                      <w:sz w:val="18"/>
                    </w:rPr>
                    <w:t xml:space="preserve"> design</w:t>
                  </w:r>
                  <w:r>
                    <w:rPr>
                      <w:sz w:val="18"/>
                    </w:rPr>
                    <w:t xml:space="preserve">ed </w:t>
                  </w:r>
                  <w:r w:rsidRPr="00CD28BF">
                    <w:rPr>
                      <w:sz w:val="18"/>
                    </w:rPr>
                    <w:t>network with OSI model</w:t>
                  </w:r>
                  <w:r>
                    <w:rPr>
                      <w:sz w:val="18"/>
                    </w:rPr>
                    <w:t xml:space="preserve"> and other identified items / devices.</w:t>
                  </w:r>
                </w:p>
              </w:tc>
              <w:tc>
                <w:tcPr>
                  <w:tcW w:w="5490" w:type="dxa"/>
                </w:tcPr>
                <w:p w:rsidRPr="00261D25" w:rsidR="00451C84" w:rsidP="00451C84" w:rsidRDefault="0044356F" w14:paraId="1DF79B7E" w14:textId="10C26D70">
                  <w:pPr>
                    <w:rPr>
                      <w:sz w:val="18"/>
                    </w:rPr>
                  </w:pPr>
                  <w:r w:rsidRPr="00261D25">
                    <w:rPr>
                      <w:sz w:val="18"/>
                    </w:rPr>
                    <w:t xml:space="preserve">Provides a comprehensive </w:t>
                  </w:r>
                  <w:r w:rsidRPr="0044356F">
                    <w:rPr>
                      <w:sz w:val="18"/>
                    </w:rPr>
                    <w:t>network protocols</w:t>
                  </w:r>
                  <w:r>
                    <w:rPr>
                      <w:sz w:val="18"/>
                    </w:rPr>
                    <w:t xml:space="preserve"> discusion</w:t>
                  </w:r>
                  <w:r w:rsidRPr="0044356F">
                    <w:rPr>
                      <w:sz w:val="18"/>
                    </w:rPr>
                    <w:t xml:space="preserve"> in terms of layered architecture </w:t>
                  </w:r>
                  <w:r>
                    <w:rPr>
                      <w:sz w:val="18"/>
                    </w:rPr>
                    <w:t xml:space="preserve">(OSI ref. model) </w:t>
                  </w:r>
                  <w:r w:rsidRPr="0044356F">
                    <w:rPr>
                      <w:sz w:val="18"/>
                    </w:rPr>
                    <w:t>along with the network design and provide proper discussion on protocols selection</w:t>
                  </w:r>
                  <w:r>
                    <w:rPr>
                      <w:sz w:val="18"/>
                    </w:rPr>
                    <w:t xml:space="preserve"> and also N/W Devices selection.</w:t>
                  </w:r>
                </w:p>
              </w:tc>
            </w:tr>
            <w:tr w:rsidRPr="00261D25" w:rsidR="00B13261" w:rsidTr="00061E70" w14:paraId="321F5EBB" w14:textId="77777777">
              <w:tc>
                <w:tcPr>
                  <w:tcW w:w="1795" w:type="dxa"/>
                </w:tcPr>
                <w:p w:rsidRPr="00404D7E" w:rsidR="00806005" w:rsidP="00445382" w:rsidRDefault="00806005" w14:paraId="117F0F4C" w14:textId="7E0D1DAB">
                  <w:pPr>
                    <w:rPr>
                      <w:b/>
                      <w:sz w:val="18"/>
                    </w:rPr>
                  </w:pPr>
                  <w:r w:rsidRPr="00404D7E">
                    <w:rPr>
                      <w:b/>
                      <w:sz w:val="18"/>
                    </w:rPr>
                    <w:t>TASK 03</w:t>
                  </w:r>
                </w:p>
                <w:p w:rsidR="00806005" w:rsidP="00445382" w:rsidRDefault="00806005" w14:paraId="58381BFC" w14:textId="77777777">
                  <w:pPr>
                    <w:rPr>
                      <w:sz w:val="18"/>
                    </w:rPr>
                  </w:pPr>
                </w:p>
                <w:p w:rsidRPr="00806005" w:rsidR="00806005" w:rsidP="00806005" w:rsidRDefault="00806005" w14:paraId="4082C955" w14:textId="74728636">
                  <w:pPr>
                    <w:rPr>
                      <w:sz w:val="18"/>
                    </w:rPr>
                  </w:pPr>
                  <w:r w:rsidRPr="00806005">
                    <w:rPr>
                      <w:sz w:val="18"/>
                    </w:rPr>
                    <w:t>Design network, depict in diagram, assign IP addresses, and clarify design.</w:t>
                  </w:r>
                </w:p>
                <w:p w:rsidR="00806005" w:rsidP="00445382" w:rsidRDefault="00806005" w14:paraId="61DFD83F" w14:textId="0BC14BA1">
                  <w:pPr>
                    <w:rPr>
                      <w:sz w:val="18"/>
                    </w:rPr>
                  </w:pPr>
                </w:p>
              </w:tc>
              <w:tc>
                <w:tcPr>
                  <w:tcW w:w="2520" w:type="dxa"/>
                </w:tcPr>
                <w:p w:rsidRPr="00451C84" w:rsidR="00806005" w:rsidP="00B13261" w:rsidRDefault="00806005" w14:paraId="6377E2CC" w14:textId="55F003BE">
                  <w:pPr>
                    <w:rPr>
                      <w:sz w:val="18"/>
                    </w:rPr>
                  </w:pPr>
                  <w:r w:rsidRPr="00806005">
                    <w:rPr>
                      <w:sz w:val="18"/>
                    </w:rPr>
                    <w:t xml:space="preserve">Displays </w:t>
                  </w:r>
                  <w:r w:rsidRPr="00261D25">
                    <w:rPr>
                      <w:sz w:val="18"/>
                    </w:rPr>
                    <w:t xml:space="preserve">minimal understanding </w:t>
                  </w:r>
                  <w:r>
                    <w:rPr>
                      <w:sz w:val="18"/>
                    </w:rPr>
                    <w:t xml:space="preserve"> of company operations</w:t>
                  </w:r>
                  <w:r w:rsidR="00B13261">
                    <w:rPr>
                      <w:sz w:val="18"/>
                    </w:rPr>
                    <w:t>, network seperations,</w:t>
                  </w:r>
                  <w:r w:rsidRPr="00806005">
                    <w:rPr>
                      <w:sz w:val="18"/>
                    </w:rPr>
                    <w:t>devices selection</w:t>
                  </w:r>
                  <w:r w:rsidR="00B13261">
                    <w:rPr>
                      <w:sz w:val="18"/>
                    </w:rPr>
                    <w:t xml:space="preserve">, </w:t>
                  </w:r>
                  <w:r w:rsidRPr="00806005">
                    <w:rPr>
                      <w:sz w:val="18"/>
                    </w:rPr>
                    <w:t>device inter connectivity</w:t>
                  </w:r>
                </w:p>
              </w:tc>
              <w:tc>
                <w:tcPr>
                  <w:tcW w:w="2340" w:type="dxa"/>
                </w:tcPr>
                <w:p w:rsidRPr="00451C84" w:rsidR="00806005" w:rsidP="00B13261" w:rsidRDefault="00B13261" w14:paraId="09448AE6" w14:textId="7FF69595">
                  <w:pPr>
                    <w:rPr>
                      <w:sz w:val="18"/>
                    </w:rPr>
                  </w:pPr>
                  <w:r w:rsidRPr="00451C84">
                    <w:rPr>
                      <w:sz w:val="18"/>
                    </w:rPr>
                    <w:t xml:space="preserve">Basic </w:t>
                  </w:r>
                  <w:r>
                    <w:rPr>
                      <w:sz w:val="18"/>
                    </w:rPr>
                    <w:t xml:space="preserve">level of </w:t>
                  </w:r>
                  <w:r w:rsidRPr="00451C84">
                    <w:rPr>
                      <w:sz w:val="18"/>
                    </w:rPr>
                    <w:t xml:space="preserve">explanation </w:t>
                  </w:r>
                  <w:r>
                    <w:rPr>
                      <w:sz w:val="18"/>
                    </w:rPr>
                    <w:t xml:space="preserve">and </w:t>
                  </w:r>
                  <w:r w:rsidRPr="00B13261">
                    <w:rPr>
                      <w:sz w:val="18"/>
                    </w:rPr>
                    <w:t>selection of transmission medias</w:t>
                  </w:r>
                  <w:r>
                    <w:rPr>
                      <w:sz w:val="18"/>
                    </w:rPr>
                    <w:t xml:space="preserve">. </w:t>
                  </w:r>
                  <w:r w:rsidRPr="00B13261">
                    <w:rPr>
                      <w:sz w:val="18"/>
                    </w:rPr>
                    <w:t>Selected proper interconnecting devices</w:t>
                  </w:r>
                  <w:r>
                    <w:rPr>
                      <w:sz w:val="18"/>
                    </w:rPr>
                    <w:t>, basic level of network design.</w:t>
                  </w:r>
                </w:p>
              </w:tc>
              <w:tc>
                <w:tcPr>
                  <w:tcW w:w="3420" w:type="dxa"/>
                </w:tcPr>
                <w:p w:rsidR="00806005" w:rsidP="00B13261" w:rsidRDefault="00B13261" w14:paraId="2591446A" w14:textId="0E110610">
                  <w:pPr>
                    <w:rPr>
                      <w:sz w:val="18"/>
                    </w:rPr>
                  </w:pPr>
                  <w:r w:rsidRPr="00B13261">
                    <w:rPr>
                      <w:sz w:val="18"/>
                    </w:rPr>
                    <w:t>Followed a good device naming technique</w:t>
                  </w:r>
                  <w:r>
                    <w:rPr>
                      <w:sz w:val="18"/>
                    </w:rPr>
                    <w:t xml:space="preserve">. </w:t>
                  </w:r>
                  <w:r w:rsidRPr="00B13261">
                    <w:rPr>
                      <w:sz w:val="18"/>
                    </w:rPr>
                    <w:t>Good device interconnectivity</w:t>
                  </w:r>
                  <w:r>
                    <w:rPr>
                      <w:sz w:val="18"/>
                    </w:rPr>
                    <w:t xml:space="preserve">. </w:t>
                  </w:r>
                  <w:r w:rsidRPr="00B13261">
                    <w:rPr>
                      <w:sz w:val="18"/>
                    </w:rPr>
                    <w:t>Properly identify the different sub network</w:t>
                  </w:r>
                  <w:r>
                    <w:rPr>
                      <w:sz w:val="18"/>
                    </w:rPr>
                    <w:t xml:space="preserve">. </w:t>
                  </w:r>
                  <w:r w:rsidRPr="00B13261">
                    <w:rPr>
                      <w:sz w:val="18"/>
                    </w:rPr>
                    <w:t>Proper IP assignment</w:t>
                  </w:r>
                  <w:r>
                    <w:rPr>
                      <w:sz w:val="18"/>
                    </w:rPr>
                    <w:t>. Proper network arrengment.</w:t>
                  </w:r>
                </w:p>
              </w:tc>
              <w:tc>
                <w:tcPr>
                  <w:tcW w:w="5490" w:type="dxa"/>
                </w:tcPr>
                <w:p w:rsidRPr="00261D25" w:rsidR="00806005" w:rsidP="00B13261" w:rsidRDefault="00B13261" w14:paraId="50FA6C73" w14:textId="3935803C">
                  <w:pPr>
                    <w:rPr>
                      <w:sz w:val="18"/>
                    </w:rPr>
                  </w:pPr>
                  <w:r w:rsidRPr="00B13261">
                    <w:rPr>
                      <w:sz w:val="18"/>
                    </w:rPr>
                    <w:t>Shows logical interconnectivity between devices</w:t>
                  </w:r>
                  <w:r>
                    <w:rPr>
                      <w:sz w:val="18"/>
                    </w:rPr>
                    <w:t xml:space="preserve"> and subnetworks. Proper j</w:t>
                  </w:r>
                  <w:r w:rsidRPr="00B13261">
                    <w:rPr>
                      <w:sz w:val="18"/>
                    </w:rPr>
                    <w:t>ustifi</w:t>
                  </w:r>
                  <w:r>
                    <w:rPr>
                      <w:sz w:val="18"/>
                    </w:rPr>
                    <w:t>cation of</w:t>
                  </w:r>
                  <w:r w:rsidRPr="00B13261">
                    <w:rPr>
                      <w:sz w:val="18"/>
                    </w:rPr>
                    <w:t xml:space="preserve"> transmission media selection</w:t>
                  </w:r>
                  <w:r>
                    <w:rPr>
                      <w:sz w:val="18"/>
                    </w:rPr>
                    <w:t xml:space="preserve">. </w:t>
                  </w:r>
                  <w:r w:rsidRPr="00B13261">
                    <w:rPr>
                      <w:sz w:val="18"/>
                    </w:rPr>
                    <w:t>Good IP address assignment and set</w:t>
                  </w:r>
                  <w:r>
                    <w:rPr>
                      <w:sz w:val="18"/>
                    </w:rPr>
                    <w:t xml:space="preserve">ting valied </w:t>
                  </w:r>
                  <w:r w:rsidRPr="00B13261">
                    <w:rPr>
                      <w:sz w:val="18"/>
                    </w:rPr>
                    <w:t>subnet masks</w:t>
                  </w:r>
                  <w:r>
                    <w:rPr>
                      <w:sz w:val="18"/>
                    </w:rPr>
                    <w:t xml:space="preserve"> and demonstrate the calculation. </w:t>
                  </w:r>
                  <w:r w:rsidRPr="00B13261">
                    <w:rPr>
                      <w:sz w:val="18"/>
                    </w:rPr>
                    <w:t>Very good explanation of the design</w:t>
                  </w:r>
                  <w:r>
                    <w:rPr>
                      <w:sz w:val="18"/>
                    </w:rPr>
                    <w:t xml:space="preserve"> and proper use of VISIO tool.</w:t>
                  </w:r>
                </w:p>
              </w:tc>
            </w:tr>
            <w:tr w:rsidRPr="00261D25" w:rsidR="00B13261" w:rsidTr="00061E70" w14:paraId="7E278B99" w14:textId="77777777">
              <w:tc>
                <w:tcPr>
                  <w:tcW w:w="1795" w:type="dxa"/>
                </w:tcPr>
                <w:p w:rsidRPr="00404D7E" w:rsidR="00B13261" w:rsidP="00445382" w:rsidRDefault="00B13261" w14:paraId="2EAA706B" w14:textId="7140A6C6">
                  <w:pPr>
                    <w:rPr>
                      <w:b/>
                      <w:sz w:val="18"/>
                    </w:rPr>
                  </w:pPr>
                  <w:r w:rsidRPr="00404D7E">
                    <w:rPr>
                      <w:b/>
                      <w:sz w:val="18"/>
                    </w:rPr>
                    <w:t>TASK 04</w:t>
                  </w:r>
                </w:p>
                <w:p w:rsidR="00B13261" w:rsidP="00445382" w:rsidRDefault="00B13261" w14:paraId="584AE0BB" w14:textId="77777777">
                  <w:pPr>
                    <w:rPr>
                      <w:sz w:val="18"/>
                    </w:rPr>
                  </w:pPr>
                </w:p>
                <w:p w:rsidR="00B13261" w:rsidP="00445382" w:rsidRDefault="00B13261" w14:paraId="08249398" w14:textId="0EBFDAFC">
                  <w:pPr>
                    <w:rPr>
                      <w:sz w:val="18"/>
                    </w:rPr>
                  </w:pPr>
                  <w:r w:rsidRPr="00B13261">
                    <w:rPr>
                      <w:sz w:val="18"/>
                    </w:rPr>
                    <w:t>Suggest upgrades: hardware, software, VPN, and monitoring against vandalism.</w:t>
                  </w:r>
                </w:p>
                <w:p w:rsidR="00B13261" w:rsidP="00445382" w:rsidRDefault="00B13261" w14:paraId="79D7E29F" w14:textId="0E780D7F">
                  <w:pPr>
                    <w:rPr>
                      <w:sz w:val="18"/>
                    </w:rPr>
                  </w:pPr>
                </w:p>
              </w:tc>
              <w:tc>
                <w:tcPr>
                  <w:tcW w:w="2520" w:type="dxa"/>
                </w:tcPr>
                <w:p w:rsidRPr="00806005" w:rsidR="00B13261" w:rsidP="00B13261" w:rsidRDefault="00061E70" w14:paraId="6A1DED5D" w14:textId="42E19B51">
                  <w:pPr>
                    <w:rPr>
                      <w:sz w:val="18"/>
                    </w:rPr>
                  </w:pPr>
                  <w:r w:rsidRPr="00061E70">
                    <w:rPr>
                      <w:sz w:val="18"/>
                    </w:rPr>
                    <w:t>Poor identification of both hardware and software enhancements</w:t>
                  </w:r>
                </w:p>
              </w:tc>
              <w:tc>
                <w:tcPr>
                  <w:tcW w:w="2340" w:type="dxa"/>
                </w:tcPr>
                <w:p w:rsidRPr="00451C84" w:rsidR="00B13261" w:rsidP="00B13261" w:rsidRDefault="00061E70" w14:paraId="1927EF84" w14:textId="34423E28">
                  <w:pPr>
                    <w:rPr>
                      <w:sz w:val="18"/>
                    </w:rPr>
                  </w:pPr>
                  <w:r w:rsidRPr="00451C84">
                    <w:rPr>
                      <w:sz w:val="18"/>
                    </w:rPr>
                    <w:t xml:space="preserve">Basic </w:t>
                  </w:r>
                  <w:r>
                    <w:rPr>
                      <w:sz w:val="18"/>
                    </w:rPr>
                    <w:t xml:space="preserve">level of </w:t>
                  </w:r>
                  <w:r w:rsidRPr="00451C84">
                    <w:rPr>
                      <w:sz w:val="18"/>
                    </w:rPr>
                    <w:t xml:space="preserve">explanation </w:t>
                  </w:r>
                  <w:r>
                    <w:rPr>
                      <w:sz w:val="18"/>
                    </w:rPr>
                    <w:t xml:space="preserve">and </w:t>
                  </w:r>
                  <w:r w:rsidRPr="00061E70">
                    <w:rPr>
                      <w:sz w:val="18"/>
                    </w:rPr>
                    <w:t>identification of both hardware and software enhancements</w:t>
                  </w:r>
                  <w:r>
                    <w:rPr>
                      <w:sz w:val="18"/>
                    </w:rPr>
                    <w:t xml:space="preserve"> for the </w:t>
                  </w:r>
                  <w:r w:rsidR="0096789C">
                    <w:rPr>
                      <w:sz w:val="18"/>
                    </w:rPr>
                    <w:t xml:space="preserve">ZoomTech Corporation </w:t>
                  </w:r>
                  <w:r w:rsidRPr="00C21782" w:rsidR="00C21782">
                    <w:rPr>
                      <w:sz w:val="18"/>
                    </w:rPr>
                    <w:t xml:space="preserve"> </w:t>
                  </w:r>
                  <w:r>
                    <w:rPr>
                      <w:sz w:val="18"/>
                    </w:rPr>
                    <w:t xml:space="preserve">and </w:t>
                  </w:r>
                </w:p>
              </w:tc>
              <w:tc>
                <w:tcPr>
                  <w:tcW w:w="3420" w:type="dxa"/>
                </w:tcPr>
                <w:p w:rsidRPr="00B917CB" w:rsidR="00B917CB" w:rsidP="00B917CB" w:rsidRDefault="00B917CB" w14:paraId="45A47B67" w14:textId="132BECE2">
                  <w:pPr>
                    <w:rPr>
                      <w:sz w:val="18"/>
                    </w:rPr>
                  </w:pPr>
                  <w:r w:rsidRPr="00B917CB">
                    <w:rPr>
                      <w:sz w:val="18"/>
                    </w:rPr>
                    <w:t>Good assessment of network strengths and weaknesses</w:t>
                  </w:r>
                </w:p>
                <w:p w:rsidRPr="00B13261" w:rsidR="00B13261" w:rsidP="00B917CB" w:rsidRDefault="00B917CB" w14:paraId="2C1C4F8E" w14:textId="0BE83025">
                  <w:pPr>
                    <w:rPr>
                      <w:sz w:val="18"/>
                    </w:rPr>
                  </w:pPr>
                  <w:r w:rsidRPr="00B917CB">
                    <w:rPr>
                      <w:sz w:val="18"/>
                    </w:rPr>
                    <w:t>Good Ideas for troubleshooting</w:t>
                  </w:r>
                  <w:r>
                    <w:rPr>
                      <w:sz w:val="18"/>
                    </w:rPr>
                    <w:t>, securing the network and connecting departments and other 2 bra</w:t>
                  </w:r>
                  <w:r w:rsidR="000815D5">
                    <w:rPr>
                      <w:sz w:val="18"/>
                    </w:rPr>
                    <w:t>n</w:t>
                  </w:r>
                  <w:r>
                    <w:rPr>
                      <w:sz w:val="18"/>
                    </w:rPr>
                    <w:t xml:space="preserve">ch </w:t>
                  </w:r>
                  <w:r w:rsidRPr="000815D5" w:rsidR="000815D5">
                    <w:rPr>
                      <w:sz w:val="18"/>
                    </w:rPr>
                    <w:t>super market</w:t>
                  </w:r>
                  <w:r>
                    <w:rPr>
                      <w:sz w:val="18"/>
                    </w:rPr>
                    <w:t>s.</w:t>
                  </w:r>
                </w:p>
              </w:tc>
              <w:tc>
                <w:tcPr>
                  <w:tcW w:w="5490" w:type="dxa"/>
                </w:tcPr>
                <w:p w:rsidRPr="00B917CB" w:rsidR="00B917CB" w:rsidP="00B917CB" w:rsidRDefault="00B917CB" w14:paraId="07FDB442" w14:textId="39C1C954">
                  <w:pPr>
                    <w:rPr>
                      <w:sz w:val="18"/>
                    </w:rPr>
                  </w:pPr>
                  <w:r w:rsidRPr="00B917CB">
                    <w:rPr>
                      <w:sz w:val="18"/>
                    </w:rPr>
                    <w:t>Proposed enhancements to overcome weaknesses</w:t>
                  </w:r>
                  <w:r w:rsidR="001726BF">
                    <w:rPr>
                      <w:sz w:val="18"/>
                    </w:rPr>
                    <w:t xml:space="preserve"> and </w:t>
                  </w:r>
                </w:p>
                <w:p w:rsidRPr="00B13261" w:rsidR="00B13261" w:rsidP="00B917CB" w:rsidRDefault="00B917CB" w14:paraId="5524C1B1" w14:textId="1375D509">
                  <w:pPr>
                    <w:rPr>
                      <w:sz w:val="18"/>
                    </w:rPr>
                  </w:pPr>
                  <w:r w:rsidRPr="00B917CB">
                    <w:rPr>
                      <w:sz w:val="18"/>
                    </w:rPr>
                    <w:t>Provide detailed, innovative ideas for all requirements</w:t>
                  </w:r>
                  <w:r w:rsidR="001726BF">
                    <w:rPr>
                      <w:sz w:val="18"/>
                    </w:rPr>
                    <w:t xml:space="preserve"> in terms of expanding, monitoring, securing, troubleshooting, etc..</w:t>
                  </w:r>
                </w:p>
              </w:tc>
            </w:tr>
          </w:tbl>
          <w:p w:rsidR="00D62BF1" w:rsidP="00061E70" w:rsidRDefault="00D62BF1" w14:paraId="1A257461" w14:textId="3B7111B4">
            <w:pPr>
              <w:rPr>
                <w:color w:val="133350"/>
              </w:rPr>
            </w:pPr>
          </w:p>
          <w:p w:rsidR="00445382" w:rsidP="00061E70" w:rsidRDefault="00445382" w14:paraId="7BC0EA59" w14:textId="32EB4EDF">
            <w:pPr>
              <w:rPr>
                <w:color w:val="133350"/>
              </w:rPr>
            </w:pPr>
          </w:p>
          <w:p w:rsidRPr="00775C58" w:rsidR="00D62BF1" w:rsidP="001726BF" w:rsidRDefault="00D62BF1" w14:paraId="3623A94B" w14:textId="33FBFACB">
            <w:pPr>
              <w:rPr>
                <w:color w:val="133350"/>
              </w:rPr>
            </w:pPr>
          </w:p>
        </w:tc>
      </w:tr>
    </w:tbl>
    <w:p w:rsidRPr="00C94830" w:rsidR="00C94830" w:rsidP="003A1E95" w:rsidRDefault="00C94830" w14:paraId="735565C8" w14:textId="77777777">
      <w:pPr>
        <w:rPr>
          <w:color w:val="133350"/>
        </w:rPr>
      </w:pPr>
    </w:p>
    <w:p w:rsidRPr="00C94830" w:rsidR="00C94830" w:rsidRDefault="00C94830" w14:paraId="2E2EA0DE" w14:textId="77777777">
      <w:pPr>
        <w:rPr>
          <w:color w:val="133350"/>
        </w:rPr>
      </w:pPr>
      <w:r w:rsidRPr="00C94830">
        <w:rPr>
          <w:color w:val="133350"/>
        </w:rPr>
        <w:br w:type="page"/>
      </w:r>
    </w:p>
    <w:p w:rsidR="00C94830" w:rsidP="00C94830" w:rsidRDefault="00C94830" w14:paraId="4DDE3E30" w14:textId="77777777">
      <w:pPr>
        <w:pStyle w:val="Title"/>
      </w:pPr>
      <w:bookmarkStart w:name="_Toc64989628" w:id="6"/>
    </w:p>
    <w:p w:rsidR="00C94830" w:rsidP="00C94830" w:rsidRDefault="00C94830" w14:paraId="62049399" w14:textId="77777777"/>
    <w:p w:rsidR="00A9159C" w:rsidP="00C94830" w:rsidRDefault="00C94830" w14:paraId="03408AD1" w14:textId="77777777">
      <w:pPr>
        <w:pStyle w:val="Heading1"/>
        <w:ind w:firstLine="0"/>
        <w:rPr>
          <w:color w:val="133350"/>
        </w:rPr>
      </w:pPr>
      <w:bookmarkStart w:name="_Toc67665317" w:id="7"/>
      <w:r>
        <w:rPr>
          <w:color w:val="133350"/>
        </w:rPr>
        <w:t>Further Information</w:t>
      </w:r>
      <w:bookmarkEnd w:id="7"/>
      <w:r w:rsidR="00963CA7">
        <w:rPr>
          <w:color w:val="133350"/>
        </w:rPr>
        <w:t xml:space="preserve"> </w:t>
      </w:r>
    </w:p>
    <w:p w:rsidRPr="00A9159C" w:rsidR="00C94830" w:rsidP="00A9159C" w:rsidRDefault="00A9159C" w14:paraId="649F3E74" w14:textId="3E55D620">
      <w:pPr>
        <w:rPr>
          <w:i/>
          <w:iCs/>
          <w:color w:val="C00000"/>
        </w:rPr>
      </w:pPr>
      <w:r>
        <w:rPr>
          <w:i/>
          <w:iCs/>
          <w:color w:val="C00000"/>
        </w:rPr>
        <w:t xml:space="preserve">Staff note </w:t>
      </w:r>
      <w:r w:rsidR="001234EB">
        <w:rPr>
          <w:i/>
          <w:iCs/>
          <w:color w:val="C00000"/>
        </w:rPr>
        <w:t>–</w:t>
      </w:r>
      <w:r>
        <w:rPr>
          <w:i/>
          <w:iCs/>
          <w:color w:val="C00000"/>
        </w:rPr>
        <w:t xml:space="preserve"> </w:t>
      </w:r>
      <w:r w:rsidR="001234EB">
        <w:rPr>
          <w:i/>
          <w:iCs/>
          <w:color w:val="C00000"/>
        </w:rPr>
        <w:t>Please check that these are aligned with your programme’s expectations</w:t>
      </w:r>
      <w:r w:rsidR="00760BFE">
        <w:rPr>
          <w:i/>
          <w:iCs/>
          <w:color w:val="C00000"/>
        </w:rPr>
        <w:t>.</w:t>
      </w:r>
    </w:p>
    <w:p w:rsidR="00C94830" w:rsidP="00C94830" w:rsidRDefault="00C94830" w14:paraId="4C2BDB3B" w14:textId="77777777"/>
    <w:p w:rsidRPr="00C94830" w:rsidR="00C94830" w:rsidP="00C94830" w:rsidRDefault="00C94830" w14:paraId="49864046" w14:textId="77777777">
      <w:pPr>
        <w:sectPr w:rsidRPr="00C94830" w:rsidR="00C94830" w:rsidSect="009344CC">
          <w:footerReference w:type="even" r:id="rId14"/>
          <w:footerReference w:type="default" r:id="rId15"/>
          <w:headerReference w:type="first" r:id="rId16"/>
          <w:footerReference w:type="first" r:id="rId17"/>
          <w:pgSz w:w="11906" w:h="16838" w:orient="portrait"/>
          <w:pgMar w:top="-402" w:right="720" w:bottom="825" w:left="720" w:header="708" w:footer="470" w:gutter="0"/>
          <w:cols w:space="708"/>
          <w:titlePg/>
          <w:docGrid w:linePitch="360"/>
          <w:headerReference w:type="default" r:id="Rf35e780ca4b74b98"/>
        </w:sectPr>
      </w:pPr>
    </w:p>
    <w:p w:rsidRPr="00A66256" w:rsidR="00C94830" w:rsidP="00A66256" w:rsidRDefault="00C94830" w14:paraId="3E5C8F1A" w14:textId="77777777">
      <w:pPr>
        <w:pStyle w:val="Heading2"/>
      </w:pPr>
      <w:bookmarkStart w:name="_Toc67665318" w:id="8"/>
      <w:r w:rsidRPr="00A66256">
        <w:t>Who can answer questions about my assessment?</w:t>
      </w:r>
      <w:bookmarkEnd w:id="6"/>
      <w:bookmarkEnd w:id="8"/>
    </w:p>
    <w:p w:rsidRPr="00C94830" w:rsidR="00C94830" w:rsidP="00C94830" w:rsidRDefault="00C94830" w14:paraId="7FEAB1D5" w14:textId="77777777"/>
    <w:p w:rsidR="00C94830" w:rsidP="00C94830" w:rsidRDefault="00C94830" w14:paraId="69B52CF7" w14:textId="4B5533BD">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rsidRPr="00C94830" w:rsidR="00BE3E2F" w:rsidP="00C94830" w:rsidRDefault="00BE3E2F" w14:paraId="1EAEC99B" w14:textId="77777777">
      <w:pPr>
        <w:spacing w:line="276" w:lineRule="auto"/>
        <w:rPr>
          <w:color w:val="133350"/>
          <w:sz w:val="24"/>
          <w:szCs w:val="24"/>
        </w:rPr>
      </w:pPr>
    </w:p>
    <w:p w:rsidRPr="00C94830" w:rsidR="00C94830" w:rsidP="00C94830" w:rsidRDefault="00C94830" w14:paraId="668AF1D8" w14:textId="14FD0E5C">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rsidRPr="00C94830" w:rsidR="00C94830" w:rsidP="00C94830" w:rsidRDefault="00C94830" w14:paraId="7B6CDDCE" w14:textId="77777777">
      <w:pPr>
        <w:spacing w:line="276" w:lineRule="auto"/>
        <w:rPr>
          <w:color w:val="133350"/>
          <w:sz w:val="24"/>
          <w:szCs w:val="24"/>
        </w:rPr>
      </w:pPr>
    </w:p>
    <w:p w:rsidR="00C94830" w:rsidP="00A66256" w:rsidRDefault="00011F74" w14:paraId="1A862F16" w14:textId="0038F5CD">
      <w:pPr>
        <w:pStyle w:val="Heading2"/>
      </w:pPr>
      <w:bookmarkStart w:name="_Toc64989629" w:id="9"/>
      <w:bookmarkStart w:name="_Toc67665319" w:id="10"/>
      <w:r>
        <w:t>Referencing and i</w:t>
      </w:r>
      <w:r w:rsidR="00B2155F">
        <w:t>ndependent learning</w:t>
      </w:r>
      <w:bookmarkEnd w:id="9"/>
      <w:bookmarkEnd w:id="10"/>
    </w:p>
    <w:p w:rsidRPr="00C94830" w:rsidR="00C94830" w:rsidP="00C94830" w:rsidRDefault="00C94830" w14:paraId="28C90D3A" w14:textId="77777777"/>
    <w:p w:rsidR="00C94830" w:rsidP="00C94830" w:rsidRDefault="00C94830" w14:paraId="440D2052" w14:textId="77777777">
      <w:pPr>
        <w:spacing w:line="276" w:lineRule="auto"/>
        <w:rPr>
          <w:color w:val="133350"/>
          <w:sz w:val="24"/>
          <w:szCs w:val="24"/>
        </w:rPr>
      </w:pPr>
      <w:r w:rsidRPr="00C94830">
        <w:rPr>
          <w:color w:val="133350"/>
          <w:sz w:val="24"/>
          <w:szCs w:val="24"/>
        </w:rPr>
        <w:t>Please ensure you reference a range of credible sources, with due attention to the academic literature in the area. The time spent on research and reading from good quality sources will be reflected in the quality of your submitted work.</w:t>
      </w:r>
    </w:p>
    <w:p w:rsidRPr="00C94830" w:rsidR="00C94830" w:rsidP="00C94830" w:rsidRDefault="00C94830" w14:paraId="469DB0BF" w14:textId="77777777">
      <w:pPr>
        <w:spacing w:line="276" w:lineRule="auto"/>
        <w:rPr>
          <w:color w:val="133350"/>
          <w:sz w:val="24"/>
          <w:szCs w:val="24"/>
        </w:rPr>
      </w:pPr>
    </w:p>
    <w:p w:rsidR="00C94830" w:rsidP="00C94830" w:rsidRDefault="00C94830" w14:paraId="2A9269C0" w14:textId="3EC74FE3">
      <w:pPr>
        <w:spacing w:line="276" w:lineRule="auto"/>
        <w:rPr>
          <w:color w:val="133350"/>
          <w:sz w:val="24"/>
          <w:szCs w:val="24"/>
        </w:rPr>
      </w:pPr>
      <w:r w:rsidRPr="00C94830">
        <w:rPr>
          <w:color w:val="133350"/>
          <w:sz w:val="24"/>
          <w:szCs w:val="24"/>
        </w:rPr>
        <w:t>Remember that what you get out of university depends on what you put in. Your teaching sessions typically represent between 10</w:t>
      </w:r>
      <w:r w:rsidR="00ED32F6">
        <w:rPr>
          <w:color w:val="133350"/>
          <w:sz w:val="24"/>
          <w:szCs w:val="24"/>
        </w:rPr>
        <w:t>%</w:t>
      </w:r>
      <w:r w:rsidRPr="00C94830">
        <w:rPr>
          <w:color w:val="133350"/>
          <w:sz w:val="24"/>
          <w:szCs w:val="24"/>
        </w:rPr>
        <w:t xml:space="preserve"> and 30% of the time you are expected to study for your degree. A 20-credit module represents 200 hours of study time. The rest of your time should be taken up by self-directed study.</w:t>
      </w:r>
    </w:p>
    <w:p w:rsidRPr="00C94830" w:rsidR="00C94830" w:rsidP="00C94830" w:rsidRDefault="00C94830" w14:paraId="4DEFC6D6" w14:textId="77777777">
      <w:pPr>
        <w:spacing w:line="276" w:lineRule="auto"/>
        <w:rPr>
          <w:color w:val="133350"/>
          <w:sz w:val="24"/>
          <w:szCs w:val="24"/>
        </w:rPr>
      </w:pPr>
    </w:p>
    <w:p w:rsidR="00C94830" w:rsidP="00C94830" w:rsidRDefault="00C94830" w14:paraId="02ABE2A7" w14:textId="77777777">
      <w:pPr>
        <w:spacing w:line="276" w:lineRule="auto"/>
        <w:rPr>
          <w:color w:val="133350"/>
          <w:sz w:val="24"/>
          <w:szCs w:val="24"/>
        </w:rPr>
      </w:pPr>
      <w:r w:rsidRPr="00C94830">
        <w:rPr>
          <w:color w:val="133350"/>
          <w:sz w:val="24"/>
          <w:szCs w:val="24"/>
        </w:rPr>
        <w:t>Unless stated otherwise you must use the</w:t>
      </w:r>
      <w:r w:rsidRPr="00C94830">
        <w:rPr>
          <w:rStyle w:val="Strong"/>
          <w:color w:val="133350"/>
          <w:sz w:val="24"/>
          <w:szCs w:val="24"/>
        </w:rPr>
        <w:t xml:space="preserve"> HARVARD</w:t>
      </w:r>
      <w:r w:rsidRPr="00C94830">
        <w:rPr>
          <w:color w:val="133350"/>
          <w:sz w:val="24"/>
          <w:szCs w:val="24"/>
        </w:rPr>
        <w:t xml:space="preserve"> referencing system. Further guidance on referencing can be found in the Study Smart area on Moodle and at </w:t>
      </w:r>
      <w:hyperlink w:history="1" r:id="rId18">
        <w:r w:rsidRPr="00C94830">
          <w:rPr>
            <w:rStyle w:val="Hyperlink"/>
            <w:color w:val="133350"/>
            <w:sz w:val="24"/>
            <w:szCs w:val="24"/>
          </w:rPr>
          <w:t>www.citethemrightonline.com</w:t>
        </w:r>
      </w:hyperlink>
      <w:r w:rsidRPr="00C94830">
        <w:rPr>
          <w:color w:val="133350"/>
          <w:sz w:val="24"/>
          <w:szCs w:val="24"/>
        </w:rPr>
        <w:t xml:space="preserve"> (use your university login details to access the site). Correct referencing is an easy way to improve your marks and essential in </w:t>
      </w:r>
      <w:r w:rsidRPr="00C94830">
        <w:rPr>
          <w:color w:val="133350"/>
          <w:sz w:val="24"/>
          <w:szCs w:val="24"/>
        </w:rPr>
        <w:t xml:space="preserve">achieving higher grades on most assessments. </w:t>
      </w:r>
    </w:p>
    <w:p w:rsidR="00A66256" w:rsidP="00A66256" w:rsidRDefault="00A66256" w14:paraId="2CD870A3" w14:textId="77777777">
      <w:pPr>
        <w:pStyle w:val="Heading2"/>
      </w:pPr>
    </w:p>
    <w:p w:rsidR="00A66256" w:rsidP="00A66256" w:rsidRDefault="00137FA9" w14:paraId="0665E30D" w14:textId="4880CBB8">
      <w:pPr>
        <w:pStyle w:val="Heading2"/>
      </w:pPr>
      <w:bookmarkStart w:name="_Toc67665320" w:id="11"/>
      <w:r>
        <w:t>Technical submission</w:t>
      </w:r>
      <w:r w:rsidR="00A66256">
        <w:t xml:space="preserve"> problems</w:t>
      </w:r>
      <w:bookmarkEnd w:id="11"/>
    </w:p>
    <w:p w:rsidR="00A66256" w:rsidP="00A66256" w:rsidRDefault="00A66256" w14:paraId="0DC4284B" w14:textId="77777777">
      <w:pPr>
        <w:pStyle w:val="Heading2"/>
      </w:pPr>
    </w:p>
    <w:p w:rsidR="00C94830" w:rsidP="00A66256" w:rsidRDefault="00A66256" w14:paraId="394A6C0F" w14:textId="1A02780B">
      <w:pPr>
        <w:spacing w:line="276" w:lineRule="auto"/>
        <w:rPr>
          <w:color w:val="133350"/>
          <w:sz w:val="24"/>
          <w:szCs w:val="24"/>
        </w:rPr>
      </w:pPr>
      <w:r w:rsidRPr="001234EB">
        <w:rPr>
          <w:color w:val="133350"/>
          <w:sz w:val="24"/>
          <w:szCs w:val="24"/>
        </w:rPr>
        <w:t>I</w:t>
      </w:r>
      <w:r w:rsidRPr="001234EB" w:rsidR="00C94830">
        <w:rPr>
          <w:color w:val="133350"/>
          <w:sz w:val="24"/>
          <w:szCs w:val="24"/>
        </w:rPr>
        <w:t xml:space="preserve">t is strongly advised that you submit your work at least 24 hours before the deadline to allow time to resolve any </w:t>
      </w:r>
      <w:r w:rsidR="00E83830">
        <w:rPr>
          <w:color w:val="133350"/>
          <w:sz w:val="24"/>
          <w:szCs w:val="24"/>
        </w:rPr>
        <w:t xml:space="preserve">last minute </w:t>
      </w:r>
      <w:r w:rsidRPr="001234EB" w:rsidR="00C94830">
        <w:rPr>
          <w:color w:val="133350"/>
          <w:sz w:val="24"/>
          <w:szCs w:val="24"/>
        </w:rPr>
        <w:t>problems</w:t>
      </w:r>
      <w:r w:rsidR="002D1EC3">
        <w:rPr>
          <w:color w:val="133350"/>
          <w:sz w:val="24"/>
          <w:szCs w:val="24"/>
        </w:rPr>
        <w:t xml:space="preserve"> you might have</w:t>
      </w:r>
      <w:r w:rsidRPr="001234EB" w:rsidR="00C94830">
        <w:rPr>
          <w:color w:val="133350"/>
          <w:sz w:val="24"/>
          <w:szCs w:val="24"/>
        </w:rPr>
        <w:t>. If you are having issues with IT or Turnitin you should contact the IT Helpdesk on (+44) 2920 41</w:t>
      </w:r>
      <w:r w:rsidRPr="001234EB" w:rsidR="00A0174B">
        <w:rPr>
          <w:color w:val="133350"/>
          <w:sz w:val="24"/>
          <w:szCs w:val="24"/>
        </w:rPr>
        <w:t>7000</w:t>
      </w:r>
      <w:r w:rsidRPr="001234EB" w:rsidR="00C94830">
        <w:rPr>
          <w:color w:val="133350"/>
          <w:sz w:val="24"/>
          <w:szCs w:val="24"/>
        </w:rPr>
        <w:t xml:space="preserve">. You may require evidence of the Helpdesk call if you are trying to demonstrate that a fault with Moodle or Turnitin was the cause of </w:t>
      </w:r>
      <w:r w:rsidRPr="001234EB" w:rsidR="003D3E84">
        <w:rPr>
          <w:color w:val="133350"/>
          <w:sz w:val="24"/>
          <w:szCs w:val="24"/>
        </w:rPr>
        <w:t>a</w:t>
      </w:r>
      <w:r w:rsidRPr="001234EB" w:rsidR="00C94830">
        <w:rPr>
          <w:color w:val="133350"/>
          <w:sz w:val="24"/>
          <w:szCs w:val="24"/>
        </w:rPr>
        <w:t xml:space="preserve"> late submission. </w:t>
      </w:r>
    </w:p>
    <w:p w:rsidR="00B5715F" w:rsidP="00A66256" w:rsidRDefault="00B5715F" w14:paraId="3397A284" w14:textId="5B4260BE">
      <w:pPr>
        <w:spacing w:line="276" w:lineRule="auto"/>
        <w:rPr>
          <w:color w:val="133350"/>
          <w:sz w:val="24"/>
          <w:szCs w:val="24"/>
        </w:rPr>
      </w:pPr>
    </w:p>
    <w:p w:rsidRPr="00B5715F" w:rsidR="00B5715F" w:rsidP="00B5715F" w:rsidRDefault="00B5715F" w14:paraId="1C863B1B" w14:textId="48872784">
      <w:pPr>
        <w:pStyle w:val="Heading2"/>
      </w:pPr>
      <w:r w:rsidRPr="00B5715F">
        <w:t>Extensions and mitigating circumstances</w:t>
      </w:r>
    </w:p>
    <w:p w:rsidR="00B5715F" w:rsidP="00A66256" w:rsidRDefault="00B5715F" w14:paraId="0403E094" w14:textId="275DB75B">
      <w:pPr>
        <w:spacing w:line="276" w:lineRule="auto"/>
        <w:rPr>
          <w:color w:val="133350"/>
          <w:sz w:val="24"/>
          <w:szCs w:val="24"/>
        </w:rPr>
      </w:pPr>
    </w:p>
    <w:p w:rsidRPr="001234EB" w:rsidR="0056739D" w:rsidP="00A66256" w:rsidRDefault="00E77BDB" w14:paraId="514FDD86" w14:textId="5561E23A">
      <w:pPr>
        <w:spacing w:line="276" w:lineRule="auto"/>
        <w:rPr>
          <w:color w:val="133350"/>
          <w:sz w:val="24"/>
          <w:szCs w:val="24"/>
        </w:rPr>
      </w:pPr>
      <w:r>
        <w:rPr>
          <w:color w:val="133350"/>
          <w:sz w:val="24"/>
          <w:szCs w:val="24"/>
        </w:rPr>
        <w:t xml:space="preserve">Short extensions </w:t>
      </w:r>
      <w:r w:rsidR="00230770">
        <w:rPr>
          <w:color w:val="133350"/>
          <w:sz w:val="24"/>
          <w:szCs w:val="24"/>
        </w:rPr>
        <w:t xml:space="preserve">on assessment deadlines </w:t>
      </w:r>
      <w:r>
        <w:rPr>
          <w:color w:val="133350"/>
          <w:sz w:val="24"/>
          <w:szCs w:val="24"/>
        </w:rPr>
        <w:t>can be requested in specific circumstances</w:t>
      </w:r>
      <w:r w:rsidR="003D290D">
        <w:rPr>
          <w:color w:val="133350"/>
          <w:sz w:val="24"/>
          <w:szCs w:val="24"/>
        </w:rPr>
        <w:t xml:space="preserve">. </w:t>
      </w:r>
      <w:r w:rsidR="004D7076">
        <w:rPr>
          <w:color w:val="133350"/>
          <w:sz w:val="24"/>
          <w:szCs w:val="24"/>
        </w:rPr>
        <w:t xml:space="preserve">If you </w:t>
      </w:r>
      <w:r w:rsidR="00A4326C">
        <w:rPr>
          <w:color w:val="133350"/>
          <w:sz w:val="24"/>
          <w:szCs w:val="24"/>
        </w:rPr>
        <w:t xml:space="preserve">are encountering particular hardship </w:t>
      </w:r>
      <w:r w:rsidR="003509B7">
        <w:rPr>
          <w:color w:val="133350"/>
          <w:sz w:val="24"/>
          <w:szCs w:val="24"/>
        </w:rPr>
        <w:t xml:space="preserve">which has been affecting your </w:t>
      </w:r>
      <w:r w:rsidR="005348BF">
        <w:rPr>
          <w:color w:val="133350"/>
          <w:sz w:val="24"/>
          <w:szCs w:val="24"/>
        </w:rPr>
        <w:t>studies,</w:t>
      </w:r>
      <w:r w:rsidR="003509B7">
        <w:rPr>
          <w:color w:val="133350"/>
          <w:sz w:val="24"/>
          <w:szCs w:val="24"/>
        </w:rPr>
        <w:t xml:space="preserve"> then you may be able to apply for m</w:t>
      </w:r>
      <w:r w:rsidR="003D290D">
        <w:rPr>
          <w:color w:val="133350"/>
          <w:sz w:val="24"/>
          <w:szCs w:val="24"/>
        </w:rPr>
        <w:t>itigating circumstances</w:t>
      </w:r>
      <w:r w:rsidR="00BB7E32">
        <w:rPr>
          <w:color w:val="133350"/>
          <w:sz w:val="24"/>
          <w:szCs w:val="24"/>
        </w:rPr>
        <w:t>. This can</w:t>
      </w:r>
      <w:r w:rsidR="00BD4FC6">
        <w:rPr>
          <w:color w:val="133350"/>
          <w:sz w:val="24"/>
          <w:szCs w:val="24"/>
        </w:rPr>
        <w:t xml:space="preserve"> give the </w:t>
      </w:r>
      <w:r w:rsidR="00A15CC2">
        <w:rPr>
          <w:color w:val="133350"/>
          <w:sz w:val="24"/>
          <w:szCs w:val="24"/>
        </w:rPr>
        <w:t xml:space="preserve">teachers on your programme more scope to </w:t>
      </w:r>
      <w:r w:rsidR="006E2279">
        <w:rPr>
          <w:color w:val="133350"/>
          <w:sz w:val="24"/>
          <w:szCs w:val="24"/>
        </w:rPr>
        <w:t>adapt the</w:t>
      </w:r>
      <w:r w:rsidR="00BB7E32">
        <w:rPr>
          <w:color w:val="133350"/>
          <w:sz w:val="24"/>
          <w:szCs w:val="24"/>
        </w:rPr>
        <w:t xml:space="preserve"> assessment requirements</w:t>
      </w:r>
      <w:r w:rsidR="006E2279">
        <w:rPr>
          <w:color w:val="133350"/>
          <w:sz w:val="24"/>
          <w:szCs w:val="24"/>
        </w:rPr>
        <w:t xml:space="preserve"> to support your needs</w:t>
      </w:r>
      <w:r w:rsidR="003509B7">
        <w:rPr>
          <w:color w:val="133350"/>
          <w:sz w:val="24"/>
          <w:szCs w:val="24"/>
        </w:rPr>
        <w:t>.</w:t>
      </w:r>
      <w:r w:rsidR="003D290D">
        <w:rPr>
          <w:color w:val="133350"/>
          <w:sz w:val="24"/>
          <w:szCs w:val="24"/>
        </w:rPr>
        <w:t xml:space="preserve"> </w:t>
      </w:r>
      <w:r w:rsidR="005348BF">
        <w:rPr>
          <w:color w:val="133350"/>
          <w:sz w:val="24"/>
          <w:szCs w:val="24"/>
        </w:rPr>
        <w:t xml:space="preserve">Extensions and mitigating circumstances policies and procedures are regularly updated. </w:t>
      </w:r>
      <w:r w:rsidR="00A372BB">
        <w:rPr>
          <w:color w:val="133350"/>
          <w:sz w:val="24"/>
          <w:szCs w:val="24"/>
        </w:rPr>
        <w:t xml:space="preserve">You should refer to your degree programme or school Moodle pages </w:t>
      </w:r>
      <w:r w:rsidR="0081383D">
        <w:rPr>
          <w:color w:val="133350"/>
          <w:sz w:val="24"/>
          <w:szCs w:val="24"/>
        </w:rPr>
        <w:t xml:space="preserve">for information on </w:t>
      </w:r>
      <w:r w:rsidR="00450EBF">
        <w:rPr>
          <w:color w:val="133350"/>
          <w:sz w:val="24"/>
          <w:szCs w:val="24"/>
        </w:rPr>
        <w:t xml:space="preserve">extensions and </w:t>
      </w:r>
      <w:r w:rsidR="005348BF">
        <w:rPr>
          <w:color w:val="133350"/>
          <w:sz w:val="24"/>
          <w:szCs w:val="24"/>
        </w:rPr>
        <w:t xml:space="preserve">mitigating circumstances. </w:t>
      </w:r>
    </w:p>
    <w:p w:rsidRPr="00C94830" w:rsidR="00C94830" w:rsidP="00C94830" w:rsidRDefault="00C94830" w14:paraId="772058BB" w14:textId="77777777">
      <w:pPr>
        <w:spacing w:line="276" w:lineRule="auto"/>
        <w:rPr>
          <w:color w:val="133350"/>
          <w:sz w:val="24"/>
          <w:szCs w:val="24"/>
        </w:rPr>
      </w:pPr>
    </w:p>
    <w:p w:rsidR="00C94830" w:rsidP="00A66256" w:rsidRDefault="00C94830" w14:paraId="2EF9039B" w14:textId="77777777">
      <w:pPr>
        <w:pStyle w:val="Heading2"/>
      </w:pPr>
      <w:bookmarkStart w:name="_Toc64989631" w:id="12"/>
      <w:bookmarkStart w:name="_Toc67665321" w:id="13"/>
      <w:r w:rsidRPr="00C94830">
        <w:t>Unfair academic practice</w:t>
      </w:r>
      <w:bookmarkEnd w:id="12"/>
      <w:bookmarkEnd w:id="13"/>
    </w:p>
    <w:p w:rsidRPr="00C94830" w:rsidR="00C94830" w:rsidP="00C94830" w:rsidRDefault="00C94830" w14:paraId="220C2CF3" w14:textId="77777777"/>
    <w:p w:rsidR="00C94830" w:rsidP="00C94830" w:rsidRDefault="00C94830" w14:paraId="48251F5F" w14:textId="3F09EEB5">
      <w:pPr>
        <w:spacing w:line="276" w:lineRule="auto"/>
        <w:rPr>
          <w:color w:val="133350"/>
          <w:sz w:val="24"/>
          <w:szCs w:val="24"/>
        </w:rPr>
      </w:pPr>
      <w:r w:rsidRPr="00C94830">
        <w:rPr>
          <w:color w:val="133350"/>
          <w:sz w:val="24"/>
          <w:szCs w:val="24"/>
        </w:rPr>
        <w:t xml:space="preserve">Cardiff Met takes issues of unfair practice </w:t>
      </w:r>
      <w:r w:rsidRPr="00C94830">
        <w:rPr>
          <w:rStyle w:val="Strong"/>
          <w:color w:val="133350"/>
          <w:sz w:val="24"/>
          <w:szCs w:val="24"/>
        </w:rPr>
        <w:t>extremely seriously.</w:t>
      </w:r>
      <w:r w:rsidRPr="00C94830">
        <w:rPr>
          <w:color w:val="133350"/>
          <w:sz w:val="24"/>
          <w:szCs w:val="24"/>
        </w:rPr>
        <w:t xml:space="preserve"> The University has procedures and penalties for dealing with unfair </w:t>
      </w:r>
      <w:r w:rsidR="00F01926">
        <w:rPr>
          <w:color w:val="133350"/>
          <w:sz w:val="24"/>
          <w:szCs w:val="24"/>
        </w:rPr>
        <w:t xml:space="preserve">academic </w:t>
      </w:r>
      <w:r w:rsidRPr="00C94830">
        <w:rPr>
          <w:color w:val="133350"/>
          <w:sz w:val="24"/>
          <w:szCs w:val="24"/>
        </w:rPr>
        <w:t xml:space="preserve">practice. These are explained in full in the University's Unfair Practice regulations and procedures under </w:t>
      </w:r>
      <w:hyperlink w:history="1" r:id="rId19">
        <w:r w:rsidRPr="00C94830">
          <w:rPr>
            <w:rStyle w:val="Hyperlink"/>
            <w:color w:val="133350"/>
            <w:sz w:val="24"/>
            <w:szCs w:val="24"/>
          </w:rPr>
          <w:t>Volume 1, Section 8</w:t>
        </w:r>
      </w:hyperlink>
      <w:r w:rsidRPr="00C94830">
        <w:rPr>
          <w:color w:val="133350"/>
          <w:sz w:val="24"/>
          <w:szCs w:val="24"/>
        </w:rPr>
        <w:t xml:space="preserve"> of the Academic Handbook. The Module Leader reserves the </w:t>
      </w:r>
      <w:r w:rsidRPr="00C94830">
        <w:rPr>
          <w:color w:val="133350"/>
          <w:sz w:val="24"/>
          <w:szCs w:val="24"/>
        </w:rPr>
        <w:t xml:space="preserve">right to interview students regarding any aspect of their work submitted for assessment. </w:t>
      </w:r>
    </w:p>
    <w:p w:rsidRPr="00C94830" w:rsidR="00C94830" w:rsidP="00C94830" w:rsidRDefault="00C94830" w14:paraId="53316916" w14:textId="77777777">
      <w:pPr>
        <w:spacing w:line="276" w:lineRule="auto"/>
        <w:rPr>
          <w:b/>
          <w:bCs/>
          <w:color w:val="133350"/>
          <w:sz w:val="24"/>
          <w:szCs w:val="24"/>
        </w:rPr>
      </w:pPr>
    </w:p>
    <w:p w:rsidRPr="00C94830" w:rsidR="00C94830" w:rsidP="00C94830" w:rsidRDefault="00C94830" w14:paraId="29994836" w14:textId="77777777">
      <w:pPr>
        <w:spacing w:line="276" w:lineRule="auto"/>
        <w:rPr>
          <w:bCs/>
          <w:color w:val="133350"/>
          <w:sz w:val="24"/>
          <w:szCs w:val="24"/>
        </w:rPr>
      </w:pPr>
      <w:r w:rsidRPr="00C94830">
        <w:rPr>
          <w:bCs/>
          <w:color w:val="133350"/>
          <w:sz w:val="24"/>
          <w:szCs w:val="24"/>
        </w:rPr>
        <w:t>Types of Unfair Practice, include:</w:t>
      </w:r>
    </w:p>
    <w:p w:rsidR="00C94830" w:rsidP="00C94830" w:rsidRDefault="00C94830" w14:paraId="78740393" w14:textId="77777777">
      <w:pPr>
        <w:spacing w:line="276" w:lineRule="auto"/>
        <w:rPr>
          <w:rStyle w:val="Strong"/>
          <w:color w:val="133350"/>
          <w:sz w:val="24"/>
          <w:szCs w:val="24"/>
        </w:rPr>
      </w:pPr>
    </w:p>
    <w:p w:rsidRPr="00C94830" w:rsidR="00C94830" w:rsidP="00C94830" w:rsidRDefault="00C94830" w14:paraId="15BA14F1" w14:textId="77777777">
      <w:pPr>
        <w:spacing w:line="276" w:lineRule="auto"/>
        <w:rPr>
          <w:color w:val="133350"/>
          <w:sz w:val="24"/>
          <w:szCs w:val="24"/>
        </w:rPr>
      </w:pPr>
      <w:r w:rsidRPr="00C94830">
        <w:rPr>
          <w:rStyle w:val="Strong"/>
          <w:color w:val="133350"/>
          <w:sz w:val="24"/>
          <w:szCs w:val="24"/>
        </w:rPr>
        <w:t>Plagiarism</w:t>
      </w:r>
      <w:r w:rsidRPr="00C94830">
        <w:rPr>
          <w:b/>
          <w:bCs/>
          <w:color w:val="133350"/>
          <w:sz w:val="24"/>
          <w:szCs w:val="24"/>
        </w:rPr>
        <w:t xml:space="preserve">, </w:t>
      </w:r>
      <w:r w:rsidRPr="00C94830">
        <w:rPr>
          <w:color w:val="133350"/>
          <w:sz w:val="24"/>
          <w:szCs w:val="24"/>
        </w:rP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rsidRPr="00C94830" w:rsidR="00C94830" w:rsidP="001B58F7" w:rsidRDefault="00C94830" w14:paraId="1EC222D1"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rsidRPr="00C94830" w:rsidR="00C94830" w:rsidP="001B58F7" w:rsidRDefault="00C94830" w14:paraId="18BE676C"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rsidRPr="00C94830" w:rsidR="00C94830" w:rsidP="001B58F7" w:rsidRDefault="00C94830" w14:paraId="5B925640"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rsidRPr="00C94830" w:rsidR="00C94830" w:rsidP="001B58F7" w:rsidRDefault="00C94830" w14:paraId="1803C20C" w14:textId="5B8D367F">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rsidRPr="00C94830" w:rsidR="00C94830" w:rsidP="001B58F7" w:rsidRDefault="00C94830" w14:paraId="6338164E"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rsidRPr="00C94830" w:rsidR="00C94830" w:rsidP="001B58F7" w:rsidRDefault="00C94830" w14:paraId="79BCA744" w14:textId="0B2C328C">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rsidRPr="00C94830" w:rsidR="00C94830" w:rsidP="00C94830" w:rsidRDefault="00C94830" w14:paraId="5569E259" w14:textId="3E3F9507">
      <w:pPr>
        <w:spacing w:line="276" w:lineRule="auto"/>
        <w:rPr>
          <w:color w:val="133350"/>
          <w:sz w:val="24"/>
          <w:szCs w:val="24"/>
        </w:rPr>
      </w:pPr>
      <w:r w:rsidRPr="00C94830">
        <w:rPr>
          <w:rStyle w:val="Strong"/>
          <w:color w:val="133350"/>
          <w:sz w:val="24"/>
          <w:szCs w:val="24"/>
        </w:rPr>
        <w:t>Collusion</w:t>
      </w:r>
      <w:r w:rsidRPr="00C94830">
        <w:rPr>
          <w:color w:val="133350"/>
          <w:sz w:val="24"/>
          <w:szCs w:val="24"/>
        </w:rPr>
        <w:t xml:space="preserve">, which can be defined as when work that that has been undertaken with others is submitted and passed off as solely the work of one person. </w:t>
      </w:r>
      <w:r w:rsidR="00AC760C">
        <w:rPr>
          <w:color w:val="133350"/>
          <w:sz w:val="24"/>
          <w:szCs w:val="24"/>
        </w:rPr>
        <w:t xml:space="preserve">Modules </w:t>
      </w:r>
      <w:r w:rsidRPr="00C94830">
        <w:rPr>
          <w:color w:val="133350"/>
          <w:sz w:val="24"/>
          <w:szCs w:val="24"/>
        </w:rPr>
        <w:t xml:space="preserve">will clearly identify where joint preparation and joint submission </w:t>
      </w:r>
      <w:r w:rsidR="00995DE4">
        <w:rPr>
          <w:color w:val="133350"/>
          <w:sz w:val="24"/>
          <w:szCs w:val="24"/>
        </w:rPr>
        <w:t>are</w:t>
      </w:r>
      <w:r w:rsidRPr="00C94830">
        <w:rPr>
          <w:color w:val="133350"/>
          <w:sz w:val="24"/>
          <w:szCs w:val="24"/>
        </w:rPr>
        <w:t xml:space="preserve"> permitted, in all other cases </w:t>
      </w:r>
      <w:r w:rsidR="00995DE4">
        <w:rPr>
          <w:color w:val="133350"/>
          <w:sz w:val="24"/>
          <w:szCs w:val="24"/>
        </w:rPr>
        <w:t>they are</w:t>
      </w:r>
      <w:r w:rsidRPr="00C94830">
        <w:rPr>
          <w:color w:val="133350"/>
          <w:sz w:val="24"/>
          <w:szCs w:val="24"/>
        </w:rPr>
        <w:t xml:space="preserve"> not.</w:t>
      </w:r>
    </w:p>
    <w:p w:rsidR="00C94830" w:rsidP="00C94830" w:rsidRDefault="00C94830" w14:paraId="5A1D59E8" w14:textId="77777777">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rsidRPr="00C94830" w:rsidR="00C94830" w:rsidP="00C94830" w:rsidRDefault="00C94830" w14:paraId="330EF080" w14:textId="77777777">
      <w:pPr>
        <w:spacing w:line="276" w:lineRule="auto"/>
        <w:rPr>
          <w:color w:val="133350"/>
          <w:sz w:val="24"/>
          <w:szCs w:val="24"/>
        </w:rPr>
      </w:pPr>
    </w:p>
    <w:p w:rsidR="00C94830" w:rsidP="00A66256" w:rsidRDefault="00C94830" w14:paraId="5F2D2275" w14:textId="77777777">
      <w:pPr>
        <w:pStyle w:val="Heading2"/>
      </w:pPr>
      <w:bookmarkStart w:name="_Toc64989632" w:id="14"/>
      <w:bookmarkStart w:name="_Toc67665322" w:id="15"/>
      <w:r w:rsidRPr="00C94830">
        <w:t>How is my work graded?</w:t>
      </w:r>
      <w:bookmarkEnd w:id="14"/>
      <w:bookmarkEnd w:id="15"/>
    </w:p>
    <w:p w:rsidRPr="00A66256" w:rsidR="00A66256" w:rsidP="00A66256" w:rsidRDefault="00A66256" w14:paraId="618FD90A" w14:textId="77777777"/>
    <w:p w:rsidRPr="00C94830" w:rsidR="00C94830" w:rsidP="00C94830" w:rsidRDefault="00C94830" w14:paraId="66863C1B" w14:textId="77777777">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w:history="1" r:id="rId20">
        <w:r w:rsidRPr="00D8517C" w:rsidR="00D8517C">
          <w:rPr>
            <w:rStyle w:val="Hyperlink"/>
            <w:sz w:val="24"/>
            <w:szCs w:val="24"/>
          </w:rPr>
          <w:t>Assessment Explained Infographic</w:t>
        </w:r>
      </w:hyperlink>
      <w:r w:rsidRPr="00C94830">
        <w:rPr>
          <w:color w:val="133350"/>
          <w:sz w:val="24"/>
          <w:szCs w:val="24"/>
        </w:rPr>
        <w:t xml:space="preserve">. </w:t>
      </w:r>
    </w:p>
    <w:p w:rsidR="00A66256" w:rsidP="00C94830" w:rsidRDefault="00A66256" w14:paraId="46BCD217" w14:textId="77777777">
      <w:pPr>
        <w:spacing w:line="276" w:lineRule="auto"/>
        <w:rPr>
          <w:color w:val="133350"/>
          <w:sz w:val="24"/>
          <w:szCs w:val="24"/>
        </w:rPr>
      </w:pPr>
    </w:p>
    <w:p w:rsidRPr="00C94830" w:rsidR="00C94830" w:rsidP="00C94830" w:rsidRDefault="00C94830" w14:paraId="54D4A6FA" w14:textId="541D593C">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w:history="1" r:id="rId2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w:history="1" r:id="rId22">
        <w:r w:rsidRPr="001B58F7" w:rsid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rsidR="00A66256" w:rsidP="00C94830" w:rsidRDefault="00A66256" w14:paraId="7D16B0DD" w14:textId="77777777">
      <w:pPr>
        <w:spacing w:line="276" w:lineRule="auto"/>
        <w:rPr>
          <w:color w:val="133350"/>
          <w:sz w:val="24"/>
          <w:szCs w:val="24"/>
        </w:rPr>
      </w:pPr>
    </w:p>
    <w:p w:rsidRPr="00C94830" w:rsidR="00C94830" w:rsidP="00C94830" w:rsidRDefault="00C94830" w14:paraId="6A8C0BA3" w14:textId="77777777">
      <w:pPr>
        <w:spacing w:line="276" w:lineRule="auto"/>
        <w:rPr>
          <w:color w:val="133350"/>
          <w:sz w:val="24"/>
          <w:szCs w:val="24"/>
        </w:rPr>
      </w:pPr>
      <w:r w:rsidRPr="00C94830">
        <w:rPr>
          <w:color w:val="133350"/>
          <w:sz w:val="24"/>
          <w:szCs w:val="24"/>
        </w:rPr>
        <w:t xml:space="preserve">We would strongly recommend looking at the </w:t>
      </w:r>
      <w:hyperlink w:history="1" r:id="rId23">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rsidRPr="00C94830" w:rsidR="00C94830" w:rsidP="00C94830" w:rsidRDefault="00C94830" w14:paraId="19A76813" w14:textId="77777777">
      <w:pPr>
        <w:spacing w:line="276" w:lineRule="auto"/>
        <w:rPr>
          <w:color w:val="133350"/>
          <w:sz w:val="24"/>
          <w:szCs w:val="24"/>
        </w:rPr>
        <w:sectPr w:rsidRPr="00C94830" w:rsidR="00C94830" w:rsidSect="009344CC">
          <w:type w:val="continuous"/>
          <w:pgSz w:w="11906" w:h="16838" w:orient="portrait"/>
          <w:pgMar w:top="-780" w:right="720" w:bottom="720" w:left="720" w:header="708" w:footer="708" w:gutter="0"/>
          <w:cols w:space="709" w:num="2" w:sep="1"/>
          <w:titlePg/>
          <w:docGrid w:linePitch="360"/>
          <w:headerReference w:type="default" r:id="R7bedd7f36b2d4e32"/>
        </w:sectPr>
      </w:pPr>
    </w:p>
    <w:p w:rsidRPr="00C94830" w:rsidR="00F46E43" w:rsidP="00C94830" w:rsidRDefault="002F48F9" w14:paraId="46505E0B" w14:textId="77777777">
      <w:pPr>
        <w:spacing w:line="276" w:lineRule="auto"/>
        <w:rPr>
          <w:color w:val="133350"/>
          <w:sz w:val="24"/>
          <w:szCs w:val="24"/>
        </w:rPr>
      </w:pPr>
      <w:r>
        <w:rPr>
          <w:noProof/>
          <w:color w:val="133350"/>
          <w:sz w:val="24"/>
          <w:szCs w:val="24"/>
        </w:rPr>
        <mc:AlternateContent>
          <mc:Choice Requires="wpg">
            <w:drawing>
              <wp:anchor distT="0" distB="0" distL="114300" distR="114300" simplePos="0" relativeHeight="251664384" behindDoc="1" locked="0" layoutInCell="1" allowOverlap="1" wp14:anchorId="74F72B71" wp14:editId="3ECF2C38">
                <wp:simplePos x="0" y="0"/>
                <wp:positionH relativeFrom="column">
                  <wp:posOffset>-438150</wp:posOffset>
                </wp:positionH>
                <wp:positionV relativeFrom="paragraph">
                  <wp:posOffset>455930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w:pict w14:anchorId="7C71F7AF">
              <v:group id="Group 7" style="position:absolute;margin-left:-34.5pt;margin-top:35.9pt;width:596.4pt;height:337.2pt;z-index:-251652096" alt="&quot;&quot;" coordsize="75742,42824" o:spid="_x0000_s1026" w14:anchorId="56C75B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">
                <v:rect id="Rectangle 33" style="position:absolute;width:75742;height:42824;visibility:visible;mso-wrap-style:square;v-text-anchor:middle" alt="&quot;&quot;" o:spid="_x0000_s1027" fillcolor="#133350"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 style="position:absolute;left:22326;top:3467;width:30975;height:13112;visibility:visible;mso-wrap-style:square" alt="&quot;&quot;"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o:title="" r:id="rId31"/>
                </v:shape>
              </v:group>
            </w:pict>
          </mc:Fallback>
        </mc:AlternateContent>
      </w:r>
    </w:p>
    <w:sectPr w:rsidRPr="00C94830" w:rsidR="00F46E43" w:rsidSect="009344CC">
      <w:type w:val="continuous"/>
      <w:pgSz w:w="11906" w:h="16838" w:orient="portrait"/>
      <w:pgMar w:top="-402" w:right="720" w:bottom="720" w:left="720" w:header="708" w:footer="708" w:gutter="0"/>
      <w:cols w:space="708"/>
      <w:titlePg/>
      <w:docGrid w:linePitch="360"/>
      <w:headerReference w:type="default" r:id="R91d5c7709a4b43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0DD5" w:rsidP="003A1E95" w:rsidRDefault="00390DD5" w14:paraId="48411FAC" w14:textId="77777777">
      <w:r>
        <w:separator/>
      </w:r>
    </w:p>
  </w:endnote>
  <w:endnote w:type="continuationSeparator" w:id="0">
    <w:p w:rsidR="00390DD5" w:rsidP="003A1E95" w:rsidRDefault="00390DD5" w14:paraId="241F36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259105"/>
      <w:docPartObj>
        <w:docPartGallery w:val="Page Numbers (Bottom of Page)"/>
        <w:docPartUnique/>
      </w:docPartObj>
    </w:sdtPr>
    <w:sdtEndPr>
      <w:rPr>
        <w:rStyle w:val="PageNumber"/>
      </w:rPr>
    </w:sdtEndPr>
    <w:sdtContent>
      <w:p w:rsidR="00061E70" w:rsidP="00061E70" w:rsidRDefault="00061E70" w14:paraId="050DED51"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1E70" w:rsidP="002F48F9" w:rsidRDefault="00061E70" w14:paraId="0255FEB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sdt>
    <w:sdtPr>
      <w:rPr>
        <w:rStyle w:val="PageNumber"/>
      </w:rPr>
      <w:id w:val="-842781187"/>
      <w:docPartObj>
        <w:docPartGallery w:val="Page Numbers (Bottom of Page)"/>
        <w:docPartUnique/>
      </w:docPartObj>
    </w:sdtPr>
    <w:sdtEndPr>
      <w:rPr>
        <w:rStyle w:val="PageNumber"/>
      </w:rPr>
    </w:sdtEndPr>
    <w:sdtContent>
      <w:p w:rsidR="00061E70" w:rsidP="00061E70" w:rsidRDefault="00061E70" w14:paraId="683A5A99"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61E70" w:rsidP="002F48F9" w:rsidRDefault="00061E70" w14:paraId="21B28244" w14:textId="77777777">
    <w:pPr>
      <w:pStyle w:val="Footer"/>
      <w:ind w:right="360"/>
    </w:pPr>
    <w:r>
      <w:rPr>
        <w:noProof/>
      </w:rPr>
      <w:drawing>
        <wp:inline distT="0" distB="0" distL="0" distR="0" wp14:anchorId="4C462C44" wp14:editId="3B1D0D5C">
          <wp:extent cx="1752760" cy="15240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p w:rsidR="00061E70" w:rsidRDefault="00061E70" w14:paraId="0387296A" w14:textId="77777777">
    <w:pPr>
      <w:pStyle w:val="Footer"/>
    </w:pPr>
    <w:r>
      <w:rPr>
        <w:noProof/>
      </w:rPr>
      <mc:AlternateContent>
        <mc:Choice Requires="wps">
          <w:drawing>
            <wp:anchor distT="0" distB="0" distL="114300" distR="114300" simplePos="0" relativeHeight="25166233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F08C392">
            <v:rect id="Rectangle 18" style="position:absolute;margin-left:-37.2pt;margin-top:-274pt;width:595.3pt;height:54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color="#4472c4 [3204]" strokeweight="1pt" w14:anchorId="51069A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0DD5" w:rsidP="003A1E95" w:rsidRDefault="00390DD5" w14:paraId="61459CAA" w14:textId="77777777">
      <w:r>
        <w:separator/>
      </w:r>
    </w:p>
  </w:footnote>
  <w:footnote w:type="continuationSeparator" w:id="0">
    <w:p w:rsidR="00390DD5" w:rsidP="003A1E95" w:rsidRDefault="00390DD5" w14:paraId="556B263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1E70" w:rsidP="000B48DC" w:rsidRDefault="00061E70" w14:paraId="16A36DC6" w14:textId="77777777">
    <w:pPr>
      <w:pStyle w:val="Header"/>
      <w:ind w:left="284"/>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12477AD" w:rsidTr="312477AD" w14:paraId="4FE0EC0C">
      <w:trPr>
        <w:trHeight w:val="300"/>
      </w:trPr>
      <w:tc>
        <w:tcPr>
          <w:tcW w:w="3485" w:type="dxa"/>
          <w:tcMar/>
        </w:tcPr>
        <w:p w:rsidR="312477AD" w:rsidP="312477AD" w:rsidRDefault="312477AD" w14:paraId="5C1EAD6B" w14:textId="00F58A27">
          <w:pPr>
            <w:pStyle w:val="Header"/>
            <w:bidi w:val="0"/>
            <w:ind w:left="-115"/>
            <w:jc w:val="left"/>
          </w:pPr>
        </w:p>
      </w:tc>
      <w:tc>
        <w:tcPr>
          <w:tcW w:w="3485" w:type="dxa"/>
          <w:tcMar/>
        </w:tcPr>
        <w:p w:rsidR="312477AD" w:rsidP="312477AD" w:rsidRDefault="312477AD" w14:paraId="4DC016B9" w14:textId="67012C76">
          <w:pPr>
            <w:pStyle w:val="Header"/>
            <w:bidi w:val="0"/>
            <w:jc w:val="center"/>
          </w:pPr>
        </w:p>
      </w:tc>
      <w:tc>
        <w:tcPr>
          <w:tcW w:w="3485" w:type="dxa"/>
          <w:tcMar/>
        </w:tcPr>
        <w:p w:rsidR="312477AD" w:rsidP="312477AD" w:rsidRDefault="312477AD" w14:paraId="4FABEA4E" w14:textId="144C0EA9">
          <w:pPr>
            <w:pStyle w:val="Header"/>
            <w:bidi w:val="0"/>
            <w:ind w:right="-115"/>
            <w:jc w:val="right"/>
          </w:pPr>
        </w:p>
      </w:tc>
    </w:tr>
  </w:tbl>
  <w:p w:rsidR="312477AD" w:rsidP="312477AD" w:rsidRDefault="312477AD" w14:paraId="55CF0B72" w14:textId="2714A217">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5"/>
      <w:gridCol w:w="1625"/>
      <w:gridCol w:w="1625"/>
    </w:tblGrid>
    <w:tr w:rsidR="312477AD" w:rsidTr="312477AD" w14:paraId="68047EE1">
      <w:trPr>
        <w:trHeight w:val="300"/>
      </w:trPr>
      <w:tc>
        <w:tcPr>
          <w:tcW w:w="1625" w:type="dxa"/>
          <w:tcMar/>
        </w:tcPr>
        <w:p w:rsidR="312477AD" w:rsidP="312477AD" w:rsidRDefault="312477AD" w14:paraId="2BD274F8" w14:textId="44B1CA0F">
          <w:pPr>
            <w:pStyle w:val="Header"/>
            <w:bidi w:val="0"/>
            <w:ind w:left="-115"/>
            <w:jc w:val="left"/>
          </w:pPr>
        </w:p>
      </w:tc>
      <w:tc>
        <w:tcPr>
          <w:tcW w:w="1625" w:type="dxa"/>
          <w:tcMar/>
        </w:tcPr>
        <w:p w:rsidR="312477AD" w:rsidP="312477AD" w:rsidRDefault="312477AD" w14:paraId="08C5F65F" w14:textId="6F4DD00A">
          <w:pPr>
            <w:pStyle w:val="Header"/>
            <w:bidi w:val="0"/>
            <w:jc w:val="center"/>
          </w:pPr>
        </w:p>
      </w:tc>
      <w:tc>
        <w:tcPr>
          <w:tcW w:w="1625" w:type="dxa"/>
          <w:tcMar/>
        </w:tcPr>
        <w:p w:rsidR="312477AD" w:rsidP="312477AD" w:rsidRDefault="312477AD" w14:paraId="23D420E7" w14:textId="37C75A49">
          <w:pPr>
            <w:pStyle w:val="Header"/>
            <w:bidi w:val="0"/>
            <w:ind w:right="-115"/>
            <w:jc w:val="right"/>
          </w:pPr>
        </w:p>
      </w:tc>
    </w:tr>
  </w:tbl>
  <w:p w:rsidR="312477AD" w:rsidP="312477AD" w:rsidRDefault="312477AD" w14:paraId="6AC1A5CE" w14:textId="27174FF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12477AD" w:rsidTr="312477AD" w14:paraId="0D912101">
      <w:trPr>
        <w:trHeight w:val="300"/>
      </w:trPr>
      <w:tc>
        <w:tcPr>
          <w:tcW w:w="3485" w:type="dxa"/>
          <w:tcMar/>
        </w:tcPr>
        <w:p w:rsidR="312477AD" w:rsidP="312477AD" w:rsidRDefault="312477AD" w14:paraId="506A6BEE" w14:textId="2F6199E5">
          <w:pPr>
            <w:pStyle w:val="Header"/>
            <w:bidi w:val="0"/>
            <w:ind w:left="-115"/>
            <w:jc w:val="left"/>
          </w:pPr>
        </w:p>
      </w:tc>
      <w:tc>
        <w:tcPr>
          <w:tcW w:w="3485" w:type="dxa"/>
          <w:tcMar/>
        </w:tcPr>
        <w:p w:rsidR="312477AD" w:rsidP="312477AD" w:rsidRDefault="312477AD" w14:paraId="38A04E5F" w14:textId="425C3F84">
          <w:pPr>
            <w:pStyle w:val="Header"/>
            <w:bidi w:val="0"/>
            <w:jc w:val="center"/>
          </w:pPr>
        </w:p>
      </w:tc>
      <w:tc>
        <w:tcPr>
          <w:tcW w:w="3485" w:type="dxa"/>
          <w:tcMar/>
        </w:tcPr>
        <w:p w:rsidR="312477AD" w:rsidP="312477AD" w:rsidRDefault="312477AD" w14:paraId="467F1B0B" w14:textId="197962BD">
          <w:pPr>
            <w:pStyle w:val="Header"/>
            <w:bidi w:val="0"/>
            <w:ind w:right="-115"/>
            <w:jc w:val="right"/>
          </w:pPr>
        </w:p>
      </w:tc>
    </w:tr>
  </w:tbl>
  <w:p w:rsidR="312477AD" w:rsidP="312477AD" w:rsidRDefault="312477AD" w14:paraId="1D771526" w14:textId="0B03400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184" w:hanging="360"/>
      </w:pPr>
      <w:rPr>
        <w:rFonts w:ascii="Symbol" w:hAnsi="Symbol" w:cs="Symbol"/>
        <w:b w:val="0"/>
        <w:bCs w:val="0"/>
        <w:i w:val="0"/>
        <w:iCs w:val="0"/>
        <w:w w:val="100"/>
        <w:sz w:val="22"/>
        <w:szCs w:val="22"/>
      </w:rPr>
    </w:lvl>
    <w:lvl w:ilvl="1">
      <w:numFmt w:val="bullet"/>
      <w:lvlText w:val="•"/>
      <w:lvlJc w:val="left"/>
      <w:pPr>
        <w:ind w:left="2178" w:hanging="360"/>
      </w:pPr>
    </w:lvl>
    <w:lvl w:ilvl="2">
      <w:numFmt w:val="bullet"/>
      <w:lvlText w:val="•"/>
      <w:lvlJc w:val="left"/>
      <w:pPr>
        <w:ind w:left="3177" w:hanging="360"/>
      </w:pPr>
    </w:lvl>
    <w:lvl w:ilvl="3">
      <w:numFmt w:val="bullet"/>
      <w:lvlText w:val="•"/>
      <w:lvlJc w:val="left"/>
      <w:pPr>
        <w:ind w:left="4176" w:hanging="360"/>
      </w:pPr>
    </w:lvl>
    <w:lvl w:ilvl="4">
      <w:numFmt w:val="bullet"/>
      <w:lvlText w:val="•"/>
      <w:lvlJc w:val="left"/>
      <w:pPr>
        <w:ind w:left="5174" w:hanging="360"/>
      </w:pPr>
    </w:lvl>
    <w:lvl w:ilvl="5">
      <w:numFmt w:val="bullet"/>
      <w:lvlText w:val="•"/>
      <w:lvlJc w:val="left"/>
      <w:pPr>
        <w:ind w:left="6173" w:hanging="360"/>
      </w:pPr>
    </w:lvl>
    <w:lvl w:ilvl="6">
      <w:numFmt w:val="bullet"/>
      <w:lvlText w:val="•"/>
      <w:lvlJc w:val="left"/>
      <w:pPr>
        <w:ind w:left="7172" w:hanging="360"/>
      </w:pPr>
    </w:lvl>
    <w:lvl w:ilvl="7">
      <w:numFmt w:val="bullet"/>
      <w:lvlText w:val="•"/>
      <w:lvlJc w:val="left"/>
      <w:pPr>
        <w:ind w:left="8170" w:hanging="360"/>
      </w:pPr>
    </w:lvl>
    <w:lvl w:ilvl="8">
      <w:numFmt w:val="bullet"/>
      <w:lvlText w:val="•"/>
      <w:lvlJc w:val="left"/>
      <w:pPr>
        <w:ind w:left="9169" w:hanging="360"/>
      </w:pPr>
    </w:lvl>
  </w:abstractNum>
  <w:abstractNum w:abstractNumId="1" w15:restartNumberingAfterBreak="0">
    <w:nsid w:val="0E806B1B"/>
    <w:multiLevelType w:val="hybridMultilevel"/>
    <w:tmpl w:val="920C43D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0F7667A7"/>
    <w:multiLevelType w:val="hybridMultilevel"/>
    <w:tmpl w:val="71F415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D157A"/>
    <w:multiLevelType w:val="hybridMultilevel"/>
    <w:tmpl w:val="49887E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C2136E4"/>
    <w:multiLevelType w:val="hybridMultilevel"/>
    <w:tmpl w:val="F58809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D972355"/>
    <w:multiLevelType w:val="hybridMultilevel"/>
    <w:tmpl w:val="5F70DAEA"/>
    <w:lvl w:ilvl="0" w:tplc="04090001">
      <w:start w:val="1"/>
      <w:numFmt w:val="bullet"/>
      <w:lvlText w:val=""/>
      <w:lvlJc w:val="left"/>
      <w:pPr>
        <w:ind w:left="840" w:hanging="360"/>
      </w:pPr>
      <w:rPr>
        <w:rFonts w:hint="default" w:ascii="Symbol" w:hAnsi="Symbol"/>
      </w:rPr>
    </w:lvl>
    <w:lvl w:ilvl="1" w:tplc="04090003">
      <w:start w:val="1"/>
      <w:numFmt w:val="bullet"/>
      <w:lvlText w:val="o"/>
      <w:lvlJc w:val="left"/>
      <w:pPr>
        <w:ind w:left="1560" w:hanging="360"/>
      </w:pPr>
      <w:rPr>
        <w:rFonts w:hint="default" w:ascii="Courier New" w:hAnsi="Courier New" w:cs="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cs="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cs="Courier New"/>
      </w:rPr>
    </w:lvl>
    <w:lvl w:ilvl="8" w:tplc="04090005" w:tentative="1">
      <w:start w:val="1"/>
      <w:numFmt w:val="bullet"/>
      <w:lvlText w:val=""/>
      <w:lvlJc w:val="left"/>
      <w:pPr>
        <w:ind w:left="6600" w:hanging="360"/>
      </w:pPr>
      <w:rPr>
        <w:rFonts w:hint="default" w:ascii="Wingdings" w:hAnsi="Wingdings"/>
      </w:rPr>
    </w:lvl>
  </w:abstractNum>
  <w:abstractNum w:abstractNumId="7"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8" w15:restartNumberingAfterBreak="0">
    <w:nsid w:val="3CD21400"/>
    <w:multiLevelType w:val="hybridMultilevel"/>
    <w:tmpl w:val="4A04F15E"/>
    <w:lvl w:ilvl="0" w:tplc="4AD43D3E">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B1A64"/>
    <w:multiLevelType w:val="hybridMultilevel"/>
    <w:tmpl w:val="577A4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5082A16"/>
    <w:multiLevelType w:val="hybridMultilevel"/>
    <w:tmpl w:val="27344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42B54A7"/>
    <w:multiLevelType w:val="hybridMultilevel"/>
    <w:tmpl w:val="A4167F70"/>
    <w:lvl w:ilvl="0" w:tplc="1C3EBFF4">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16cid:durableId="1015839483">
    <w:abstractNumId w:val="3"/>
  </w:num>
  <w:num w:numId="2" w16cid:durableId="1279145776">
    <w:abstractNumId w:val="7"/>
  </w:num>
  <w:num w:numId="3" w16cid:durableId="251401325">
    <w:abstractNumId w:val="2"/>
  </w:num>
  <w:num w:numId="4" w16cid:durableId="290214799">
    <w:abstractNumId w:val="4"/>
  </w:num>
  <w:num w:numId="5" w16cid:durableId="60711597">
    <w:abstractNumId w:val="5"/>
  </w:num>
  <w:num w:numId="6" w16cid:durableId="1186939410">
    <w:abstractNumId w:val="11"/>
  </w:num>
  <w:num w:numId="7" w16cid:durableId="692343698">
    <w:abstractNumId w:val="8"/>
  </w:num>
  <w:num w:numId="8" w16cid:durableId="537009369">
    <w:abstractNumId w:val="1"/>
  </w:num>
  <w:num w:numId="9" w16cid:durableId="1165122388">
    <w:abstractNumId w:val="9"/>
  </w:num>
  <w:num w:numId="10" w16cid:durableId="196427101">
    <w:abstractNumId w:val="6"/>
  </w:num>
  <w:num w:numId="11" w16cid:durableId="249388216">
    <w:abstractNumId w:val="10"/>
  </w:num>
  <w:num w:numId="12" w16cid:durableId="170748796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hideSpellingErrors/>
  <w:hideGrammaticalErrors/>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D"/>
    <w:rsid w:val="00011F74"/>
    <w:rsid w:val="000140A1"/>
    <w:rsid w:val="00015E52"/>
    <w:rsid w:val="000375F2"/>
    <w:rsid w:val="000606AE"/>
    <w:rsid w:val="00061E70"/>
    <w:rsid w:val="00065636"/>
    <w:rsid w:val="0006728D"/>
    <w:rsid w:val="00067E89"/>
    <w:rsid w:val="00073781"/>
    <w:rsid w:val="000815D5"/>
    <w:rsid w:val="00092914"/>
    <w:rsid w:val="000B2AB0"/>
    <w:rsid w:val="000B48DC"/>
    <w:rsid w:val="000B4B10"/>
    <w:rsid w:val="000D497A"/>
    <w:rsid w:val="000E1FD2"/>
    <w:rsid w:val="00105F28"/>
    <w:rsid w:val="00120371"/>
    <w:rsid w:val="001234EB"/>
    <w:rsid w:val="00123C5B"/>
    <w:rsid w:val="00127527"/>
    <w:rsid w:val="00137B1E"/>
    <w:rsid w:val="00137FA9"/>
    <w:rsid w:val="001402BF"/>
    <w:rsid w:val="00164641"/>
    <w:rsid w:val="001726BF"/>
    <w:rsid w:val="00194AEB"/>
    <w:rsid w:val="001A275C"/>
    <w:rsid w:val="001B58F7"/>
    <w:rsid w:val="001C3403"/>
    <w:rsid w:val="001D1D50"/>
    <w:rsid w:val="00203741"/>
    <w:rsid w:val="00230770"/>
    <w:rsid w:val="002338FA"/>
    <w:rsid w:val="00252293"/>
    <w:rsid w:val="00293925"/>
    <w:rsid w:val="002C057C"/>
    <w:rsid w:val="002C247B"/>
    <w:rsid w:val="002D1EC3"/>
    <w:rsid w:val="002D29EC"/>
    <w:rsid w:val="002D3861"/>
    <w:rsid w:val="002F11CA"/>
    <w:rsid w:val="002F48F9"/>
    <w:rsid w:val="002F5D58"/>
    <w:rsid w:val="00303658"/>
    <w:rsid w:val="003166F8"/>
    <w:rsid w:val="00320217"/>
    <w:rsid w:val="00323A9A"/>
    <w:rsid w:val="00350326"/>
    <w:rsid w:val="003509B7"/>
    <w:rsid w:val="00355B3D"/>
    <w:rsid w:val="003626BA"/>
    <w:rsid w:val="003649A7"/>
    <w:rsid w:val="0036534D"/>
    <w:rsid w:val="00390DD5"/>
    <w:rsid w:val="00397962"/>
    <w:rsid w:val="003A1E95"/>
    <w:rsid w:val="003D290D"/>
    <w:rsid w:val="003D3E84"/>
    <w:rsid w:val="003D41F2"/>
    <w:rsid w:val="00400721"/>
    <w:rsid w:val="00401425"/>
    <w:rsid w:val="00404D7E"/>
    <w:rsid w:val="0041278B"/>
    <w:rsid w:val="00417793"/>
    <w:rsid w:val="00433CD3"/>
    <w:rsid w:val="0044356F"/>
    <w:rsid w:val="00445382"/>
    <w:rsid w:val="00450E09"/>
    <w:rsid w:val="00450EBF"/>
    <w:rsid w:val="00451C84"/>
    <w:rsid w:val="00454F54"/>
    <w:rsid w:val="00475730"/>
    <w:rsid w:val="004820BF"/>
    <w:rsid w:val="00485786"/>
    <w:rsid w:val="004965F9"/>
    <w:rsid w:val="004A1935"/>
    <w:rsid w:val="004A617E"/>
    <w:rsid w:val="004B3B74"/>
    <w:rsid w:val="004C6204"/>
    <w:rsid w:val="004C7193"/>
    <w:rsid w:val="004D7076"/>
    <w:rsid w:val="004F17E0"/>
    <w:rsid w:val="00507043"/>
    <w:rsid w:val="00521F3E"/>
    <w:rsid w:val="005237C9"/>
    <w:rsid w:val="005267B7"/>
    <w:rsid w:val="005348BF"/>
    <w:rsid w:val="00545D8E"/>
    <w:rsid w:val="00562B91"/>
    <w:rsid w:val="00562F02"/>
    <w:rsid w:val="00566B5B"/>
    <w:rsid w:val="0056739D"/>
    <w:rsid w:val="005A057B"/>
    <w:rsid w:val="005A1C43"/>
    <w:rsid w:val="005A6FF9"/>
    <w:rsid w:val="005D738B"/>
    <w:rsid w:val="005F1043"/>
    <w:rsid w:val="005F28EE"/>
    <w:rsid w:val="00633841"/>
    <w:rsid w:val="00635D35"/>
    <w:rsid w:val="00650D68"/>
    <w:rsid w:val="006618FF"/>
    <w:rsid w:val="006774CF"/>
    <w:rsid w:val="006940D3"/>
    <w:rsid w:val="006B0607"/>
    <w:rsid w:val="006C22CF"/>
    <w:rsid w:val="006C53B2"/>
    <w:rsid w:val="006E2279"/>
    <w:rsid w:val="006F4322"/>
    <w:rsid w:val="006F6016"/>
    <w:rsid w:val="00754591"/>
    <w:rsid w:val="00760BFE"/>
    <w:rsid w:val="007738F4"/>
    <w:rsid w:val="00775C58"/>
    <w:rsid w:val="007841BA"/>
    <w:rsid w:val="00797DC8"/>
    <w:rsid w:val="007A037B"/>
    <w:rsid w:val="007C0B01"/>
    <w:rsid w:val="007D1E0D"/>
    <w:rsid w:val="007E386E"/>
    <w:rsid w:val="00806005"/>
    <w:rsid w:val="00810A83"/>
    <w:rsid w:val="0081383D"/>
    <w:rsid w:val="00820553"/>
    <w:rsid w:val="00823890"/>
    <w:rsid w:val="00825DCA"/>
    <w:rsid w:val="00840C82"/>
    <w:rsid w:val="00875530"/>
    <w:rsid w:val="00875A43"/>
    <w:rsid w:val="00887305"/>
    <w:rsid w:val="00893BD1"/>
    <w:rsid w:val="008C6867"/>
    <w:rsid w:val="008E7B0E"/>
    <w:rsid w:val="0090240E"/>
    <w:rsid w:val="00907988"/>
    <w:rsid w:val="009152A3"/>
    <w:rsid w:val="00922D50"/>
    <w:rsid w:val="009344CC"/>
    <w:rsid w:val="009425A9"/>
    <w:rsid w:val="00963CA7"/>
    <w:rsid w:val="0096789C"/>
    <w:rsid w:val="0098484F"/>
    <w:rsid w:val="0098706B"/>
    <w:rsid w:val="00995DE4"/>
    <w:rsid w:val="009A08BB"/>
    <w:rsid w:val="009B6F4D"/>
    <w:rsid w:val="009C385C"/>
    <w:rsid w:val="009E1562"/>
    <w:rsid w:val="00A0174B"/>
    <w:rsid w:val="00A0739A"/>
    <w:rsid w:val="00A15CC2"/>
    <w:rsid w:val="00A33CEC"/>
    <w:rsid w:val="00A372BB"/>
    <w:rsid w:val="00A4326C"/>
    <w:rsid w:val="00A607D8"/>
    <w:rsid w:val="00A62612"/>
    <w:rsid w:val="00A66256"/>
    <w:rsid w:val="00A710DA"/>
    <w:rsid w:val="00A9159C"/>
    <w:rsid w:val="00AA225E"/>
    <w:rsid w:val="00AB3246"/>
    <w:rsid w:val="00AC3812"/>
    <w:rsid w:val="00AC4BC8"/>
    <w:rsid w:val="00AC760C"/>
    <w:rsid w:val="00AE7CB0"/>
    <w:rsid w:val="00B00332"/>
    <w:rsid w:val="00B02882"/>
    <w:rsid w:val="00B13261"/>
    <w:rsid w:val="00B17D17"/>
    <w:rsid w:val="00B2155F"/>
    <w:rsid w:val="00B366DB"/>
    <w:rsid w:val="00B5715F"/>
    <w:rsid w:val="00B70A5A"/>
    <w:rsid w:val="00B72A72"/>
    <w:rsid w:val="00B73BC0"/>
    <w:rsid w:val="00B82749"/>
    <w:rsid w:val="00B83C07"/>
    <w:rsid w:val="00B917CB"/>
    <w:rsid w:val="00BB7E32"/>
    <w:rsid w:val="00BD2C0A"/>
    <w:rsid w:val="00BD4FC6"/>
    <w:rsid w:val="00BE3E2F"/>
    <w:rsid w:val="00BF4315"/>
    <w:rsid w:val="00BF5ADE"/>
    <w:rsid w:val="00BF65EB"/>
    <w:rsid w:val="00C21782"/>
    <w:rsid w:val="00C30A8C"/>
    <w:rsid w:val="00C313A8"/>
    <w:rsid w:val="00C762F3"/>
    <w:rsid w:val="00C9141A"/>
    <w:rsid w:val="00C94830"/>
    <w:rsid w:val="00CA19E6"/>
    <w:rsid w:val="00CA6346"/>
    <w:rsid w:val="00CB0C16"/>
    <w:rsid w:val="00CB4ECD"/>
    <w:rsid w:val="00CD28BF"/>
    <w:rsid w:val="00CE4C09"/>
    <w:rsid w:val="00CF77C9"/>
    <w:rsid w:val="00D078CA"/>
    <w:rsid w:val="00D32B22"/>
    <w:rsid w:val="00D60A4C"/>
    <w:rsid w:val="00D62BF1"/>
    <w:rsid w:val="00D7606F"/>
    <w:rsid w:val="00D8517C"/>
    <w:rsid w:val="00DA1944"/>
    <w:rsid w:val="00DB28C0"/>
    <w:rsid w:val="00DB4996"/>
    <w:rsid w:val="00DD743C"/>
    <w:rsid w:val="00E0582D"/>
    <w:rsid w:val="00E14B35"/>
    <w:rsid w:val="00E56216"/>
    <w:rsid w:val="00E64868"/>
    <w:rsid w:val="00E66F9E"/>
    <w:rsid w:val="00E74550"/>
    <w:rsid w:val="00E77BDB"/>
    <w:rsid w:val="00E83830"/>
    <w:rsid w:val="00E8765D"/>
    <w:rsid w:val="00EB1F87"/>
    <w:rsid w:val="00EB296A"/>
    <w:rsid w:val="00EC7044"/>
    <w:rsid w:val="00ED32F6"/>
    <w:rsid w:val="00EE3C86"/>
    <w:rsid w:val="00EF3F15"/>
    <w:rsid w:val="00F01926"/>
    <w:rsid w:val="00F46E43"/>
    <w:rsid w:val="00F56A33"/>
    <w:rsid w:val="00F65D64"/>
    <w:rsid w:val="00F90DC7"/>
    <w:rsid w:val="00FB461C"/>
    <w:rsid w:val="00FE228A"/>
    <w:rsid w:val="00FF3986"/>
    <w:rsid w:val="31247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hAnsiTheme="majorHAnsi" w:eastAsiaTheme="majorEastAsia"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styleId="HeaderChar" w:customStyle="1">
    <w:name w:val="Header Char"/>
    <w:basedOn w:val="DefaultParagraphFont"/>
    <w:link w:val="Header"/>
    <w:uiPriority w:val="99"/>
    <w:rsid w:val="00DA1944"/>
    <w:rPr>
      <w:rFonts w:ascii="Gotham" w:hAnsi="Gotham"/>
      <w:sz w:val="56"/>
    </w:rPr>
  </w:style>
  <w:style w:type="character" w:styleId="Heading1Char" w:customStyle="1">
    <w:name w:val="Heading 1 Char"/>
    <w:basedOn w:val="DefaultParagraphFont"/>
    <w:link w:val="Heading1"/>
    <w:uiPriority w:val="9"/>
    <w:rsid w:val="00CB0C16"/>
    <w:rPr>
      <w:rFonts w:asciiTheme="majorHAnsi" w:hAnsiTheme="majorHAnsi" w:eastAsiaTheme="majorEastAsia"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styleId="FooterChar" w:customStyle="1">
    <w:name w:val="Footer Char"/>
    <w:basedOn w:val="DefaultParagraphFont"/>
    <w:link w:val="Footer"/>
    <w:uiPriority w:val="99"/>
    <w:rsid w:val="00F56A33"/>
    <w:rPr>
      <w:rFonts w:ascii="Gotham" w:hAnsi="Gotham"/>
    </w:rPr>
  </w:style>
  <w:style w:type="character" w:styleId="Heading2Char" w:customStyle="1">
    <w:name w:val="Heading 2 Char"/>
    <w:basedOn w:val="DefaultParagraphFont"/>
    <w:link w:val="Heading2"/>
    <w:uiPriority w:val="9"/>
    <w:rsid w:val="00A66256"/>
    <w:rPr>
      <w:rFonts w:cstheme="minorHAnsi"/>
      <w:b/>
      <w:bCs/>
      <w:color w:val="002060"/>
    </w:rPr>
  </w:style>
  <w:style w:type="character" w:styleId="Heading3Char" w:customStyle="1">
    <w:name w:val="Heading 3 Char"/>
    <w:basedOn w:val="DefaultParagraphFont"/>
    <w:link w:val="Heading3"/>
    <w:uiPriority w:val="9"/>
    <w:rsid w:val="00820553"/>
    <w:rPr>
      <w:rFonts w:asciiTheme="majorHAnsi" w:hAnsiTheme="majorHAnsi" w:eastAsiaTheme="majorEastAsia"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styleId="AssessmrntBrief" w:customStyle="1">
    <w:name w:val="Assessmrnt Brief"/>
    <w:basedOn w:val="TableNormal"/>
    <w:uiPriority w:val="99"/>
    <w:rsid w:val="00B366DB"/>
    <w:tblPr/>
  </w:style>
  <w:style w:type="paragraph" w:styleId="ListParagraph">
    <w:name w:val="List Paragraph"/>
    <w:basedOn w:val="Normal"/>
    <w:link w:val="ListParagraphChar"/>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styleId="TitleChar" w:customStyle="1">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styleId="CommentTextChar" w:customStyle="1">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styleId="CommentSubjectChar" w:customStyle="1">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17E0"/>
    <w:rPr>
      <w:rFonts w:ascii="Segoe UI" w:hAnsi="Segoe UI" w:cs="Segoe UI"/>
      <w:sz w:val="18"/>
      <w:szCs w:val="18"/>
    </w:rPr>
  </w:style>
  <w:style w:type="paragraph" w:styleId="NoSpacing">
    <w:name w:val="No Spacing"/>
    <w:uiPriority w:val="1"/>
    <w:qFormat/>
    <w:rsid w:val="007E386E"/>
    <w:rPr>
      <w:rFonts w:eastAsiaTheme="minorEastAsia"/>
      <w:sz w:val="22"/>
      <w:szCs w:val="22"/>
      <w:lang w:val="en-US"/>
    </w:rPr>
  </w:style>
  <w:style w:type="character" w:styleId="ListParagraphChar" w:customStyle="1">
    <w:name w:val="List Paragraph Char"/>
    <w:basedOn w:val="DefaultParagraphFont"/>
    <w:link w:val="ListParagraph"/>
    <w:uiPriority w:val="34"/>
    <w:rsid w:val="003649A7"/>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406344">
      <w:bodyDiv w:val="1"/>
      <w:marLeft w:val="0"/>
      <w:marRight w:val="0"/>
      <w:marTop w:val="0"/>
      <w:marBottom w:val="0"/>
      <w:divBdr>
        <w:top w:val="none" w:sz="0" w:space="0" w:color="auto"/>
        <w:left w:val="none" w:sz="0" w:space="0" w:color="auto"/>
        <w:bottom w:val="none" w:sz="0" w:space="0" w:color="auto"/>
        <w:right w:val="none" w:sz="0" w:space="0" w:color="auto"/>
      </w:divBdr>
    </w:div>
    <w:div w:id="1858810547">
      <w:bodyDiv w:val="1"/>
      <w:marLeft w:val="0"/>
      <w:marRight w:val="0"/>
      <w:marTop w:val="0"/>
      <w:marBottom w:val="0"/>
      <w:divBdr>
        <w:top w:val="none" w:sz="0" w:space="0" w:color="auto"/>
        <w:left w:val="none" w:sz="0" w:space="0" w:color="auto"/>
        <w:bottom w:val="none" w:sz="0" w:space="0" w:color="auto"/>
        <w:right w:val="none" w:sz="0" w:space="0" w:color="auto"/>
      </w:divBdr>
      <w:divsChild>
        <w:div w:id="1965232009">
          <w:marLeft w:val="0"/>
          <w:marRight w:val="0"/>
          <w:marTop w:val="0"/>
          <w:marBottom w:val="0"/>
          <w:divBdr>
            <w:top w:val="single" w:sz="2" w:space="0" w:color="E3E3E3"/>
            <w:left w:val="single" w:sz="2" w:space="0" w:color="E3E3E3"/>
            <w:bottom w:val="single" w:sz="2" w:space="0" w:color="E3E3E3"/>
            <w:right w:val="single" w:sz="2" w:space="0" w:color="E3E3E3"/>
          </w:divBdr>
          <w:divsChild>
            <w:div w:id="1356731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861333">
                  <w:marLeft w:val="0"/>
                  <w:marRight w:val="0"/>
                  <w:marTop w:val="0"/>
                  <w:marBottom w:val="0"/>
                  <w:divBdr>
                    <w:top w:val="single" w:sz="2" w:space="0" w:color="E3E3E3"/>
                    <w:left w:val="single" w:sz="2" w:space="0" w:color="E3E3E3"/>
                    <w:bottom w:val="single" w:sz="2" w:space="0" w:color="E3E3E3"/>
                    <w:right w:val="single" w:sz="2" w:space="0" w:color="E3E3E3"/>
                  </w:divBdr>
                  <w:divsChild>
                    <w:div w:id="1257132250">
                      <w:marLeft w:val="0"/>
                      <w:marRight w:val="0"/>
                      <w:marTop w:val="0"/>
                      <w:marBottom w:val="0"/>
                      <w:divBdr>
                        <w:top w:val="single" w:sz="2" w:space="0" w:color="E3E3E3"/>
                        <w:left w:val="single" w:sz="2" w:space="0" w:color="E3E3E3"/>
                        <w:bottom w:val="single" w:sz="2" w:space="0" w:color="E3E3E3"/>
                        <w:right w:val="single" w:sz="2" w:space="0" w:color="E3E3E3"/>
                      </w:divBdr>
                      <w:divsChild>
                        <w:div w:id="57482070">
                          <w:marLeft w:val="0"/>
                          <w:marRight w:val="0"/>
                          <w:marTop w:val="0"/>
                          <w:marBottom w:val="0"/>
                          <w:divBdr>
                            <w:top w:val="single" w:sz="2" w:space="0" w:color="E3E3E3"/>
                            <w:left w:val="single" w:sz="2" w:space="0" w:color="E3E3E3"/>
                            <w:bottom w:val="single" w:sz="2" w:space="0" w:color="E3E3E3"/>
                            <w:right w:val="single" w:sz="2" w:space="0" w:color="E3E3E3"/>
                          </w:divBdr>
                          <w:divsChild>
                            <w:div w:id="704254350">
                              <w:marLeft w:val="0"/>
                              <w:marRight w:val="0"/>
                              <w:marTop w:val="0"/>
                              <w:marBottom w:val="0"/>
                              <w:divBdr>
                                <w:top w:val="single" w:sz="2" w:space="0" w:color="E3E3E3"/>
                                <w:left w:val="single" w:sz="2" w:space="0" w:color="E3E3E3"/>
                                <w:bottom w:val="single" w:sz="2" w:space="0" w:color="E3E3E3"/>
                                <w:right w:val="single" w:sz="2" w:space="0" w:color="E3E3E3"/>
                              </w:divBdr>
                              <w:divsChild>
                                <w:div w:id="547568378">
                                  <w:marLeft w:val="0"/>
                                  <w:marRight w:val="0"/>
                                  <w:marTop w:val="0"/>
                                  <w:marBottom w:val="0"/>
                                  <w:divBdr>
                                    <w:top w:val="single" w:sz="2" w:space="0" w:color="E3E3E3"/>
                                    <w:left w:val="single" w:sz="2" w:space="0" w:color="E3E3E3"/>
                                    <w:bottom w:val="single" w:sz="2" w:space="0" w:color="E3E3E3"/>
                                    <w:right w:val="single" w:sz="2" w:space="0" w:color="E3E3E3"/>
                                  </w:divBdr>
                                  <w:divsChild>
                                    <w:div w:id="10369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994942">
          <w:marLeft w:val="0"/>
          <w:marRight w:val="0"/>
          <w:marTop w:val="0"/>
          <w:marBottom w:val="0"/>
          <w:divBdr>
            <w:top w:val="single" w:sz="2" w:space="0" w:color="E3E3E3"/>
            <w:left w:val="single" w:sz="2" w:space="0" w:color="E3E3E3"/>
            <w:bottom w:val="single" w:sz="2" w:space="0" w:color="E3E3E3"/>
            <w:right w:val="single" w:sz="2" w:space="0" w:color="E3E3E3"/>
          </w:divBdr>
          <w:divsChild>
            <w:div w:id="650643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746751">
                  <w:marLeft w:val="0"/>
                  <w:marRight w:val="0"/>
                  <w:marTop w:val="0"/>
                  <w:marBottom w:val="0"/>
                  <w:divBdr>
                    <w:top w:val="single" w:sz="2" w:space="0" w:color="E3E3E3"/>
                    <w:left w:val="single" w:sz="2" w:space="0" w:color="E3E3E3"/>
                    <w:bottom w:val="single" w:sz="2" w:space="0" w:color="E3E3E3"/>
                    <w:right w:val="single" w:sz="2" w:space="0" w:color="E3E3E3"/>
                  </w:divBdr>
                  <w:divsChild>
                    <w:div w:id="803083601">
                      <w:marLeft w:val="0"/>
                      <w:marRight w:val="0"/>
                      <w:marTop w:val="0"/>
                      <w:marBottom w:val="0"/>
                      <w:divBdr>
                        <w:top w:val="single" w:sz="2" w:space="0" w:color="E3E3E3"/>
                        <w:left w:val="single" w:sz="2" w:space="0" w:color="E3E3E3"/>
                        <w:bottom w:val="single" w:sz="2" w:space="0" w:color="E3E3E3"/>
                        <w:right w:val="single" w:sz="2" w:space="0" w:color="E3E3E3"/>
                      </w:divBdr>
                      <w:divsChild>
                        <w:div w:id="207974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0775288">
      <w:bodyDiv w:val="1"/>
      <w:marLeft w:val="0"/>
      <w:marRight w:val="0"/>
      <w:marTop w:val="0"/>
      <w:marBottom w:val="0"/>
      <w:divBdr>
        <w:top w:val="none" w:sz="0" w:space="0" w:color="auto"/>
        <w:left w:val="none" w:sz="0" w:space="0" w:color="auto"/>
        <w:bottom w:val="none" w:sz="0" w:space="0" w:color="auto"/>
        <w:right w:val="none" w:sz="0" w:space="0" w:color="auto"/>
      </w:divBdr>
    </w:div>
    <w:div w:id="196707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outlookuwicac.sharepoint.com/:b:/s/QED/Ec3kYQQeEHdKrCbo_tJnr2kBomIiiLINmPebUgvTUljq9Q?e=a0G2z5" TargetMode="External" Id="rId13" /><Relationship Type="http://schemas.openxmlformats.org/officeDocument/2006/relationships/hyperlink" Target="http://www.citethemrightonline.com" TargetMode="External" Id="rId18" /><Relationship Type="http://schemas.openxmlformats.org/officeDocument/2006/relationships/customXml" Target="../customXml/item3.xml" Id="rId3" /><Relationship Type="http://schemas.openxmlformats.org/officeDocument/2006/relationships/hyperlink" Target="https://www.cardiffmet.ac.uk/registry/academichandbook/Documents/AH1_04_03.pdf" TargetMode="External" Id="rId21" /><Relationship Type="http://schemas.openxmlformats.org/officeDocument/2006/relationships/settings" Target="settings.xml" Id="rId7" /><Relationship Type="http://schemas.openxmlformats.org/officeDocument/2006/relationships/hyperlink" Target="https://learn.cardiffmet.ac.uk/mod/glossary/showentry.php?courseid=8107&amp;eid=9581&amp;displayformat=dictionary" TargetMode="External" Id="rId12" /><Relationship Type="http://schemas.openxmlformats.org/officeDocument/2006/relationships/footer" Target="footer3.xml" Id="rId17"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image" Target="media/image3.png"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learn.cardiffmet.ac.uk/course/view.php?id=1416" TargetMode="External" Id="rId23" /><Relationship Type="http://schemas.openxmlformats.org/officeDocument/2006/relationships/endnotes" Target="endnotes.xml" Id="rId10" /><Relationship Type="http://schemas.openxmlformats.org/officeDocument/2006/relationships/hyperlink" Target="https://www.cardiffmet.ac.uk/registry/academichandbook/Pages/Ah1_08.aspx" TargetMode="External" Id="rId19" /><Relationship Type="http://schemas.openxmlformats.org/officeDocument/2006/relationships/image" Target="media/image4.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outlookuwicac.sharepoint.com/sites/QED/SitePages/Facilitation-of-Learning.aspx" TargetMode="External" Id="rId22" /><Relationship Type="http://schemas.openxmlformats.org/officeDocument/2006/relationships/header" Target="header2.xml" Id="Rf35e780ca4b74b98" /><Relationship Type="http://schemas.openxmlformats.org/officeDocument/2006/relationships/header" Target="header3.xml" Id="R7bedd7f36b2d4e32" /><Relationship Type="http://schemas.openxmlformats.org/officeDocument/2006/relationships/header" Target="header4.xml" Id="R91d5c7709a4b43a8"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2.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8F0187-1141-4377-8715-B1A56C68BF32}">
  <ds:schemaRefs>
    <ds:schemaRef ds:uri="http://schemas.openxmlformats.org/officeDocument/2006/bibliography"/>
  </ds:schemaRefs>
</ds:datastoreItem>
</file>

<file path=customXml/itemProps4.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Assessment Brief Template LF</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Freeman, Leanne;Aruna Indika</dc:creator>
  <keywords/>
  <dc:description/>
  <lastModifiedBy>Guest User</lastModifiedBy>
  <revision>20</revision>
  <dcterms:created xsi:type="dcterms:W3CDTF">2024-09-06T11:39:00.0000000Z</dcterms:created>
  <dcterms:modified xsi:type="dcterms:W3CDTF">2025-01-30T12:00:37.0255574Z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