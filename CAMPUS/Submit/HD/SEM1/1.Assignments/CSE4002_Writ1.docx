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6594" w14:textId="77777777" w:rsidR="00155E27" w:rsidRDefault="00155E27" w:rsidP="00155E27"/>
    <w:p w14:paraId="0710C6C7" w14:textId="77777777" w:rsidR="00155E27" w:rsidRDefault="00155E27" w:rsidP="00155E27"/>
    <w:p w14:paraId="6F21F2D8" w14:textId="77777777" w:rsidR="00155E27" w:rsidRPr="00155E27" w:rsidRDefault="00155E27" w:rsidP="00155E27"/>
    <w:p w14:paraId="4F11B7A4" w14:textId="77777777" w:rsidR="00155E27" w:rsidRDefault="00155E27" w:rsidP="00C94830">
      <w:pPr>
        <w:pStyle w:val="Title"/>
      </w:pPr>
    </w:p>
    <w:p w14:paraId="3809B7FF" w14:textId="77777777" w:rsidR="00155E27" w:rsidRDefault="00155E27" w:rsidP="00C94830">
      <w:pPr>
        <w:pStyle w:val="Title"/>
      </w:pPr>
    </w:p>
    <w:p w14:paraId="42B3FC6D" w14:textId="77777777" w:rsidR="00155E27" w:rsidRDefault="00155E27" w:rsidP="00C94830">
      <w:pPr>
        <w:pStyle w:val="Title"/>
      </w:pPr>
    </w:p>
    <w:p w14:paraId="2987E375" w14:textId="67E476F1" w:rsidR="000B48DC" w:rsidRPr="00775C58" w:rsidRDefault="00123C5B" w:rsidP="00C94830">
      <w:pPr>
        <w:pStyle w:val="Title"/>
      </w:pPr>
      <w:r>
        <w:rPr>
          <w:noProof/>
          <w:color w:val="133350"/>
          <w:lang w:val="en-US"/>
        </w:rPr>
        <mc:AlternateContent>
          <mc:Choice Requires="wps">
            <w:drawing>
              <wp:anchor distT="0" distB="0" distL="114300" distR="114300" simplePos="0" relativeHeight="251662336" behindDoc="1" locked="0" layoutInCell="1" allowOverlap="1" wp14:anchorId="1434AE3B" wp14:editId="1CA8B04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BE265" id="Rectangle 35" o:spid="_x0000_s1026" style="position:absolute;margin-left:-37.2pt;margin-top:-21.3pt;width:596.4pt;height:537.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" fillcolor="#133350" strokecolor="#1f3763 [1604]" strokeweight="1pt"/>
            </w:pict>
          </mc:Fallback>
        </mc:AlternateContent>
      </w:r>
    </w:p>
    <w:p w14:paraId="5D2DD7C5" w14:textId="77777777" w:rsidR="000B48DC" w:rsidRPr="00775C58" w:rsidRDefault="000B48DC" w:rsidP="00875A43">
      <w:pPr>
        <w:pStyle w:val="Title"/>
        <w:ind w:firstLine="284"/>
      </w:pPr>
    </w:p>
    <w:p w14:paraId="42BB795B" w14:textId="77777777" w:rsidR="000B48DC" w:rsidRPr="00775C58" w:rsidRDefault="000B48DC" w:rsidP="00875A43">
      <w:pPr>
        <w:pStyle w:val="Title"/>
        <w:ind w:firstLine="284"/>
      </w:pPr>
    </w:p>
    <w:p w14:paraId="2D2B7B44" w14:textId="77777777" w:rsidR="000B48DC" w:rsidRPr="00775C58" w:rsidRDefault="00875A43" w:rsidP="00875A43">
      <w:pPr>
        <w:pStyle w:val="Title"/>
        <w:ind w:firstLine="284"/>
      </w:pPr>
      <w:r>
        <w:rPr>
          <w:noProof/>
          <w:lang w:val="en-US"/>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7824A60F" w14:textId="77777777" w:rsidR="000B48DC" w:rsidRPr="00775C58" w:rsidRDefault="000B48DC" w:rsidP="00875A43">
      <w:pPr>
        <w:pStyle w:val="Title"/>
        <w:ind w:firstLine="284"/>
      </w:pPr>
    </w:p>
    <w:p w14:paraId="31037CCB" w14:textId="623FD220" w:rsidR="00F56A33" w:rsidRPr="00875A43" w:rsidRDefault="00F56A33" w:rsidP="00875A43">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14:paraId="6DD74E96" w14:textId="77777777" w:rsidR="00194AEB" w:rsidRPr="00875A43" w:rsidRDefault="00194AEB" w:rsidP="000B48DC">
      <w:pPr>
        <w:ind w:left="284"/>
        <w:rPr>
          <w:color w:val="FFFFFF" w:themeColor="background1"/>
        </w:rPr>
      </w:pPr>
    </w:p>
    <w:p w14:paraId="77EEBE56" w14:textId="77777777" w:rsidR="00F65D64" w:rsidRPr="00775C58" w:rsidRDefault="00F65D64" w:rsidP="00875A43">
      <w:pPr>
        <w:rPr>
          <w:color w:val="FFFFFF" w:themeColor="background1"/>
        </w:rPr>
      </w:pPr>
    </w:p>
    <w:p w14:paraId="1D08CE2C" w14:textId="77777777"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lang w:val="en-US"/>
        </w:rPr>
        <mc:AlternateContent>
          <mc:Choice Requires="wps">
            <w:drawing>
              <wp:anchor distT="0" distB="0" distL="114300" distR="114300" simplePos="0" relativeHeight="25165926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1F4B9" id="Rectangle 5" o:spid="_x0000_s1026" alt="&quot;&quot;" style="position:absolute;margin-left:12.1pt;margin-top:4.8pt;width:161.6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fillcolor="white [3212]" stroked="f" strokeweight="1pt"/>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0B48DC">
        <w:trPr>
          <w:tblCellSpacing w:w="56" w:type="dxa"/>
        </w:trPr>
        <w:tc>
          <w:tcPr>
            <w:tcW w:w="2382" w:type="dxa"/>
          </w:tcPr>
          <w:p w14:paraId="594E54C0" w14:textId="77777777" w:rsidR="000B48DC" w:rsidRPr="00123C5B" w:rsidRDefault="000B48DC" w:rsidP="00123C5B">
            <w:pPr>
              <w:pStyle w:val="Title"/>
              <w:ind w:hanging="74"/>
              <w:rPr>
                <w:color w:val="FFFFFF" w:themeColor="background1"/>
              </w:rPr>
            </w:pPr>
            <w:r w:rsidRPr="00123C5B">
              <w:rPr>
                <w:color w:val="FFFFFF" w:themeColor="background1"/>
              </w:rPr>
              <w:t>Module Code</w:t>
            </w:r>
          </w:p>
        </w:tc>
        <w:tc>
          <w:tcPr>
            <w:tcW w:w="7818" w:type="dxa"/>
          </w:tcPr>
          <w:p w14:paraId="2D161F78" w14:textId="77777777" w:rsidR="000B48DC" w:rsidRPr="00123C5B" w:rsidRDefault="000B48DC" w:rsidP="00123C5B">
            <w:pPr>
              <w:pStyle w:val="Title"/>
              <w:ind w:hanging="74"/>
              <w:rPr>
                <w:color w:val="FFFFFF" w:themeColor="background1"/>
              </w:rPr>
            </w:pPr>
            <w:r w:rsidRPr="00123C5B">
              <w:rPr>
                <w:color w:val="FFFFFF" w:themeColor="background1"/>
              </w:rPr>
              <w:t>Module Title</w:t>
            </w:r>
          </w:p>
        </w:tc>
      </w:tr>
      <w:tr w:rsidR="00775C58" w:rsidRPr="00775C58" w14:paraId="518AD8AE" w14:textId="77777777" w:rsidTr="000B48DC">
        <w:trPr>
          <w:tblCellSpacing w:w="56" w:type="dxa"/>
        </w:trPr>
        <w:tc>
          <w:tcPr>
            <w:tcW w:w="2382" w:type="dxa"/>
            <w:shd w:val="clear" w:color="auto" w:fill="D9E2F3" w:themeFill="accent1" w:themeFillTint="33"/>
          </w:tcPr>
          <w:p w14:paraId="64053972" w14:textId="500EED98" w:rsidR="000B48DC" w:rsidRPr="00775C58" w:rsidRDefault="001B6F59" w:rsidP="00875A43">
            <w:pPr>
              <w:ind w:left="284" w:hanging="220"/>
              <w:rPr>
                <w:color w:val="133350"/>
              </w:rPr>
            </w:pPr>
            <w:r>
              <w:rPr>
                <w:color w:val="133350"/>
              </w:rPr>
              <w:t>CSE</w:t>
            </w:r>
            <w:r w:rsidR="00D87429" w:rsidRPr="00D87429">
              <w:rPr>
                <w:color w:val="133350"/>
              </w:rPr>
              <w:t>4002</w:t>
            </w:r>
          </w:p>
        </w:tc>
        <w:tc>
          <w:tcPr>
            <w:tcW w:w="7818" w:type="dxa"/>
            <w:shd w:val="clear" w:color="auto" w:fill="D9E2F3" w:themeFill="accent1" w:themeFillTint="33"/>
          </w:tcPr>
          <w:p w14:paraId="3779AA66" w14:textId="5BCC0DF7" w:rsidR="000B48DC" w:rsidRPr="00775C58" w:rsidRDefault="00D87429" w:rsidP="00875A43">
            <w:pPr>
              <w:ind w:left="284" w:hanging="220"/>
              <w:rPr>
                <w:color w:val="133350"/>
              </w:rPr>
            </w:pPr>
            <w:r w:rsidRPr="00D87429">
              <w:rPr>
                <w:color w:val="133350"/>
              </w:rPr>
              <w:t>Fundamentals in Programming</w:t>
            </w:r>
          </w:p>
        </w:tc>
      </w:tr>
      <w:tr w:rsidR="00775C58" w:rsidRPr="00775C58" w14:paraId="3BDE8B06" w14:textId="77777777" w:rsidTr="000B48DC">
        <w:trPr>
          <w:tblCellSpacing w:w="56" w:type="dxa"/>
        </w:trPr>
        <w:tc>
          <w:tcPr>
            <w:tcW w:w="2382" w:type="dxa"/>
          </w:tcPr>
          <w:p w14:paraId="56A76BF1" w14:textId="77777777" w:rsidR="000B48DC" w:rsidRPr="00123C5B" w:rsidRDefault="000B48DC" w:rsidP="00123C5B">
            <w:pPr>
              <w:pStyle w:val="Title"/>
              <w:ind w:hanging="74"/>
              <w:rPr>
                <w:color w:val="FFFFFF" w:themeColor="background1"/>
              </w:rPr>
            </w:pPr>
            <w:r w:rsidRPr="00123C5B">
              <w:rPr>
                <w:color w:val="FFFFFF" w:themeColor="background1"/>
              </w:rPr>
              <w:t>Academic Year</w:t>
            </w:r>
          </w:p>
        </w:tc>
        <w:tc>
          <w:tcPr>
            <w:tcW w:w="7818" w:type="dxa"/>
          </w:tcPr>
          <w:p w14:paraId="6FE4E97E" w14:textId="77777777" w:rsidR="000B48DC" w:rsidRPr="00123C5B" w:rsidRDefault="000B48DC" w:rsidP="00123C5B">
            <w:pPr>
              <w:pStyle w:val="Title"/>
              <w:ind w:hanging="74"/>
              <w:rPr>
                <w:color w:val="FFFFFF" w:themeColor="background1"/>
              </w:rPr>
            </w:pPr>
            <w:r w:rsidRPr="00123C5B">
              <w:rPr>
                <w:color w:val="FFFFFF" w:themeColor="background1"/>
              </w:rPr>
              <w:t>Semester</w:t>
            </w:r>
          </w:p>
        </w:tc>
      </w:tr>
      <w:tr w:rsidR="00775C58" w:rsidRPr="00775C58" w14:paraId="73668352" w14:textId="77777777" w:rsidTr="000B48DC">
        <w:trPr>
          <w:tblCellSpacing w:w="56" w:type="dxa"/>
        </w:trPr>
        <w:tc>
          <w:tcPr>
            <w:tcW w:w="2382" w:type="dxa"/>
            <w:shd w:val="clear" w:color="auto" w:fill="D9E2F3" w:themeFill="accent1" w:themeFillTint="33"/>
          </w:tcPr>
          <w:p w14:paraId="63882F95" w14:textId="448E3B2D" w:rsidR="000B48DC" w:rsidRPr="00775C58" w:rsidRDefault="001B6F59" w:rsidP="00875A43">
            <w:pPr>
              <w:ind w:left="284" w:hanging="220"/>
              <w:rPr>
                <w:color w:val="133350"/>
              </w:rPr>
            </w:pPr>
            <w:r>
              <w:rPr>
                <w:color w:val="133350"/>
              </w:rPr>
              <w:t>2024</w:t>
            </w:r>
          </w:p>
        </w:tc>
        <w:tc>
          <w:tcPr>
            <w:tcW w:w="7818" w:type="dxa"/>
            <w:shd w:val="clear" w:color="auto" w:fill="D9E2F3" w:themeFill="accent1" w:themeFillTint="33"/>
          </w:tcPr>
          <w:p w14:paraId="7A964F20" w14:textId="517812B5" w:rsidR="000B48DC" w:rsidRPr="00775C58" w:rsidRDefault="00D87429" w:rsidP="00875A43">
            <w:pPr>
              <w:ind w:left="284" w:hanging="220"/>
              <w:rPr>
                <w:color w:val="133350"/>
              </w:rPr>
            </w:pPr>
            <w:r>
              <w:rPr>
                <w:color w:val="133350"/>
              </w:rPr>
              <w:t>1</w:t>
            </w:r>
          </w:p>
        </w:tc>
      </w:tr>
      <w:tr w:rsidR="00775C58" w:rsidRPr="00775C58" w14:paraId="39A056B7" w14:textId="77777777" w:rsidTr="000B48DC">
        <w:trPr>
          <w:tblCellSpacing w:w="56" w:type="dxa"/>
        </w:trPr>
        <w:tc>
          <w:tcPr>
            <w:tcW w:w="10312" w:type="dxa"/>
            <w:gridSpan w:val="2"/>
          </w:tcPr>
          <w:p w14:paraId="3EC8D501" w14:textId="77777777" w:rsidR="000B48DC" w:rsidRPr="00775C58" w:rsidRDefault="000B48DC" w:rsidP="00123C5B">
            <w:pPr>
              <w:pStyle w:val="Title"/>
              <w:ind w:hanging="74"/>
            </w:pPr>
            <w:r w:rsidRPr="00123C5B">
              <w:rPr>
                <w:color w:val="FFFFFF" w:themeColor="background1"/>
              </w:rPr>
              <w:t>Module Leader email</w:t>
            </w:r>
          </w:p>
        </w:tc>
      </w:tr>
      <w:tr w:rsidR="00775C58" w:rsidRPr="00775C58" w14:paraId="37CE5A03" w14:textId="77777777" w:rsidTr="000B48DC">
        <w:trPr>
          <w:tblCellSpacing w:w="56" w:type="dxa"/>
        </w:trPr>
        <w:tc>
          <w:tcPr>
            <w:tcW w:w="10312" w:type="dxa"/>
            <w:gridSpan w:val="2"/>
            <w:shd w:val="clear" w:color="auto" w:fill="D9E2F3" w:themeFill="accent1" w:themeFillTint="33"/>
          </w:tcPr>
          <w:p w14:paraId="572B6BAB" w14:textId="52ACE53F" w:rsidR="000B48DC" w:rsidRPr="00775C58" w:rsidRDefault="00D87429" w:rsidP="00875A43">
            <w:pPr>
              <w:ind w:left="284" w:hanging="220"/>
              <w:rPr>
                <w:color w:val="133350"/>
              </w:rPr>
            </w:pPr>
            <w:r>
              <w:rPr>
                <w:color w:val="133350"/>
              </w:rPr>
              <w:t>nisansala</w:t>
            </w:r>
            <w:r w:rsidR="001B6F59">
              <w:rPr>
                <w:color w:val="133350"/>
              </w:rPr>
              <w:t>@icbtcampus.edu.lk</w:t>
            </w:r>
          </w:p>
        </w:tc>
      </w:tr>
    </w:tbl>
    <w:p w14:paraId="025FE53C" w14:textId="77777777" w:rsidR="00775C58" w:rsidRDefault="00775C58" w:rsidP="00875A43">
      <w:pPr>
        <w:rPr>
          <w:color w:val="133350"/>
        </w:rPr>
      </w:pPr>
    </w:p>
    <w:p w14:paraId="33E9CE7E" w14:textId="77777777" w:rsidR="00123C5B" w:rsidRDefault="00123C5B" w:rsidP="000B48DC">
      <w:pPr>
        <w:ind w:left="284"/>
        <w:rPr>
          <w:color w:val="133350"/>
        </w:rPr>
      </w:pPr>
    </w:p>
    <w:p w14:paraId="00A316DF" w14:textId="02B1E07B" w:rsidR="00C762F3" w:rsidRDefault="00820553" w:rsidP="00AF4B0E">
      <w:pPr>
        <w:ind w:left="284" w:firstLine="4252"/>
        <w:rPr>
          <w:color w:val="133350"/>
        </w:rPr>
      </w:pPr>
      <w:r w:rsidRPr="00820553">
        <w:rPr>
          <w:rStyle w:val="Heading1Char"/>
          <w:color w:val="002060"/>
        </w:rPr>
        <w:t>Conten</w:t>
      </w:r>
      <w:r>
        <w:rPr>
          <w:rStyle w:val="Heading1Char"/>
          <w:color w:val="002060"/>
        </w:rPr>
        <w:t>t</w:t>
      </w: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4E948761"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Pr="00820553">
          <w:rPr>
            <w:rStyle w:val="Hyperlink"/>
            <w:caps w:val="0"/>
            <w:noProof/>
            <w:color w:val="002060"/>
          </w:rPr>
          <w:t>Submission Details</w:t>
        </w:r>
        <w:r w:rsidRPr="00820553">
          <w:rPr>
            <w:caps w:val="0"/>
            <w:noProof/>
            <w:webHidden/>
            <w:color w:val="002060"/>
          </w:rPr>
          <w:tab/>
        </w:r>
        <w:r w:rsidR="00886432">
          <w:rPr>
            <w:noProof/>
            <w:webHidden/>
            <w:color w:val="002060"/>
          </w:rPr>
          <w:t>4</w:t>
        </w:r>
      </w:hyperlink>
    </w:p>
    <w:p w14:paraId="68F81F02" w14:textId="5B9CCBD8"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Pr="00820553">
          <w:rPr>
            <w:rStyle w:val="Hyperlink"/>
            <w:caps w:val="0"/>
            <w:noProof/>
            <w:color w:val="002060"/>
          </w:rPr>
          <w:t>Assessment Criteria</w:t>
        </w:r>
        <w:r w:rsidRPr="00820553">
          <w:rPr>
            <w:caps w:val="0"/>
            <w:noProof/>
            <w:webHidden/>
            <w:color w:val="002060"/>
          </w:rPr>
          <w:tab/>
        </w:r>
        <w:r w:rsidR="00886432">
          <w:rPr>
            <w:noProof/>
            <w:webHidden/>
            <w:color w:val="002060"/>
          </w:rPr>
          <w:t>5</w:t>
        </w:r>
      </w:hyperlink>
    </w:p>
    <w:p w14:paraId="11CA73CC" w14:textId="58A4C2C8" w:rsidR="00820553" w:rsidRPr="00820553" w:rsidRDefault="009B6F4D"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Pr="00820553">
          <w:rPr>
            <w:rStyle w:val="Hyperlink"/>
            <w:caps w:val="0"/>
            <w:noProof/>
            <w:color w:val="002060"/>
          </w:rPr>
          <w:t>Further Information</w:t>
        </w:r>
        <w:r w:rsidRPr="00820553">
          <w:rPr>
            <w:caps w:val="0"/>
            <w:noProof/>
            <w:webHidden/>
            <w:color w:val="002060"/>
          </w:rPr>
          <w:tab/>
        </w:r>
        <w:r w:rsidR="00886432">
          <w:rPr>
            <w:noProof/>
            <w:webHidden/>
            <w:color w:val="002060"/>
          </w:rPr>
          <w:t>7</w:t>
        </w:r>
      </w:hyperlink>
    </w:p>
    <w:p w14:paraId="1EC90FA9" w14:textId="4EF7BB3D"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Pr="00820553">
          <w:rPr>
            <w:rStyle w:val="Hyperlink"/>
            <w:noProof/>
            <w:color w:val="002060"/>
          </w:rPr>
          <w:t>Who can answer questions about my assessment?</w:t>
        </w:r>
        <w:r w:rsidRPr="00820553">
          <w:rPr>
            <w:noProof/>
            <w:webHidden/>
            <w:color w:val="002060"/>
          </w:rPr>
          <w:tab/>
        </w:r>
        <w:r w:rsidR="00886432">
          <w:rPr>
            <w:noProof/>
            <w:webHidden/>
            <w:color w:val="002060"/>
          </w:rPr>
          <w:t>7</w:t>
        </w:r>
      </w:hyperlink>
    </w:p>
    <w:p w14:paraId="226A82DD" w14:textId="232EC991"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Pr="00820553">
          <w:rPr>
            <w:rStyle w:val="Hyperlink"/>
            <w:noProof/>
            <w:color w:val="002060"/>
          </w:rPr>
          <w:t>Referencing</w:t>
        </w:r>
        <w:r w:rsidRPr="00820553">
          <w:rPr>
            <w:noProof/>
            <w:webHidden/>
            <w:color w:val="002060"/>
          </w:rPr>
          <w:tab/>
        </w:r>
        <w:r w:rsidR="00886432">
          <w:rPr>
            <w:noProof/>
            <w:webHidden/>
            <w:color w:val="002060"/>
          </w:rPr>
          <w:t>7</w:t>
        </w:r>
      </w:hyperlink>
    </w:p>
    <w:p w14:paraId="6B2B222A" w14:textId="36D81082"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Pr="00820553">
          <w:rPr>
            <w:rStyle w:val="Hyperlink"/>
            <w:noProof/>
            <w:color w:val="002060"/>
          </w:rPr>
          <w:t>Submission problems</w:t>
        </w:r>
        <w:r w:rsidRPr="00820553">
          <w:rPr>
            <w:noProof/>
            <w:webHidden/>
            <w:color w:val="002060"/>
          </w:rPr>
          <w:tab/>
        </w:r>
        <w:r w:rsidR="00886432">
          <w:rPr>
            <w:noProof/>
            <w:webHidden/>
            <w:color w:val="002060"/>
          </w:rPr>
          <w:t>7</w:t>
        </w:r>
      </w:hyperlink>
    </w:p>
    <w:p w14:paraId="70CA82D7" w14:textId="46A4460E" w:rsidR="00820553" w:rsidRPr="00820553" w:rsidRDefault="00820553"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Pr="00820553">
          <w:rPr>
            <w:rStyle w:val="Hyperlink"/>
            <w:noProof/>
            <w:color w:val="002060"/>
          </w:rPr>
          <w:t>Unfair academic practice</w:t>
        </w:r>
        <w:r w:rsidRPr="00820553">
          <w:rPr>
            <w:noProof/>
            <w:webHidden/>
            <w:color w:val="002060"/>
          </w:rPr>
          <w:tab/>
        </w:r>
        <w:r w:rsidR="00886432">
          <w:rPr>
            <w:noProof/>
            <w:webHidden/>
            <w:color w:val="002060"/>
          </w:rPr>
          <w:t>8</w:t>
        </w:r>
      </w:hyperlink>
    </w:p>
    <w:p w14:paraId="240A6D5D" w14:textId="1E618AB9" w:rsidR="00820553" w:rsidRDefault="00820553"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Pr="00820553">
          <w:rPr>
            <w:rStyle w:val="Hyperlink"/>
            <w:noProof/>
            <w:color w:val="002060"/>
          </w:rPr>
          <w:t>How is my work graded?</w:t>
        </w:r>
        <w:r w:rsidRPr="00820553">
          <w:rPr>
            <w:noProof/>
            <w:webHidden/>
            <w:color w:val="002060"/>
          </w:rPr>
          <w:tab/>
        </w:r>
        <w:r w:rsidR="00886432">
          <w:rPr>
            <w:noProof/>
            <w:webHidden/>
            <w:color w:val="002060"/>
          </w:rPr>
          <w:t>8</w:t>
        </w:r>
      </w:hyperlink>
    </w:p>
    <w:p w14:paraId="3E3932FD" w14:textId="230032CB" w:rsidR="000B48DC" w:rsidRPr="00775C58" w:rsidRDefault="00C762F3" w:rsidP="00820553">
      <w:pPr>
        <w:rPr>
          <w:color w:val="133350"/>
        </w:rPr>
      </w:pPr>
      <w:r>
        <w:rPr>
          <w:rFonts w:asciiTheme="majorHAnsi" w:hAnsiTheme="majorHAnsi" w:cstheme="majorHAnsi"/>
          <w:b/>
          <w:bCs/>
          <w:caps/>
          <w:color w:val="133350"/>
          <w:sz w:val="24"/>
          <w:szCs w:val="24"/>
        </w:rPr>
        <w:fldChar w:fldCharType="end"/>
      </w:r>
    </w:p>
    <w:p w14:paraId="3365EBA7" w14:textId="7079A1BB"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63542E31" w:rsidR="0090240E" w:rsidRPr="00775C58" w:rsidRDefault="00886432" w:rsidP="00D04293">
            <w:pPr>
              <w:rPr>
                <w:color w:val="133350"/>
              </w:rPr>
            </w:pPr>
            <w:r w:rsidRPr="00886432">
              <w:rPr>
                <w:color w:val="133350"/>
              </w:rPr>
              <w:t xml:space="preserve">FURNITURE VILLEGE furniture ordering </w:t>
            </w:r>
            <w:r w:rsidR="00D87429" w:rsidRPr="00D87429">
              <w:rPr>
                <w:color w:val="133350"/>
              </w:rPr>
              <w:t>system</w:t>
            </w:r>
          </w:p>
        </w:tc>
        <w:tc>
          <w:tcPr>
            <w:tcW w:w="1041" w:type="pct"/>
            <w:tcBorders>
              <w:top w:val="nil"/>
              <w:left w:val="nil"/>
              <w:bottom w:val="nil"/>
              <w:right w:val="nil"/>
            </w:tcBorders>
            <w:shd w:val="clear" w:color="auto" w:fill="D9E2F3" w:themeFill="accent1" w:themeFillTint="33"/>
          </w:tcPr>
          <w:p w14:paraId="106E3BD3" w14:textId="77777777" w:rsidR="0090240E" w:rsidRPr="00775C58" w:rsidRDefault="00D62BF1" w:rsidP="003A1E95">
            <w:pPr>
              <w:rPr>
                <w:color w:val="133350"/>
              </w:rPr>
            </w:pPr>
            <w:r w:rsidRPr="00775C58">
              <w:rPr>
                <w:color w:val="133350"/>
              </w:rPr>
              <w:t>WRIT1</w:t>
            </w:r>
          </w:p>
        </w:tc>
        <w:tc>
          <w:tcPr>
            <w:tcW w:w="1233" w:type="pct"/>
            <w:tcBorders>
              <w:top w:val="nil"/>
              <w:left w:val="nil"/>
              <w:bottom w:val="nil"/>
              <w:right w:val="nil"/>
            </w:tcBorders>
            <w:shd w:val="clear" w:color="auto" w:fill="D9E2F3" w:themeFill="accent1" w:themeFillTint="33"/>
          </w:tcPr>
          <w:p w14:paraId="6FF9C40C" w14:textId="4DAD01AA" w:rsidR="0090240E" w:rsidRPr="00775C58" w:rsidRDefault="001B6F59"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775C58" w:rsidRDefault="0090240E" w:rsidP="003A1E95">
            <w:pPr>
              <w:rPr>
                <w:color w:val="133350"/>
              </w:rPr>
            </w:pPr>
            <w:r w:rsidRPr="00775C58">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051"/>
        <w:gridCol w:w="5415"/>
      </w:tblGrid>
      <w:tr w:rsidR="00775C58" w:rsidRPr="00775C58" w14:paraId="7110D1DC" w14:textId="77777777" w:rsidTr="002E1E64">
        <w:trPr>
          <w:tblCellSpacing w:w="56" w:type="dxa"/>
        </w:trPr>
        <w:tc>
          <w:tcPr>
            <w:tcW w:w="4893"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2E1E64">
        <w:trPr>
          <w:tblCellSpacing w:w="56" w:type="dxa"/>
        </w:trPr>
        <w:tc>
          <w:tcPr>
            <w:tcW w:w="4893" w:type="pct"/>
            <w:gridSpan w:val="2"/>
            <w:tcBorders>
              <w:top w:val="nil"/>
              <w:left w:val="nil"/>
              <w:bottom w:val="nil"/>
              <w:right w:val="nil"/>
            </w:tcBorders>
            <w:shd w:val="clear" w:color="auto" w:fill="D9E2F3" w:themeFill="accent1" w:themeFillTint="33"/>
          </w:tcPr>
          <w:p w14:paraId="4714A301" w14:textId="77777777" w:rsidR="00C603E6" w:rsidRDefault="00C603E6" w:rsidP="00C603E6">
            <w:pPr>
              <w:spacing w:line="360" w:lineRule="auto"/>
              <w:jc w:val="both"/>
            </w:pPr>
            <w:r>
              <w:t>FURNITURE VILLEGE is a lifestyle specialty store, selling not just furniture and bedding but a complete lifestyle. They have become famous within short time period.one of the main reason for this is introducing modern furniture for small spaces to help people with organization of their space. Wide range of categories such as Bed room furniture, Sofas, Dining, Office furniture and many more items are available in the store. Once the furniture is being selected by the customer, company provides free delivery within the country. Throughout year special offers such as seasonal offers and discounts are introduced to motivate the customers. Last few months sales have been increased tremendously resulting good profit as well as the workload of the employees.</w:t>
            </w:r>
          </w:p>
          <w:p w14:paraId="7DBE4A02" w14:textId="77777777" w:rsidR="00C603E6" w:rsidRDefault="00C603E6" w:rsidP="00C603E6">
            <w:pPr>
              <w:spacing w:line="360" w:lineRule="auto"/>
              <w:jc w:val="both"/>
            </w:pPr>
            <w:r>
              <w:t xml:space="preserve">Currently all the operations are done manually but   management needs a proper solution to reduce the work load of employees and to get better performance from them to enhance the customer satisfaction through better service. </w:t>
            </w:r>
          </w:p>
          <w:p w14:paraId="082A171B" w14:textId="260F5C2F" w:rsidR="00C603E6" w:rsidRDefault="00C603E6" w:rsidP="00C603E6">
            <w:pPr>
              <w:spacing w:line="360" w:lineRule="auto"/>
              <w:jc w:val="both"/>
            </w:pPr>
            <w:r>
              <w:t>As a first step, need to automate some of the functions related to ordering furniture’s. Implement below mentioned functions in FURNITURE VILLEGE</w:t>
            </w:r>
            <w:r w:rsidR="00886432">
              <w:t xml:space="preserve"> </w:t>
            </w:r>
            <w:r>
              <w:t>furniture ordering system.</w:t>
            </w:r>
          </w:p>
          <w:p w14:paraId="51C51B55" w14:textId="77777777" w:rsidR="00C603E6" w:rsidRDefault="00C603E6" w:rsidP="00C603E6">
            <w:pPr>
              <w:spacing w:line="360" w:lineRule="auto"/>
              <w:jc w:val="both"/>
            </w:pPr>
          </w:p>
          <w:p w14:paraId="11B67262" w14:textId="77777777" w:rsidR="00C603E6" w:rsidRDefault="00C603E6" w:rsidP="00C603E6">
            <w:pPr>
              <w:spacing w:line="360" w:lineRule="auto"/>
              <w:jc w:val="both"/>
            </w:pPr>
            <w:r>
              <w:t>Main requirements</w:t>
            </w:r>
          </w:p>
          <w:p w14:paraId="1F4EDFA9" w14:textId="77777777" w:rsidR="00C603E6" w:rsidRDefault="00C603E6" w:rsidP="00C603E6">
            <w:pPr>
              <w:spacing w:line="360" w:lineRule="auto"/>
              <w:jc w:val="both"/>
            </w:pPr>
            <w:r>
              <w:t></w:t>
            </w:r>
            <w:r>
              <w:tab/>
              <w:t>Proper authentication to the system (Login)</w:t>
            </w:r>
          </w:p>
          <w:p w14:paraId="2FE729DE" w14:textId="77777777" w:rsidR="00C603E6" w:rsidRDefault="00C603E6" w:rsidP="00C603E6">
            <w:pPr>
              <w:spacing w:line="360" w:lineRule="auto"/>
              <w:jc w:val="both"/>
            </w:pPr>
            <w:r>
              <w:t></w:t>
            </w:r>
            <w:r>
              <w:tab/>
              <w:t xml:space="preserve">Add furniture </w:t>
            </w:r>
          </w:p>
          <w:p w14:paraId="523DEA76" w14:textId="77777777" w:rsidR="00C603E6" w:rsidRDefault="00C603E6" w:rsidP="00C603E6">
            <w:pPr>
              <w:spacing w:line="360" w:lineRule="auto"/>
              <w:jc w:val="both"/>
            </w:pPr>
            <w:r>
              <w:t></w:t>
            </w:r>
            <w:r>
              <w:tab/>
              <w:t>List available furniture</w:t>
            </w:r>
          </w:p>
          <w:p w14:paraId="2C588F47" w14:textId="77777777" w:rsidR="00C603E6" w:rsidRDefault="00C603E6" w:rsidP="00C603E6">
            <w:pPr>
              <w:spacing w:line="360" w:lineRule="auto"/>
              <w:jc w:val="both"/>
            </w:pPr>
            <w:r>
              <w:t></w:t>
            </w:r>
            <w:r>
              <w:tab/>
              <w:t>Search specific furniture</w:t>
            </w:r>
          </w:p>
          <w:p w14:paraId="5C7D6B89" w14:textId="77777777" w:rsidR="00C603E6" w:rsidRDefault="00C603E6" w:rsidP="00C603E6">
            <w:pPr>
              <w:spacing w:line="360" w:lineRule="auto"/>
              <w:jc w:val="both"/>
            </w:pPr>
            <w:r>
              <w:t></w:t>
            </w:r>
            <w:r>
              <w:tab/>
              <w:t>Place orders</w:t>
            </w:r>
          </w:p>
          <w:p w14:paraId="52935151" w14:textId="77777777" w:rsidR="00C603E6" w:rsidRDefault="00C603E6" w:rsidP="00C603E6">
            <w:pPr>
              <w:spacing w:line="360" w:lineRule="auto"/>
              <w:jc w:val="both"/>
            </w:pPr>
            <w:r>
              <w:t></w:t>
            </w:r>
            <w:r>
              <w:tab/>
              <w:t>Help</w:t>
            </w:r>
          </w:p>
          <w:p w14:paraId="78A37580" w14:textId="77777777" w:rsidR="00C603E6" w:rsidRDefault="00C603E6" w:rsidP="00C603E6">
            <w:pPr>
              <w:spacing w:line="360" w:lineRule="auto"/>
              <w:jc w:val="both"/>
            </w:pPr>
            <w:r>
              <w:t></w:t>
            </w:r>
            <w:r>
              <w:tab/>
              <w:t>Exit</w:t>
            </w:r>
          </w:p>
          <w:p w14:paraId="41477764" w14:textId="3B1F141A" w:rsidR="00037AFE" w:rsidRDefault="00C603E6" w:rsidP="00C603E6">
            <w:pPr>
              <w:spacing w:line="360" w:lineRule="auto"/>
              <w:jc w:val="both"/>
            </w:pPr>
            <w:r>
              <w:t>More functions can be added with valid assumptions to enhance the system</w:t>
            </w:r>
          </w:p>
          <w:p w14:paraId="3DA9DA01" w14:textId="77777777" w:rsidR="00BB2070" w:rsidRDefault="00BB2070" w:rsidP="00C603E6">
            <w:pPr>
              <w:spacing w:line="360" w:lineRule="auto"/>
              <w:jc w:val="both"/>
            </w:pPr>
          </w:p>
          <w:p w14:paraId="46FB89A2" w14:textId="2D80CD0F" w:rsidR="00D87429" w:rsidRPr="002310F7" w:rsidRDefault="00D87429" w:rsidP="00037AFE">
            <w:pPr>
              <w:spacing w:line="360" w:lineRule="auto"/>
              <w:jc w:val="both"/>
            </w:pPr>
            <w:r w:rsidRPr="002310F7">
              <w:lastRenderedPageBreak/>
              <w:t xml:space="preserve">Systems developer should be responsible of developing an accurate system to fulfil above requirements. System should be tested carefully to verify accuracy of operations. Proper error handling techniques and easily navigating interfaces should be implemented to improve user friendliness of the system.  </w:t>
            </w:r>
          </w:p>
          <w:p w14:paraId="3ADBDECC" w14:textId="77777777" w:rsidR="00D87429" w:rsidRPr="00D87429" w:rsidRDefault="00D87429" w:rsidP="00D87429">
            <w:pPr>
              <w:spacing w:line="360" w:lineRule="auto"/>
              <w:jc w:val="both"/>
            </w:pPr>
          </w:p>
          <w:p w14:paraId="1FFF14DF" w14:textId="77777777" w:rsidR="00D87429" w:rsidRPr="002310F7" w:rsidRDefault="00D87429" w:rsidP="00D87429">
            <w:pPr>
              <w:spacing w:line="360" w:lineRule="auto"/>
              <w:jc w:val="both"/>
            </w:pPr>
            <w:r w:rsidRPr="00D87429">
              <w:t xml:space="preserve">Note: </w:t>
            </w:r>
            <w:r w:rsidRPr="002310F7">
              <w:t>Make this as a menu driven program; Show the user’s choice and allow the user to make appropriate choice.  Use an appropriate data storage mechanism and suitable modularization techniques</w:t>
            </w:r>
            <w:r>
              <w:t>.</w:t>
            </w:r>
            <w:r w:rsidRPr="002310F7">
              <w:t xml:space="preserve"> </w:t>
            </w:r>
          </w:p>
          <w:p w14:paraId="17D083E9" w14:textId="77777777" w:rsidR="00D87429" w:rsidRPr="00D87429" w:rsidRDefault="00D87429" w:rsidP="00D87429">
            <w:pPr>
              <w:spacing w:line="360" w:lineRule="auto"/>
              <w:jc w:val="both"/>
            </w:pPr>
          </w:p>
          <w:p w14:paraId="35612D67" w14:textId="77777777" w:rsidR="00D87429" w:rsidRPr="00D87429" w:rsidRDefault="00D87429" w:rsidP="00D87429">
            <w:pPr>
              <w:spacing w:line="360" w:lineRule="auto"/>
              <w:jc w:val="both"/>
            </w:pPr>
            <w:r w:rsidRPr="00D87429">
              <w:t xml:space="preserve">Carefully investigate the given scenario and provide the proposed solution. </w:t>
            </w:r>
          </w:p>
          <w:p w14:paraId="6C17A540" w14:textId="77777777" w:rsidR="00D87429" w:rsidRPr="00D87429" w:rsidRDefault="00D87429" w:rsidP="00D87429">
            <w:pPr>
              <w:spacing w:line="360" w:lineRule="auto"/>
              <w:jc w:val="both"/>
            </w:pPr>
            <w:r w:rsidRPr="00D87429">
              <w:t>Attach softcopy of error free program with your documentation.</w:t>
            </w:r>
          </w:p>
          <w:p w14:paraId="622B8A79" w14:textId="77777777" w:rsidR="00D87429" w:rsidRPr="00D87429" w:rsidRDefault="00D87429" w:rsidP="00D87429">
            <w:pPr>
              <w:spacing w:line="360" w:lineRule="auto"/>
              <w:jc w:val="both"/>
            </w:pPr>
            <w:r w:rsidRPr="00D87429">
              <w:t>Keep all the backups</w:t>
            </w:r>
          </w:p>
          <w:p w14:paraId="7B109A47" w14:textId="77777777" w:rsidR="00D87429" w:rsidRPr="00D87429" w:rsidRDefault="00D87429" w:rsidP="00D87429">
            <w:pPr>
              <w:spacing w:line="360" w:lineRule="auto"/>
              <w:jc w:val="both"/>
            </w:pPr>
          </w:p>
          <w:p w14:paraId="1D189C03" w14:textId="77777777" w:rsidR="00886432" w:rsidRDefault="002E1E64" w:rsidP="00D87429">
            <w:pPr>
              <w:spacing w:line="360" w:lineRule="auto"/>
            </w:pPr>
            <w:r w:rsidRPr="00D87429">
              <w:t>Tasks</w:t>
            </w:r>
            <w:r w:rsidR="009C385C" w:rsidRPr="00D87429">
              <w:t xml:space="preserve">: </w:t>
            </w:r>
          </w:p>
          <w:p w14:paraId="7B874AF0" w14:textId="345F0FA1" w:rsidR="00D87429" w:rsidRDefault="00F03E6E" w:rsidP="00886432">
            <w:pPr>
              <w:pStyle w:val="ListParagraph"/>
              <w:numPr>
                <w:ilvl w:val="0"/>
                <w:numId w:val="8"/>
              </w:numPr>
              <w:spacing w:line="360" w:lineRule="auto"/>
            </w:pPr>
            <w:r>
              <w:t>Explain</w:t>
            </w:r>
            <w:r w:rsidR="00D87429">
              <w:t xml:space="preserve"> system requirements </w:t>
            </w:r>
            <w:r w:rsidR="0092007B">
              <w:t xml:space="preserve">and report into </w:t>
            </w:r>
            <w:r w:rsidR="005D1683">
              <w:t>SRS</w:t>
            </w:r>
            <w:r w:rsidR="0092007B">
              <w:t xml:space="preserve"> document,</w:t>
            </w:r>
            <w:r w:rsidR="00D87429">
              <w:t xml:space="preserve"> and design </w:t>
            </w:r>
            <w:r w:rsidR="0092007B">
              <w:t xml:space="preserve">system </w:t>
            </w:r>
            <w:r w:rsidR="005D1683">
              <w:t xml:space="preserve">using </w:t>
            </w:r>
            <w:r w:rsidR="00D87429">
              <w:t xml:space="preserve">flow charts for core functions such as </w:t>
            </w:r>
            <w:r w:rsidR="00BB2070">
              <w:t>Add furniture, List available furniture and place order</w:t>
            </w:r>
            <w:r w:rsidR="00D87429">
              <w:t xml:space="preserve"> according to given scenario. Use appropriate modularization to reduce the complexity of the design. (25 marks) (LO2)</w:t>
            </w:r>
          </w:p>
          <w:p w14:paraId="1052E1F0" w14:textId="7814FF91" w:rsidR="00D87429" w:rsidRDefault="005D1683" w:rsidP="00886432">
            <w:pPr>
              <w:pStyle w:val="ListParagraph"/>
              <w:numPr>
                <w:ilvl w:val="0"/>
                <w:numId w:val="8"/>
              </w:numPr>
              <w:spacing w:line="360" w:lineRule="auto"/>
            </w:pPr>
            <w:r>
              <w:t>Develop</w:t>
            </w:r>
            <w:r w:rsidR="00D87429">
              <w:t xml:space="preserve"> and submit a functional C++ program to meet the requirements given in the specification, by following the design created above. (50 marks) (LO3)</w:t>
            </w:r>
          </w:p>
          <w:p w14:paraId="65E54817" w14:textId="265A578F" w:rsidR="00D87429" w:rsidRDefault="00D87429" w:rsidP="00886432">
            <w:pPr>
              <w:pStyle w:val="ListParagraph"/>
              <w:spacing w:line="360" w:lineRule="auto"/>
            </w:pPr>
            <w:r>
              <w:t>Viva Eva</w:t>
            </w:r>
            <w:r w:rsidR="00FF2E18">
              <w:t>luation will be held according to below criteria,</w:t>
            </w:r>
          </w:p>
          <w:p w14:paraId="56B262B8" w14:textId="12A4D4EB" w:rsidR="00D87429" w:rsidRDefault="00D87429" w:rsidP="00FF2E18">
            <w:pPr>
              <w:pStyle w:val="ListParagraph"/>
              <w:numPr>
                <w:ilvl w:val="0"/>
                <w:numId w:val="7"/>
              </w:numPr>
              <w:spacing w:line="360" w:lineRule="auto"/>
            </w:pPr>
            <w:r>
              <w:t>Evaluate the learner’s ability to describe controlling structures used for the implementation with improved coding efficiency (i.e., sequence structure, selection structure and repetition structure). (1</w:t>
            </w:r>
            <w:r w:rsidR="00E20616">
              <w:t>0</w:t>
            </w:r>
            <w:r>
              <w:t xml:space="preserve"> marks) (LO1)</w:t>
            </w:r>
          </w:p>
          <w:p w14:paraId="1481FEF8" w14:textId="1B8A069D" w:rsidR="00D87429" w:rsidRDefault="00D87429" w:rsidP="00FF2E18">
            <w:pPr>
              <w:pStyle w:val="ListParagraph"/>
              <w:numPr>
                <w:ilvl w:val="0"/>
                <w:numId w:val="7"/>
              </w:numPr>
              <w:spacing w:line="360" w:lineRule="auto"/>
            </w:pPr>
            <w:r>
              <w:t>Identify the use of modularization with effective data passing between developed modules during the implementation. (1</w:t>
            </w:r>
            <w:r w:rsidR="00E20616">
              <w:t>0</w:t>
            </w:r>
            <w:r>
              <w:t xml:space="preserve"> marks) (LO1)</w:t>
            </w:r>
          </w:p>
          <w:p w14:paraId="5A1F2691" w14:textId="5AB23891" w:rsidR="00D87429" w:rsidRDefault="00D87429" w:rsidP="00FF2E18">
            <w:pPr>
              <w:pStyle w:val="ListParagraph"/>
              <w:numPr>
                <w:ilvl w:val="0"/>
                <w:numId w:val="7"/>
              </w:numPr>
              <w:spacing w:line="360" w:lineRule="auto"/>
            </w:pPr>
            <w:r>
              <w:t xml:space="preserve">Evaluate the techniques used for </w:t>
            </w:r>
            <w:r w:rsidR="00493FCB">
              <w:t xml:space="preserve">appropriate </w:t>
            </w:r>
            <w:r>
              <w:t xml:space="preserve">storage and backup requirements </w:t>
            </w:r>
            <w:r w:rsidR="00493FCB">
              <w:t>such as</w:t>
            </w:r>
            <w:r>
              <w:t xml:space="preserve"> </w:t>
            </w:r>
            <w:r w:rsidR="00493FCB">
              <w:t xml:space="preserve">files, </w:t>
            </w:r>
            <w:r>
              <w:t>arrays, structs(records)</w:t>
            </w:r>
            <w:r w:rsidR="00493FCB">
              <w:t>, etc</w:t>
            </w:r>
            <w:r>
              <w:t>. (10 marks) (LO3)</w:t>
            </w:r>
          </w:p>
          <w:p w14:paraId="78176489" w14:textId="62312C3C" w:rsidR="00D87429" w:rsidRDefault="00D87429" w:rsidP="00FF2E18">
            <w:pPr>
              <w:pStyle w:val="ListParagraph"/>
              <w:numPr>
                <w:ilvl w:val="0"/>
                <w:numId w:val="7"/>
              </w:numPr>
              <w:spacing w:line="360" w:lineRule="auto"/>
            </w:pPr>
            <w:r>
              <w:t>Provide appropriate guidelines to user, apply validations for user inputs and improve user-friendliness of the software. (</w:t>
            </w:r>
            <w:r w:rsidR="00C821D4">
              <w:t>10</w:t>
            </w:r>
            <w:r>
              <w:t xml:space="preserve"> marks) (LO3)</w:t>
            </w:r>
          </w:p>
          <w:p w14:paraId="3478D022" w14:textId="74774C78" w:rsidR="00D87429" w:rsidRDefault="00D87429" w:rsidP="00FF2E18">
            <w:pPr>
              <w:pStyle w:val="ListParagraph"/>
              <w:numPr>
                <w:ilvl w:val="0"/>
                <w:numId w:val="7"/>
              </w:numPr>
              <w:spacing w:line="360" w:lineRule="auto"/>
            </w:pPr>
            <w:r>
              <w:t>Assess the ease of navigation between modules, accuracy, creativity and completeness of the system. (</w:t>
            </w:r>
            <w:r w:rsidR="00C821D4">
              <w:t>10</w:t>
            </w:r>
            <w:r>
              <w:t xml:space="preserve"> marks) (LO3)</w:t>
            </w:r>
          </w:p>
          <w:p w14:paraId="44948A98" w14:textId="49284A32" w:rsidR="00C84479" w:rsidRPr="00D87429" w:rsidRDefault="00D87429" w:rsidP="00D87429">
            <w:pPr>
              <w:pStyle w:val="ListParagraph"/>
              <w:numPr>
                <w:ilvl w:val="0"/>
                <w:numId w:val="8"/>
              </w:numPr>
              <w:spacing w:line="360" w:lineRule="auto"/>
            </w:pPr>
            <w:r>
              <w:t>Prepare a test document including test plan, test cases and test results. Conduct user acceptance testing and provide feedback with sample questionnaires used.</w:t>
            </w:r>
            <w:r w:rsidR="00493FCB">
              <w:t>Standard report structure should be followed.</w:t>
            </w:r>
            <w:r>
              <w:t xml:space="preserve"> (25 marks) (LO4)</w:t>
            </w:r>
          </w:p>
        </w:tc>
      </w:tr>
      <w:tr w:rsidR="00775C58" w:rsidRPr="00775C58" w14:paraId="6EFDFEDF" w14:textId="77777777" w:rsidTr="002E1E64">
        <w:trPr>
          <w:tblCellSpacing w:w="56" w:type="dxa"/>
        </w:trPr>
        <w:tc>
          <w:tcPr>
            <w:tcW w:w="2358" w:type="pct"/>
            <w:tcBorders>
              <w:top w:val="nil"/>
              <w:left w:val="nil"/>
              <w:bottom w:val="nil"/>
              <w:right w:val="nil"/>
            </w:tcBorders>
          </w:tcPr>
          <w:p w14:paraId="3AF59646" w14:textId="77777777" w:rsidR="0090240E" w:rsidRPr="00775C58" w:rsidRDefault="0090240E" w:rsidP="00C94830">
            <w:pPr>
              <w:pStyle w:val="Title"/>
            </w:pPr>
            <w:r w:rsidRPr="00775C58">
              <w:lastRenderedPageBreak/>
              <w:t>Word count (or equivalent):</w:t>
            </w:r>
          </w:p>
        </w:tc>
        <w:tc>
          <w:tcPr>
            <w:tcW w:w="2482" w:type="pct"/>
            <w:tcBorders>
              <w:top w:val="nil"/>
              <w:left w:val="nil"/>
              <w:bottom w:val="nil"/>
              <w:right w:val="nil"/>
            </w:tcBorders>
            <w:shd w:val="clear" w:color="auto" w:fill="D9E2F3" w:themeFill="accent1" w:themeFillTint="33"/>
          </w:tcPr>
          <w:p w14:paraId="7A92DB8F" w14:textId="06DAD143" w:rsidR="0090240E" w:rsidRPr="00775C58" w:rsidRDefault="00685B41" w:rsidP="003A1E95">
            <w:pPr>
              <w:rPr>
                <w:color w:val="133350"/>
              </w:rPr>
            </w:pPr>
            <w:r>
              <w:rPr>
                <w:color w:val="133350"/>
              </w:rPr>
              <w:t>3000</w:t>
            </w:r>
          </w:p>
        </w:tc>
      </w:tr>
      <w:tr w:rsidR="0090240E" w:rsidRPr="00775C58" w14:paraId="0A985ECD" w14:textId="77777777" w:rsidTr="002E1E64">
        <w:trPr>
          <w:trHeight w:val="608"/>
          <w:tblCellSpacing w:w="56" w:type="dxa"/>
        </w:trPr>
        <w:tc>
          <w:tcPr>
            <w:tcW w:w="4893" w:type="pct"/>
            <w:gridSpan w:val="2"/>
            <w:tcBorders>
              <w:top w:val="nil"/>
              <w:left w:val="nil"/>
              <w:bottom w:val="nil"/>
              <w:right w:val="nil"/>
            </w:tcBorders>
          </w:tcPr>
          <w:p w14:paraId="2127B004" w14:textId="18F237B2" w:rsidR="004F17E0" w:rsidRPr="00775C58" w:rsidRDefault="0090240E" w:rsidP="00B9550D">
            <w:pPr>
              <w:rPr>
                <w:color w:val="133350"/>
              </w:rPr>
            </w:pPr>
            <w:r w:rsidRPr="00775C58">
              <w:rPr>
                <w:color w:val="133350"/>
              </w:rPr>
              <w:t xml:space="preserve">This a reflection of the effort required for the assessment. Word counts will normally include </w:t>
            </w:r>
            <w:r w:rsidR="00A73992">
              <w:rPr>
                <w:color w:val="133350"/>
              </w:rPr>
              <w:t xml:space="preserve">source code, </w:t>
            </w:r>
            <w:r w:rsidRPr="00775C58">
              <w:rPr>
                <w:color w:val="133350"/>
              </w:rPr>
              <w:t>any text, tables, calculations, figures, subtitles and citations. Reference lists and contents of appendices</w:t>
            </w:r>
            <w:r w:rsidR="0092007B">
              <w:rPr>
                <w:color w:val="133350"/>
              </w:rPr>
              <w:t xml:space="preserve"> </w:t>
            </w:r>
            <w:r w:rsidRPr="00775C58">
              <w:rPr>
                <w:color w:val="133350"/>
              </w:rPr>
              <w:t>are excluded from the word count. Contents of appendices are not usually considered when determining your final assessment grade.</w:t>
            </w:r>
          </w:p>
        </w:tc>
      </w:tr>
    </w:tbl>
    <w:p w14:paraId="12798DAE" w14:textId="4475BED5" w:rsidR="00287BB5" w:rsidRDefault="00287BB5" w:rsidP="003A1E95">
      <w:pPr>
        <w:rPr>
          <w:color w:val="133350"/>
        </w:rPr>
      </w:pPr>
    </w:p>
    <w:p w14:paraId="7426CCCA" w14:textId="77777777" w:rsidR="00287BB5" w:rsidRDefault="00287BB5">
      <w:pPr>
        <w:rPr>
          <w:color w:val="133350"/>
        </w:rPr>
      </w:pPr>
      <w:r>
        <w:rPr>
          <w:color w:val="133350"/>
        </w:rPr>
        <w:lastRenderedPageBreak/>
        <w:br w:type="page"/>
      </w:r>
    </w:p>
    <w:p w14:paraId="279CC672" w14:textId="77777777" w:rsidR="0090240E" w:rsidRPr="00775C58" w:rsidRDefault="0090240E"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2DA7F7E7" w14:textId="77777777" w:rsidTr="00C84479">
        <w:trPr>
          <w:tblCellSpacing w:w="56" w:type="dxa"/>
        </w:trPr>
        <w:tc>
          <w:tcPr>
            <w:tcW w:w="4893" w:type="pct"/>
          </w:tcPr>
          <w:p w14:paraId="5C3D1052" w14:textId="77777777" w:rsidR="0090240E" w:rsidRPr="00775C58" w:rsidRDefault="0090240E" w:rsidP="00C94830">
            <w:pPr>
              <w:pStyle w:val="Title"/>
            </w:pPr>
            <w:r w:rsidRPr="00775C58">
              <w:t>Academic or technical terms explained:</w:t>
            </w:r>
          </w:p>
        </w:tc>
      </w:tr>
      <w:tr w:rsidR="00775C58" w:rsidRPr="00775C58" w14:paraId="1D7F466E" w14:textId="77777777" w:rsidTr="00C84479">
        <w:trPr>
          <w:tblCellSpacing w:w="56" w:type="dxa"/>
        </w:trPr>
        <w:tc>
          <w:tcPr>
            <w:tcW w:w="4893" w:type="pct"/>
            <w:shd w:val="clear" w:color="auto" w:fill="D9E2F3" w:themeFill="accent1" w:themeFillTint="33"/>
          </w:tcPr>
          <w:p w14:paraId="1FDE11CA" w14:textId="6E27DCC9" w:rsidR="003A1E95" w:rsidRPr="00775C58" w:rsidRDefault="005D1683" w:rsidP="003A1E95">
            <w:pPr>
              <w:rPr>
                <w:color w:val="133350"/>
              </w:rPr>
            </w:pPr>
            <w:r>
              <w:rPr>
                <w:color w:val="133350"/>
              </w:rPr>
              <w:t>SRS</w:t>
            </w:r>
            <w:r w:rsidR="00A73992">
              <w:rPr>
                <w:color w:val="133350"/>
              </w:rPr>
              <w:t xml:space="preserve"> – </w:t>
            </w:r>
            <w:r>
              <w:rPr>
                <w:color w:val="133350"/>
              </w:rPr>
              <w:t xml:space="preserve">System </w:t>
            </w:r>
            <w:r w:rsidRPr="005D1683">
              <w:rPr>
                <w:color w:val="133350"/>
              </w:rPr>
              <w:t>requirements specification</w:t>
            </w:r>
          </w:p>
          <w:p w14:paraId="067BA14E" w14:textId="4A112970" w:rsidR="00F65D64" w:rsidRPr="00775C58" w:rsidRDefault="005D1683" w:rsidP="005D1683">
            <w:pPr>
              <w:rPr>
                <w:color w:val="133350"/>
              </w:rPr>
            </w:pPr>
            <w:r>
              <w:rPr>
                <w:color w:val="133350"/>
              </w:rPr>
              <w:t>M</w:t>
            </w:r>
            <w:r w:rsidRPr="005D1683">
              <w:rPr>
                <w:color w:val="133350"/>
              </w:rPr>
              <w:t xml:space="preserve">odularization </w:t>
            </w:r>
            <w:r w:rsidR="00A73992">
              <w:rPr>
                <w:color w:val="133350"/>
              </w:rPr>
              <w:t xml:space="preserve">– </w:t>
            </w:r>
            <w:r>
              <w:rPr>
                <w:color w:val="133350"/>
              </w:rPr>
              <w:t>Process of breaking complex tasks into manageable smaller units/modules.</w:t>
            </w:r>
          </w:p>
          <w:p w14:paraId="4FE7F02C" w14:textId="77777777" w:rsidR="00F65D64" w:rsidRPr="00775C58" w:rsidRDefault="00F65D64" w:rsidP="003A1E95">
            <w:pPr>
              <w:rPr>
                <w:color w:val="133350"/>
              </w:rPr>
            </w:pPr>
          </w:p>
          <w:p w14:paraId="6128CCE2" w14:textId="7DDA7BF7" w:rsidR="00943AC0" w:rsidRDefault="00F03E6E" w:rsidP="00465628">
            <w:pPr>
              <w:rPr>
                <w:color w:val="133350"/>
              </w:rPr>
            </w:pPr>
            <w:r>
              <w:rPr>
                <w:b/>
                <w:color w:val="133350"/>
              </w:rPr>
              <w:t>Explain</w:t>
            </w:r>
            <w:r w:rsidR="00465628">
              <w:rPr>
                <w:color w:val="133350"/>
              </w:rPr>
              <w:t xml:space="preserve"> - </w:t>
            </w:r>
          </w:p>
          <w:p w14:paraId="1C2979AC" w14:textId="519D3A09" w:rsidR="00F03E6E" w:rsidRDefault="00F03E6E" w:rsidP="00F03E6E">
            <w:pPr>
              <w:rPr>
                <w:b/>
                <w:color w:val="133350"/>
              </w:rPr>
            </w:pPr>
            <w:r>
              <w:rPr>
                <w:color w:val="133350"/>
              </w:rPr>
              <w:t>De</w:t>
            </w:r>
            <w:r w:rsidRPr="00F03E6E">
              <w:rPr>
                <w:color w:val="133350"/>
              </w:rPr>
              <w:t>monstrate</w:t>
            </w:r>
            <w:r>
              <w:rPr>
                <w:color w:val="133350"/>
              </w:rPr>
              <w:t xml:space="preserve"> </w:t>
            </w:r>
            <w:r w:rsidRPr="00F03E6E">
              <w:rPr>
                <w:color w:val="133350"/>
              </w:rPr>
              <w:t>understanding</w:t>
            </w:r>
            <w:r>
              <w:rPr>
                <w:color w:val="133350"/>
              </w:rPr>
              <w:t xml:space="preserve"> </w:t>
            </w:r>
            <w:r w:rsidRPr="00F03E6E">
              <w:rPr>
                <w:color w:val="133350"/>
              </w:rPr>
              <w:t>of</w:t>
            </w:r>
            <w:r>
              <w:rPr>
                <w:color w:val="133350"/>
              </w:rPr>
              <w:t xml:space="preserve"> </w:t>
            </w:r>
            <w:r w:rsidRPr="00F03E6E">
              <w:rPr>
                <w:color w:val="133350"/>
              </w:rPr>
              <w:t>facts and ideas by</w:t>
            </w:r>
            <w:r>
              <w:rPr>
                <w:color w:val="133350"/>
              </w:rPr>
              <w:t xml:space="preserve"> </w:t>
            </w:r>
            <w:r w:rsidRPr="00F03E6E">
              <w:rPr>
                <w:color w:val="133350"/>
              </w:rPr>
              <w:t>organizing,</w:t>
            </w:r>
            <w:r>
              <w:rPr>
                <w:color w:val="133350"/>
              </w:rPr>
              <w:t xml:space="preserve"> </w:t>
            </w:r>
            <w:r w:rsidRPr="00F03E6E">
              <w:rPr>
                <w:color w:val="133350"/>
              </w:rPr>
              <w:t>comparing,</w:t>
            </w:r>
            <w:r>
              <w:rPr>
                <w:color w:val="133350"/>
              </w:rPr>
              <w:t xml:space="preserve"> </w:t>
            </w:r>
            <w:r w:rsidRPr="00F03E6E">
              <w:rPr>
                <w:color w:val="133350"/>
              </w:rPr>
              <w:t>translating,</w:t>
            </w:r>
            <w:r>
              <w:rPr>
                <w:color w:val="133350"/>
              </w:rPr>
              <w:t xml:space="preserve"> </w:t>
            </w:r>
            <w:r w:rsidRPr="00F03E6E">
              <w:rPr>
                <w:color w:val="133350"/>
              </w:rPr>
              <w:t>interpreting,</w:t>
            </w:r>
            <w:r>
              <w:rPr>
                <w:color w:val="133350"/>
              </w:rPr>
              <w:t xml:space="preserve"> g</w:t>
            </w:r>
            <w:r w:rsidRPr="00F03E6E">
              <w:rPr>
                <w:color w:val="133350"/>
              </w:rPr>
              <w:t>iving</w:t>
            </w:r>
            <w:r>
              <w:rPr>
                <w:color w:val="133350"/>
              </w:rPr>
              <w:t xml:space="preserve"> </w:t>
            </w:r>
            <w:r w:rsidRPr="00F03E6E">
              <w:rPr>
                <w:color w:val="133350"/>
              </w:rPr>
              <w:t>descriptions,and</w:t>
            </w:r>
            <w:r>
              <w:rPr>
                <w:color w:val="133350"/>
              </w:rPr>
              <w:t xml:space="preserve"> </w:t>
            </w:r>
            <w:r w:rsidRPr="00F03E6E">
              <w:rPr>
                <w:color w:val="133350"/>
              </w:rPr>
              <w:t>stating</w:t>
            </w:r>
            <w:r>
              <w:rPr>
                <w:color w:val="133350"/>
              </w:rPr>
              <w:t xml:space="preserve"> </w:t>
            </w:r>
            <w:r w:rsidRPr="00F03E6E">
              <w:rPr>
                <w:color w:val="133350"/>
              </w:rPr>
              <w:t>main ideas.</w:t>
            </w:r>
            <w:r w:rsidRPr="00F03E6E">
              <w:rPr>
                <w:b/>
                <w:color w:val="133350"/>
              </w:rPr>
              <w:t xml:space="preserve"> </w:t>
            </w:r>
          </w:p>
          <w:p w14:paraId="5439F535" w14:textId="107CBB48" w:rsidR="00943AC0" w:rsidRDefault="007D7110" w:rsidP="00F03E6E">
            <w:pPr>
              <w:rPr>
                <w:color w:val="133350"/>
              </w:rPr>
            </w:pPr>
            <w:r>
              <w:rPr>
                <w:b/>
                <w:color w:val="133350"/>
              </w:rPr>
              <w:t>Design</w:t>
            </w:r>
            <w:r w:rsidR="00943AC0">
              <w:rPr>
                <w:color w:val="133350"/>
              </w:rPr>
              <w:t xml:space="preserve"> –</w:t>
            </w:r>
          </w:p>
          <w:p w14:paraId="49E62793" w14:textId="116321B6" w:rsidR="00F65D64" w:rsidRPr="00775C58" w:rsidRDefault="00943AC0" w:rsidP="003A1E95">
            <w:pPr>
              <w:rPr>
                <w:color w:val="133350"/>
              </w:rPr>
            </w:pPr>
            <w:r>
              <w:rPr>
                <w:color w:val="133350"/>
              </w:rPr>
              <w:t>C</w:t>
            </w:r>
            <w:r w:rsidRPr="00943AC0">
              <w:rPr>
                <w:color w:val="133350"/>
              </w:rPr>
              <w:t>reating something new, whether it's a plan, a process, a product, or a solution to a problem. It requires using your understanding to generate something original and functional.</w:t>
            </w:r>
          </w:p>
          <w:p w14:paraId="1D8915D6" w14:textId="3CBFFE94" w:rsidR="00F65D64" w:rsidRDefault="00943AC0" w:rsidP="003A1E95">
            <w:pPr>
              <w:rPr>
                <w:color w:val="133350"/>
              </w:rPr>
            </w:pPr>
            <w:r w:rsidRPr="00943AC0">
              <w:rPr>
                <w:b/>
                <w:color w:val="133350"/>
              </w:rPr>
              <w:t>Develop</w:t>
            </w:r>
            <w:r>
              <w:rPr>
                <w:b/>
                <w:color w:val="133350"/>
              </w:rPr>
              <w:t xml:space="preserve"> </w:t>
            </w:r>
            <w:r>
              <w:rPr>
                <w:color w:val="133350"/>
              </w:rPr>
              <w:t>–</w:t>
            </w:r>
          </w:p>
          <w:p w14:paraId="39DC3AF7" w14:textId="77777777" w:rsidR="00E02F33" w:rsidRPr="00E02F33" w:rsidRDefault="00E02F33" w:rsidP="00E02F33">
            <w:pPr>
              <w:rPr>
                <w:color w:val="133350"/>
              </w:rPr>
            </w:pPr>
            <w:r w:rsidRPr="00E02F33">
              <w:rPr>
                <w:color w:val="133350"/>
              </w:rPr>
              <w:t>Creating: This refers to taking an existing design and building upon it, refining it, or bringing it to life. This involves a high degree of originality and innovation.</w:t>
            </w:r>
          </w:p>
          <w:p w14:paraId="11EE6D37" w14:textId="50CEFAF5" w:rsidR="00943AC0" w:rsidRDefault="00E02F33" w:rsidP="00E02F33">
            <w:pPr>
              <w:rPr>
                <w:color w:val="133350"/>
              </w:rPr>
            </w:pPr>
            <w:r w:rsidRPr="00E02F33">
              <w:rPr>
                <w:color w:val="133350"/>
              </w:rPr>
              <w:t>Applying: This signifies using existing knowledge or skills to create something new, but not necessarily something completely original. It involves adapting and implementing existing concepts in a new context.</w:t>
            </w:r>
          </w:p>
          <w:p w14:paraId="384D6C3A" w14:textId="29B54439" w:rsidR="00943AC0" w:rsidRDefault="008D21D5" w:rsidP="003A1E95">
            <w:pPr>
              <w:rPr>
                <w:color w:val="133350"/>
              </w:rPr>
            </w:pPr>
            <w:r>
              <w:rPr>
                <w:b/>
                <w:color w:val="133350"/>
              </w:rPr>
              <w:t>Complie</w:t>
            </w:r>
            <w:r w:rsidR="00943AC0">
              <w:rPr>
                <w:color w:val="133350"/>
              </w:rPr>
              <w:t xml:space="preserve"> –</w:t>
            </w:r>
          </w:p>
          <w:p w14:paraId="284FEE8C" w14:textId="0240F1DC" w:rsidR="0090240E" w:rsidRPr="00775C58" w:rsidRDefault="00332495" w:rsidP="008D21D5">
            <w:pPr>
              <w:rPr>
                <w:color w:val="133350"/>
              </w:rPr>
            </w:pPr>
            <w:r w:rsidRPr="00332495">
              <w:rPr>
                <w:color w:val="133350"/>
              </w:rPr>
              <w:t>Synthesize</w:t>
            </w:r>
            <w:r>
              <w:rPr>
                <w:color w:val="133350"/>
              </w:rPr>
              <w:t xml:space="preserve"> </w:t>
            </w:r>
            <w:r w:rsidR="008D21D5" w:rsidRPr="008D21D5">
              <w:rPr>
                <w:color w:val="133350"/>
              </w:rPr>
              <w:t>information</w:t>
            </w:r>
            <w:r w:rsidR="008D21D5">
              <w:rPr>
                <w:color w:val="133350"/>
              </w:rPr>
              <w:t xml:space="preserve"> </w:t>
            </w:r>
            <w:r w:rsidR="008D21D5" w:rsidRPr="008D21D5">
              <w:rPr>
                <w:color w:val="133350"/>
              </w:rPr>
              <w:t>together in a</w:t>
            </w:r>
            <w:r w:rsidR="008D21D5">
              <w:rPr>
                <w:color w:val="133350"/>
              </w:rPr>
              <w:t xml:space="preserve"> </w:t>
            </w:r>
            <w:r w:rsidR="008D21D5" w:rsidRPr="008D21D5">
              <w:rPr>
                <w:color w:val="133350"/>
              </w:rPr>
              <w:t>different way by</w:t>
            </w:r>
            <w:r w:rsidR="008D21D5">
              <w:rPr>
                <w:color w:val="133350"/>
              </w:rPr>
              <w:t xml:space="preserve"> </w:t>
            </w:r>
            <w:r w:rsidR="008D21D5" w:rsidRPr="008D21D5">
              <w:rPr>
                <w:color w:val="133350"/>
              </w:rPr>
              <w:t>combining</w:t>
            </w:r>
            <w:r w:rsidR="008D21D5">
              <w:rPr>
                <w:color w:val="133350"/>
              </w:rPr>
              <w:t xml:space="preserve"> </w:t>
            </w:r>
            <w:r w:rsidR="008D21D5" w:rsidRPr="008D21D5">
              <w:rPr>
                <w:color w:val="133350"/>
              </w:rPr>
              <w:t>elements</w:t>
            </w:r>
            <w:r w:rsidR="008D21D5">
              <w:rPr>
                <w:color w:val="133350"/>
              </w:rPr>
              <w:t xml:space="preserve"> </w:t>
            </w:r>
            <w:r w:rsidR="008D21D5" w:rsidRPr="008D21D5">
              <w:rPr>
                <w:color w:val="133350"/>
              </w:rPr>
              <w:t>in a</w:t>
            </w:r>
            <w:r w:rsidR="008D21D5">
              <w:rPr>
                <w:color w:val="133350"/>
              </w:rPr>
              <w:t xml:space="preserve"> </w:t>
            </w:r>
            <w:r w:rsidR="008D21D5" w:rsidRPr="008D21D5">
              <w:rPr>
                <w:color w:val="133350"/>
              </w:rPr>
              <w:t>new pattern or</w:t>
            </w:r>
            <w:r w:rsidR="008D21D5">
              <w:rPr>
                <w:color w:val="133350"/>
              </w:rPr>
              <w:t xml:space="preserve"> </w:t>
            </w:r>
            <w:r w:rsidR="008D21D5" w:rsidRPr="008D21D5">
              <w:rPr>
                <w:color w:val="133350"/>
              </w:rPr>
              <w:t>proposing</w:t>
            </w:r>
            <w:r w:rsidR="008D21D5">
              <w:rPr>
                <w:color w:val="133350"/>
              </w:rPr>
              <w:t xml:space="preserve"> </w:t>
            </w:r>
            <w:r w:rsidR="008D21D5" w:rsidRPr="008D21D5">
              <w:rPr>
                <w:color w:val="133350"/>
              </w:rPr>
              <w:t>alternative</w:t>
            </w:r>
            <w:r w:rsidR="008D21D5">
              <w:rPr>
                <w:color w:val="133350"/>
              </w:rPr>
              <w:t xml:space="preserve"> </w:t>
            </w:r>
            <w:r w:rsidR="008D21D5" w:rsidRPr="008D21D5">
              <w:rPr>
                <w:color w:val="133350"/>
              </w:rPr>
              <w:t>solutions.</w:t>
            </w:r>
          </w:p>
        </w:tc>
      </w:tr>
    </w:tbl>
    <w:p w14:paraId="36BDAE12" w14:textId="7FC719E9" w:rsidR="0090240E" w:rsidRDefault="0090240E" w:rsidP="003A1E95">
      <w:pPr>
        <w:rPr>
          <w:color w:val="133350"/>
        </w:rPr>
      </w:pPr>
    </w:p>
    <w:p w14:paraId="1590AD8B" w14:textId="77777777" w:rsidR="000B2AB0" w:rsidRPr="00775C58" w:rsidRDefault="0090240E" w:rsidP="00775C58">
      <w:pPr>
        <w:pStyle w:val="Heading1"/>
        <w:ind w:firstLine="0"/>
        <w:rPr>
          <w:color w:val="133350"/>
        </w:rPr>
      </w:pPr>
      <w:bookmarkStart w:id="1" w:name="_Toc66445311"/>
      <w:bookmarkStart w:id="2" w:name="_Toc67665315"/>
      <w:r w:rsidRPr="00775C58">
        <w:rPr>
          <w:color w:val="133350"/>
        </w:rPr>
        <w:t>Submission Details</w:t>
      </w:r>
      <w:bookmarkEnd w:id="1"/>
      <w:bookmarkEnd w:id="2"/>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CA6346" w:rsidRPr="00775C58" w14:paraId="44A08EFB" w14:textId="77777777" w:rsidTr="00CA6346">
        <w:trPr>
          <w:tblCellSpacing w:w="56" w:type="dxa"/>
        </w:trPr>
        <w:tc>
          <w:tcPr>
            <w:tcW w:w="1191" w:type="pct"/>
          </w:tcPr>
          <w:p w14:paraId="6A5E5BCD" w14:textId="77777777" w:rsidR="00CA6346" w:rsidRPr="00775C58" w:rsidRDefault="00CA6346" w:rsidP="00C94830">
            <w:pPr>
              <w:pStyle w:val="Title"/>
            </w:pPr>
            <w:r w:rsidRPr="00775C58">
              <w:t>Submission Deadline:</w:t>
            </w:r>
          </w:p>
        </w:tc>
        <w:tc>
          <w:tcPr>
            <w:tcW w:w="1169" w:type="pct"/>
            <w:shd w:val="clear" w:color="auto" w:fill="FFDADF"/>
            <w:vAlign w:val="center"/>
          </w:tcPr>
          <w:p w14:paraId="40F4AB0D" w14:textId="66ACAC10" w:rsidR="00CA6346" w:rsidRPr="00775C58" w:rsidRDefault="002D3861" w:rsidP="004A1935">
            <w:pPr>
              <w:rPr>
                <w:color w:val="133350"/>
              </w:rPr>
            </w:pPr>
            <w:r>
              <w:rPr>
                <w:color w:val="133350"/>
              </w:rPr>
              <w:t>This will be provided on the Moodle submissio</w:t>
            </w:r>
            <w:r w:rsidR="00137FA9">
              <w:rPr>
                <w:color w:val="133350"/>
              </w:rPr>
              <w:t>n point</w:t>
            </w:r>
            <w:r>
              <w:rPr>
                <w:color w:val="133350"/>
              </w:rPr>
              <w:t xml:space="preserve">. </w:t>
            </w:r>
          </w:p>
        </w:tc>
        <w:tc>
          <w:tcPr>
            <w:tcW w:w="1200" w:type="pct"/>
            <w:shd w:val="clear" w:color="auto" w:fill="auto"/>
            <w:vAlign w:val="center"/>
          </w:tcPr>
          <w:p w14:paraId="0552FAED" w14:textId="3259356C" w:rsidR="00CA6346" w:rsidRDefault="002D3861" w:rsidP="00CA6346">
            <w:pPr>
              <w:pStyle w:val="Title"/>
            </w:pPr>
            <w:r>
              <w:t xml:space="preserve">Estimated </w:t>
            </w:r>
            <w:r w:rsidR="00CA6346">
              <w:t xml:space="preserve">Feedback </w:t>
            </w:r>
          </w:p>
          <w:p w14:paraId="5B710A79" w14:textId="77777777" w:rsidR="00CA6346" w:rsidRPr="00775C58" w:rsidRDefault="00CA6346" w:rsidP="00CA6346">
            <w:pPr>
              <w:pStyle w:val="Title"/>
            </w:pPr>
            <w:r>
              <w:t>Return Date</w:t>
            </w:r>
          </w:p>
        </w:tc>
        <w:tc>
          <w:tcPr>
            <w:tcW w:w="1173" w:type="pct"/>
            <w:shd w:val="clear" w:color="auto" w:fill="FFDADF"/>
            <w:vAlign w:val="center"/>
          </w:tcPr>
          <w:p w14:paraId="1AAB9C86" w14:textId="39DF4F2E" w:rsidR="00CA6346" w:rsidRPr="00775C58" w:rsidRDefault="002D3861" w:rsidP="004A1935">
            <w:pPr>
              <w:rPr>
                <w:color w:val="133350"/>
              </w:rPr>
            </w:pPr>
            <w:r>
              <w:rPr>
                <w:color w:val="133350"/>
              </w:rPr>
              <w:t>This will normally be 20 working days after initial submission</w:t>
            </w:r>
            <w:r w:rsidR="00137FA9">
              <w:rPr>
                <w:color w:val="133350"/>
              </w:rPr>
              <w:t>.</w:t>
            </w:r>
          </w:p>
        </w:tc>
      </w:tr>
      <w:tr w:rsidR="00CA6346" w:rsidRPr="00775C58" w14:paraId="15666E8B" w14:textId="77777777" w:rsidTr="00CA6346">
        <w:trPr>
          <w:tblCellSpacing w:w="56" w:type="dxa"/>
        </w:trPr>
        <w:tc>
          <w:tcPr>
            <w:tcW w:w="1191" w:type="pct"/>
          </w:tcPr>
          <w:p w14:paraId="5E9A05E7" w14:textId="77777777" w:rsidR="00CA6346" w:rsidRDefault="00CA6346" w:rsidP="00C94830">
            <w:pPr>
              <w:pStyle w:val="Title"/>
            </w:pPr>
            <w:r>
              <w:t>Submission</w:t>
            </w:r>
          </w:p>
          <w:p w14:paraId="55E15D23" w14:textId="77777777" w:rsidR="00CA6346" w:rsidRPr="00775C58" w:rsidRDefault="00CA6346" w:rsidP="00C94830">
            <w:pPr>
              <w:pStyle w:val="Title"/>
            </w:pPr>
            <w:r w:rsidRPr="00775C58">
              <w:t>Time:</w:t>
            </w:r>
          </w:p>
        </w:tc>
        <w:tc>
          <w:tcPr>
            <w:tcW w:w="1169" w:type="pct"/>
            <w:shd w:val="clear" w:color="auto" w:fill="FFDADF"/>
          </w:tcPr>
          <w:p w14:paraId="41BEE8F9" w14:textId="3F23D9F0" w:rsidR="00CA6346" w:rsidRPr="00775C58" w:rsidRDefault="00CA6346" w:rsidP="003A1E95">
            <w:pPr>
              <w:rPr>
                <w:color w:val="133350"/>
              </w:rPr>
            </w:pPr>
            <w:r w:rsidRPr="00775C58">
              <w:rPr>
                <w:color w:val="133350"/>
              </w:rPr>
              <w:t xml:space="preserve">By </w:t>
            </w:r>
            <w:r w:rsidR="000375F2">
              <w:rPr>
                <w:color w:val="133350"/>
              </w:rPr>
              <w:t>2</w:t>
            </w:r>
            <w:r w:rsidRPr="00775C58">
              <w:rPr>
                <w:color w:val="133350"/>
              </w:rPr>
              <w:t>.00pm on the deadline day.</w:t>
            </w:r>
          </w:p>
        </w:tc>
        <w:tc>
          <w:tcPr>
            <w:tcW w:w="2426" w:type="pct"/>
            <w:gridSpan w:val="2"/>
            <w:shd w:val="clear" w:color="auto" w:fill="auto"/>
          </w:tcPr>
          <w:p w14:paraId="53FC6974" w14:textId="77777777" w:rsidR="00CA6346" w:rsidRPr="00775C58" w:rsidRDefault="00CA6346" w:rsidP="003A1E95">
            <w:pPr>
              <w:rPr>
                <w:color w:val="133350"/>
              </w:rPr>
            </w:pPr>
          </w:p>
        </w:tc>
      </w:tr>
      <w:tr w:rsidR="00775C58" w:rsidRPr="00775C58" w14:paraId="44C6ED34" w14:textId="77777777" w:rsidTr="00CA6346">
        <w:trPr>
          <w:tblCellSpacing w:w="56" w:type="dxa"/>
        </w:trPr>
        <w:tc>
          <w:tcPr>
            <w:tcW w:w="1191" w:type="pct"/>
          </w:tcPr>
          <w:p w14:paraId="15AB9773" w14:textId="77777777" w:rsidR="0090240E" w:rsidRPr="00775C58" w:rsidRDefault="0090240E" w:rsidP="00C94830">
            <w:pPr>
              <w:pStyle w:val="Title"/>
            </w:pPr>
            <w:r w:rsidRPr="00775C58">
              <w:t>Moodle/Turnitin:</w:t>
            </w:r>
          </w:p>
        </w:tc>
        <w:tc>
          <w:tcPr>
            <w:tcW w:w="3649" w:type="pct"/>
            <w:gridSpan w:val="3"/>
            <w:shd w:val="clear" w:color="auto" w:fill="auto"/>
          </w:tcPr>
          <w:p w14:paraId="72DDDF28" w14:textId="473BE971" w:rsidR="0090240E" w:rsidRPr="00775C58" w:rsidRDefault="0090240E" w:rsidP="003A1E95">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00775C58" w:rsidRPr="00775C58" w14:paraId="1CED9DDF" w14:textId="77777777" w:rsidTr="00CA6346">
        <w:trPr>
          <w:tblCellSpacing w:w="56" w:type="dxa"/>
        </w:trPr>
        <w:tc>
          <w:tcPr>
            <w:tcW w:w="1191" w:type="pct"/>
          </w:tcPr>
          <w:p w14:paraId="1E86BE7B" w14:textId="77777777" w:rsidR="0090240E" w:rsidRPr="00775C58" w:rsidRDefault="0090240E" w:rsidP="00C94830">
            <w:pPr>
              <w:pStyle w:val="Title"/>
            </w:pPr>
            <w:r w:rsidRPr="00775C58">
              <w:t>File Format:</w:t>
            </w:r>
          </w:p>
        </w:tc>
        <w:tc>
          <w:tcPr>
            <w:tcW w:w="3649" w:type="pct"/>
            <w:gridSpan w:val="3"/>
            <w:shd w:val="clear" w:color="auto" w:fill="auto"/>
          </w:tcPr>
          <w:p w14:paraId="32463F50" w14:textId="602AC16A" w:rsidR="0090240E" w:rsidRPr="00775C58" w:rsidRDefault="0090240E" w:rsidP="003A1E95">
            <w:pPr>
              <w:rPr>
                <w:color w:val="133350"/>
              </w:rPr>
            </w:pPr>
            <w:r w:rsidRPr="00775C58">
              <w:rPr>
                <w:color w:val="133350"/>
              </w:rPr>
              <w:t xml:space="preserve">The assessment must be submitted as </w:t>
            </w:r>
            <w:r w:rsidR="002C247B">
              <w:rPr>
                <w:color w:val="133350"/>
              </w:rPr>
              <w:t>a</w:t>
            </w:r>
            <w:r w:rsidR="002C247B">
              <w:t xml:space="preserve"> </w:t>
            </w:r>
            <w:r w:rsidRPr="00775C58">
              <w:rPr>
                <w:color w:val="133350"/>
              </w:rPr>
              <w:t>pdf document</w:t>
            </w:r>
            <w:r w:rsidR="00397962">
              <w:rPr>
                <w:color w:val="133350"/>
              </w:rPr>
              <w:t xml:space="preserve"> (save the document as</w:t>
            </w:r>
            <w:r w:rsidR="005F1043">
              <w:rPr>
                <w:color w:val="133350"/>
              </w:rPr>
              <w:t xml:space="preserve"> a pdf</w:t>
            </w:r>
            <w:r w:rsidR="007841BA">
              <w:rPr>
                <w:color w:val="133350"/>
              </w:rPr>
              <w:t xml:space="preserve"> in your software</w:t>
            </w:r>
            <w:r w:rsidR="005F1043">
              <w:rPr>
                <w:color w:val="133350"/>
              </w:rPr>
              <w:t>)</w:t>
            </w:r>
            <w:r w:rsidRPr="00775C58">
              <w:rPr>
                <w:color w:val="133350"/>
              </w:rPr>
              <w:t xml:space="preserve"> </w:t>
            </w:r>
            <w:r w:rsidR="005F1043">
              <w:rPr>
                <w:color w:val="133350"/>
              </w:rPr>
              <w:t xml:space="preserve">and submit </w:t>
            </w:r>
            <w:r w:rsidRPr="00775C58">
              <w:rPr>
                <w:color w:val="133350"/>
              </w:rPr>
              <w:t>through the Turnitin submission point in Moodle.</w:t>
            </w:r>
          </w:p>
          <w:p w14:paraId="4BF7B69B" w14:textId="77777777" w:rsidR="0090240E" w:rsidRPr="00775C58" w:rsidRDefault="0090240E" w:rsidP="003A1E95">
            <w:pPr>
              <w:rPr>
                <w:color w:val="133350"/>
              </w:rPr>
            </w:pPr>
          </w:p>
          <w:p w14:paraId="79252A47" w14:textId="77777777" w:rsidR="005237C9" w:rsidRPr="00775C58" w:rsidRDefault="0090240E" w:rsidP="003A1E95">
            <w:pPr>
              <w:rPr>
                <w:b/>
                <w:bCs/>
                <w:color w:val="133350"/>
              </w:rPr>
            </w:pPr>
            <w:r w:rsidRPr="00775C58">
              <w:rPr>
                <w:b/>
                <w:bCs/>
                <w:color w:val="133350"/>
              </w:rPr>
              <w:t>Your assessment should be titled with your</w:t>
            </w:r>
            <w:r w:rsidR="005237C9" w:rsidRPr="00775C58">
              <w:rPr>
                <w:b/>
                <w:bCs/>
                <w:color w:val="133350"/>
              </w:rPr>
              <w:t>:</w:t>
            </w:r>
            <w:r w:rsidRPr="00775C58">
              <w:rPr>
                <w:b/>
                <w:bCs/>
                <w:color w:val="133350"/>
              </w:rPr>
              <w:t xml:space="preserve"> </w:t>
            </w:r>
          </w:p>
          <w:p w14:paraId="21D3DB0F" w14:textId="77777777" w:rsidR="005237C9" w:rsidRPr="00775C58" w:rsidRDefault="005237C9" w:rsidP="003A1E95">
            <w:pPr>
              <w:rPr>
                <w:b/>
                <w:bCs/>
                <w:color w:val="133350"/>
              </w:rPr>
            </w:pPr>
          </w:p>
          <w:p w14:paraId="57878C44" w14:textId="77777777" w:rsidR="005237C9" w:rsidRPr="00775C58" w:rsidRDefault="0090240E" w:rsidP="005237C9">
            <w:pPr>
              <w:jc w:val="center"/>
              <w:rPr>
                <w:b/>
                <w:bCs/>
                <w:color w:val="133350"/>
              </w:rPr>
            </w:pPr>
            <w:r w:rsidRPr="00775C58">
              <w:rPr>
                <w:b/>
                <w:bCs/>
                <w:color w:val="133350"/>
              </w:rPr>
              <w:t>student ID number, module code and assessment ID,</w:t>
            </w:r>
          </w:p>
          <w:p w14:paraId="061CE0ED" w14:textId="4430560C" w:rsidR="0090240E" w:rsidRPr="00775C58" w:rsidRDefault="00C7571D" w:rsidP="005237C9">
            <w:pPr>
              <w:jc w:val="center"/>
              <w:rPr>
                <w:b/>
                <w:bCs/>
                <w:color w:val="133350"/>
              </w:rPr>
            </w:pPr>
            <w:r>
              <w:rPr>
                <w:b/>
                <w:bCs/>
                <w:color w:val="133350"/>
              </w:rPr>
              <w:t>e.g. st12345678 CSE5013</w:t>
            </w:r>
            <w:r w:rsidR="0090240E" w:rsidRPr="00775C58">
              <w:rPr>
                <w:b/>
                <w:bCs/>
                <w:color w:val="133350"/>
              </w:rPr>
              <w:t xml:space="preserve"> WRIT1</w:t>
            </w:r>
          </w:p>
        </w:tc>
      </w:tr>
      <w:tr w:rsidR="00775C58" w:rsidRPr="00775C58" w14:paraId="3B193050" w14:textId="77777777" w:rsidTr="00CA6346">
        <w:trPr>
          <w:tblCellSpacing w:w="56" w:type="dxa"/>
        </w:trPr>
        <w:tc>
          <w:tcPr>
            <w:tcW w:w="1191" w:type="pct"/>
          </w:tcPr>
          <w:p w14:paraId="62CE2936" w14:textId="77777777" w:rsidR="00D62BF1" w:rsidRPr="00775C58" w:rsidRDefault="00D62BF1" w:rsidP="00C94830">
            <w:pPr>
              <w:pStyle w:val="Title"/>
            </w:pPr>
            <w:r w:rsidRPr="00775C58">
              <w:t>Feedback</w:t>
            </w:r>
          </w:p>
        </w:tc>
        <w:tc>
          <w:tcPr>
            <w:tcW w:w="3649" w:type="pct"/>
            <w:gridSpan w:val="3"/>
            <w:shd w:val="clear" w:color="auto" w:fill="auto"/>
          </w:tcPr>
          <w:p w14:paraId="1A0FD51C" w14:textId="5B5A66BE" w:rsidR="00775C58" w:rsidRPr="00775C58" w:rsidRDefault="00775C58" w:rsidP="00775C58">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r:id="rId12" w:history="1">
              <w:r w:rsidRPr="00B82749">
                <w:rPr>
                  <w:rStyle w:val="Hyperlink"/>
                  <w:sz w:val="20"/>
                  <w:szCs w:val="20"/>
                </w:rPr>
                <w:t>guidance</w:t>
              </w:r>
            </w:hyperlink>
            <w:r w:rsidRPr="00775C58">
              <w:rPr>
                <w:color w:val="133350"/>
                <w:sz w:val="20"/>
                <w:szCs w:val="20"/>
              </w:rPr>
              <w:t xml:space="preserve"> on how to access your feedback. </w:t>
            </w:r>
          </w:p>
          <w:p w14:paraId="6C6F5A80" w14:textId="77777777" w:rsidR="00775C58" w:rsidRPr="00775C58" w:rsidRDefault="00775C58" w:rsidP="00775C58">
            <w:pPr>
              <w:rPr>
                <w:color w:val="133350"/>
                <w:sz w:val="20"/>
                <w:szCs w:val="20"/>
              </w:rPr>
            </w:pPr>
          </w:p>
          <w:p w14:paraId="06EFDDB6" w14:textId="3CE02D86" w:rsidR="00D62BF1" w:rsidRPr="009B6F4D" w:rsidRDefault="00775C58" w:rsidP="003A1E95">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3" w:history="1">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14:paraId="02F11F5F" w14:textId="77777777" w:rsidR="002E1E64" w:rsidRDefault="002E1E64" w:rsidP="00B82749">
      <w:bookmarkStart w:id="3" w:name="_Toc66445312"/>
      <w:bookmarkStart w:id="4" w:name="_Toc67665316"/>
    </w:p>
    <w:p w14:paraId="183DD719" w14:textId="77777777" w:rsidR="000B2AB0" w:rsidRPr="00775C58" w:rsidRDefault="009E1562" w:rsidP="00775C58">
      <w:pPr>
        <w:pStyle w:val="Heading1"/>
        <w:ind w:firstLine="0"/>
        <w:rPr>
          <w:color w:val="133350"/>
        </w:rPr>
      </w:pPr>
      <w:r w:rsidRPr="00775C58">
        <w:rPr>
          <w:color w:val="133350"/>
        </w:rPr>
        <w:lastRenderedPageBreak/>
        <w:t>Assessment Criteria</w:t>
      </w:r>
      <w:bookmarkEnd w:id="3"/>
      <w:bookmarkEnd w:id="4"/>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775C58" w14:paraId="7A7E768C" w14:textId="77777777" w:rsidTr="001D1D50">
        <w:trPr>
          <w:tblCellSpacing w:w="56" w:type="dxa"/>
        </w:trPr>
        <w:tc>
          <w:tcPr>
            <w:tcW w:w="4893" w:type="pct"/>
            <w:tcBorders>
              <w:top w:val="nil"/>
              <w:left w:val="nil"/>
              <w:bottom w:val="nil"/>
              <w:right w:val="nil"/>
            </w:tcBorders>
          </w:tcPr>
          <w:p w14:paraId="17718EC2" w14:textId="77777777" w:rsidR="009E1562" w:rsidRPr="00775C58" w:rsidRDefault="009E1562" w:rsidP="00C94830">
            <w:pPr>
              <w:pStyle w:val="Title"/>
            </w:pPr>
            <w:r w:rsidRPr="00775C58">
              <w:t>Learning outcomes assessed</w:t>
            </w:r>
          </w:p>
        </w:tc>
      </w:tr>
      <w:tr w:rsidR="00775C58" w:rsidRPr="00775C58" w14:paraId="3F6DBF38" w14:textId="77777777" w:rsidTr="001D1D50">
        <w:trPr>
          <w:tblCellSpacing w:w="56" w:type="dxa"/>
        </w:trPr>
        <w:tc>
          <w:tcPr>
            <w:tcW w:w="4893" w:type="pct"/>
            <w:tcBorders>
              <w:top w:val="nil"/>
              <w:left w:val="nil"/>
              <w:bottom w:val="nil"/>
              <w:right w:val="nil"/>
            </w:tcBorders>
            <w:shd w:val="clear" w:color="auto" w:fill="D9E2F3" w:themeFill="accent1" w:themeFillTint="33"/>
          </w:tcPr>
          <w:p w14:paraId="16161531" w14:textId="77777777" w:rsidR="008D21D5" w:rsidRPr="008D21D5" w:rsidRDefault="008D21D5" w:rsidP="008D21D5">
            <w:pPr>
              <w:pStyle w:val="ListParagraph"/>
              <w:rPr>
                <w:color w:val="133350"/>
              </w:rPr>
            </w:pPr>
            <w:r w:rsidRPr="008D21D5">
              <w:rPr>
                <w:color w:val="133350"/>
              </w:rPr>
              <w:t>LO1.</w:t>
            </w:r>
            <w:r w:rsidRPr="008D21D5">
              <w:rPr>
                <w:color w:val="133350"/>
              </w:rPr>
              <w:tab/>
              <w:t>Explain structured programming concepts</w:t>
            </w:r>
          </w:p>
          <w:p w14:paraId="6837B02C" w14:textId="77777777" w:rsidR="008D21D5" w:rsidRPr="008D21D5" w:rsidRDefault="008D21D5" w:rsidP="008D21D5">
            <w:pPr>
              <w:pStyle w:val="ListParagraph"/>
              <w:rPr>
                <w:color w:val="133350"/>
              </w:rPr>
            </w:pPr>
            <w:r w:rsidRPr="008D21D5">
              <w:rPr>
                <w:color w:val="133350"/>
              </w:rPr>
              <w:t>LO2.</w:t>
            </w:r>
            <w:r w:rsidRPr="008D21D5">
              <w:rPr>
                <w:color w:val="133350"/>
              </w:rPr>
              <w:tab/>
              <w:t xml:space="preserve">Design a basic structured computer program  </w:t>
            </w:r>
          </w:p>
          <w:p w14:paraId="3B6E6ABE" w14:textId="77777777" w:rsidR="008D21D5" w:rsidRPr="008D21D5" w:rsidRDefault="008D21D5" w:rsidP="008D21D5">
            <w:pPr>
              <w:pStyle w:val="ListParagraph"/>
              <w:rPr>
                <w:color w:val="133350"/>
              </w:rPr>
            </w:pPr>
            <w:r w:rsidRPr="008D21D5">
              <w:rPr>
                <w:color w:val="133350"/>
              </w:rPr>
              <w:t>LO3.</w:t>
            </w:r>
            <w:r w:rsidRPr="008D21D5">
              <w:rPr>
                <w:color w:val="133350"/>
              </w:rPr>
              <w:tab/>
              <w:t>Developed a modularized computer programme for a prepared design</w:t>
            </w:r>
          </w:p>
          <w:p w14:paraId="179EBAB7" w14:textId="1601BDF0" w:rsidR="009C385C" w:rsidRPr="00775C58" w:rsidRDefault="008D21D5" w:rsidP="008D21D5">
            <w:pPr>
              <w:pStyle w:val="ListParagraph"/>
              <w:rPr>
                <w:color w:val="133350"/>
              </w:rPr>
            </w:pPr>
            <w:r w:rsidRPr="008D21D5">
              <w:rPr>
                <w:color w:val="133350"/>
              </w:rPr>
              <w:t>LO4.</w:t>
            </w:r>
            <w:r w:rsidRPr="008D21D5">
              <w:rPr>
                <w:color w:val="133350"/>
              </w:rPr>
              <w:tab/>
              <w:t>Compile software testing and documentation</w:t>
            </w:r>
          </w:p>
        </w:tc>
      </w:tr>
      <w:tr w:rsidR="00775C58" w:rsidRPr="00775C58" w14:paraId="43B4B6FE" w14:textId="77777777" w:rsidTr="001D1D50">
        <w:trPr>
          <w:tblCellSpacing w:w="56" w:type="dxa"/>
        </w:trPr>
        <w:tc>
          <w:tcPr>
            <w:tcW w:w="4893" w:type="pct"/>
            <w:tcBorders>
              <w:top w:val="nil"/>
              <w:left w:val="nil"/>
              <w:bottom w:val="nil"/>
              <w:right w:val="nil"/>
            </w:tcBorders>
          </w:tcPr>
          <w:p w14:paraId="017D4B72" w14:textId="77777777" w:rsidR="001D1D50" w:rsidRDefault="001D1D50" w:rsidP="00C94830">
            <w:pPr>
              <w:pStyle w:val="Title"/>
            </w:pPr>
          </w:p>
          <w:p w14:paraId="3EE6A8D2" w14:textId="18A15D19" w:rsidR="00F46E43" w:rsidRDefault="00F46E43" w:rsidP="00C94830">
            <w:pPr>
              <w:pStyle w:val="Title"/>
            </w:pPr>
            <w:r w:rsidRPr="00775C58">
              <w:t>Other skills/attributes developed</w:t>
            </w:r>
          </w:p>
          <w:p w14:paraId="320D4FA2" w14:textId="31FF2705" w:rsidR="00137FA9" w:rsidRPr="00137FA9" w:rsidRDefault="001D1D50" w:rsidP="00137FA9">
            <w:r>
              <w:t>This includes elements of the Cardiff Met EDGE (Ethical, Digital</w:t>
            </w:r>
            <w:r w:rsidR="00AE7CB0">
              <w:t>,</w:t>
            </w:r>
            <w:r>
              <w:t xml:space="preserve"> Global</w:t>
            </w:r>
            <w:r w:rsidR="00545D8E">
              <w:t xml:space="preserve"> and</w:t>
            </w:r>
            <w:r>
              <w:t xml:space="preserve"> Entrepreneurial</w:t>
            </w:r>
            <w:r w:rsidR="00545D8E">
              <w:t xml:space="preserve"> skills</w:t>
            </w:r>
            <w:r>
              <w:t xml:space="preserve">) and other attributes developed in students through the completion of the </w:t>
            </w:r>
            <w:r w:rsidR="00454F54">
              <w:t xml:space="preserve">module and </w:t>
            </w:r>
            <w:r>
              <w:t xml:space="preserve">assessment. These </w:t>
            </w:r>
            <w:r w:rsidR="00454F54">
              <w:t xml:space="preserve">will </w:t>
            </w:r>
            <w:r>
              <w:t>also</w:t>
            </w:r>
            <w:r w:rsidR="00454F54">
              <w:t xml:space="preserve"> be </w:t>
            </w:r>
            <w:r>
              <w:t xml:space="preserve">highlighted in the module guidance, which should be read by all students completing the module. </w:t>
            </w:r>
            <w:r w:rsidR="00073781">
              <w:t xml:space="preserve">Assessments are not just a way of auditing </w:t>
            </w:r>
            <w:r w:rsidR="00635D35">
              <w:t>student knowledge</w:t>
            </w:r>
            <w:r w:rsidR="00CE4C09">
              <w:t>.</w:t>
            </w:r>
            <w:r w:rsidR="00635D35">
              <w:t xml:space="preserve"> </w:t>
            </w:r>
            <w:r w:rsidR="00CE4C09">
              <w:t>T</w:t>
            </w:r>
            <w:r w:rsidR="00635D35">
              <w:t xml:space="preserve">hey are a process which provides additional learning and development </w:t>
            </w:r>
            <w:r w:rsidR="00D32B22">
              <w:t>through the preparation for and completion of the assessment</w:t>
            </w:r>
            <w:r w:rsidR="00635D35">
              <w:t xml:space="preserve">. </w:t>
            </w:r>
          </w:p>
        </w:tc>
      </w:tr>
      <w:tr w:rsidR="00775C58" w:rsidRPr="00775C58" w14:paraId="45CEA866" w14:textId="77777777" w:rsidTr="00332495">
        <w:trPr>
          <w:trHeight w:val="3016"/>
          <w:tblCellSpacing w:w="56" w:type="dxa"/>
        </w:trPr>
        <w:tc>
          <w:tcPr>
            <w:tcW w:w="4893" w:type="pct"/>
            <w:tcBorders>
              <w:top w:val="nil"/>
              <w:left w:val="nil"/>
              <w:bottom w:val="nil"/>
              <w:right w:val="nil"/>
            </w:tcBorders>
            <w:shd w:val="clear" w:color="auto" w:fill="D9E2F3" w:themeFill="accent1" w:themeFillTint="33"/>
          </w:tcPr>
          <w:tbl>
            <w:tblPr>
              <w:tblStyle w:val="TableGrid"/>
              <w:tblW w:w="0" w:type="auto"/>
              <w:tblLook w:val="04A0" w:firstRow="1" w:lastRow="0" w:firstColumn="1" w:lastColumn="0" w:noHBand="0" w:noVBand="1"/>
            </w:tblPr>
            <w:tblGrid>
              <w:gridCol w:w="2368"/>
              <w:gridCol w:w="7603"/>
            </w:tblGrid>
            <w:tr w:rsidR="004B2042" w:rsidRPr="00636F3A" w14:paraId="5055570F" w14:textId="77777777" w:rsidTr="002061F9">
              <w:tc>
                <w:tcPr>
                  <w:tcW w:w="1413" w:type="dxa"/>
                </w:tcPr>
                <w:p w14:paraId="1CF9CC8B" w14:textId="77777777" w:rsidR="004B2042" w:rsidRPr="00636F3A" w:rsidRDefault="004B2042" w:rsidP="004B2042">
                  <w:r w:rsidRPr="00636F3A">
                    <w:t>ETHICAL</w:t>
                  </w:r>
                </w:p>
              </w:tc>
              <w:tc>
                <w:tcPr>
                  <w:tcW w:w="7603" w:type="dxa"/>
                </w:tcPr>
                <w:p w14:paraId="6EE1239E" w14:textId="77777777" w:rsidR="00287BB5" w:rsidRDefault="00287BB5" w:rsidP="004B2042"/>
                <w:p w14:paraId="0639887C" w14:textId="0F8B524E" w:rsidR="004B2042" w:rsidRDefault="004B2042" w:rsidP="004B2042">
                  <w:r w:rsidRPr="004B2042">
                    <w:t xml:space="preserve">Understanding the importance of protecting user data adhering to </w:t>
                  </w:r>
                  <w:r w:rsidR="00332495">
                    <w:t xml:space="preserve">authentication and </w:t>
                  </w:r>
                  <w:r w:rsidRPr="004B2042">
                    <w:t>data privacy regulations</w:t>
                  </w:r>
                  <w:r w:rsidR="00332495">
                    <w:t>.</w:t>
                  </w:r>
                </w:p>
                <w:p w14:paraId="3628A52C" w14:textId="072A8B95" w:rsidR="00332495" w:rsidRPr="00636F3A" w:rsidRDefault="00332495" w:rsidP="004B2042"/>
              </w:tc>
            </w:tr>
            <w:tr w:rsidR="004B2042" w:rsidRPr="00636F3A" w14:paraId="52E02C91" w14:textId="77777777" w:rsidTr="002061F9">
              <w:tc>
                <w:tcPr>
                  <w:tcW w:w="1413" w:type="dxa"/>
                </w:tcPr>
                <w:p w14:paraId="74F9BEA0" w14:textId="77777777" w:rsidR="004B2042" w:rsidRPr="00636F3A" w:rsidRDefault="004B2042" w:rsidP="004B2042">
                  <w:r w:rsidRPr="00636F3A">
                    <w:t>DIGITAL</w:t>
                  </w:r>
                </w:p>
              </w:tc>
              <w:tc>
                <w:tcPr>
                  <w:tcW w:w="7603" w:type="dxa"/>
                </w:tcPr>
                <w:p w14:paraId="10B90493" w14:textId="77777777" w:rsidR="00332495" w:rsidRDefault="00332495" w:rsidP="004B2042"/>
                <w:p w14:paraId="00EC5FF9" w14:textId="71370372" w:rsidR="004B2042" w:rsidRDefault="00442FCD" w:rsidP="004B2042">
                  <w:r>
                    <w:t>Use of controlling structures and a</w:t>
                  </w:r>
                  <w:r w:rsidR="00332495">
                    <w:t>pplication of modularization concept for breaking complex problems into smaller, manageable components in software development,</w:t>
                  </w:r>
                  <w:r w:rsidR="004B2042">
                    <w:t xml:space="preserve"> ensuring scalability and reliability</w:t>
                  </w:r>
                  <w:r w:rsidR="00332495">
                    <w:t xml:space="preserve"> of application development</w:t>
                  </w:r>
                  <w:r w:rsidR="004B2042">
                    <w:t>.</w:t>
                  </w:r>
                </w:p>
                <w:p w14:paraId="64600657" w14:textId="08BACA37" w:rsidR="00332495" w:rsidRPr="00636F3A" w:rsidRDefault="00332495" w:rsidP="004B2042"/>
              </w:tc>
            </w:tr>
            <w:tr w:rsidR="004B2042" w:rsidRPr="00636F3A" w14:paraId="650E0C4D" w14:textId="77777777" w:rsidTr="002061F9">
              <w:tc>
                <w:tcPr>
                  <w:tcW w:w="1413" w:type="dxa"/>
                </w:tcPr>
                <w:p w14:paraId="7D1AA544" w14:textId="77777777" w:rsidR="004B2042" w:rsidRPr="00636F3A" w:rsidRDefault="004B2042" w:rsidP="004B2042">
                  <w:r w:rsidRPr="00636F3A">
                    <w:t>GLOBAL</w:t>
                  </w:r>
                </w:p>
              </w:tc>
              <w:tc>
                <w:tcPr>
                  <w:tcW w:w="7603" w:type="dxa"/>
                </w:tcPr>
                <w:p w14:paraId="38B3CF1C" w14:textId="77777777" w:rsidR="004B2042" w:rsidRDefault="00332495" w:rsidP="004B2042">
                  <w:r>
                    <w:t>-</w:t>
                  </w:r>
                </w:p>
                <w:p w14:paraId="024325CE" w14:textId="2E48C4D4" w:rsidR="00287BB5" w:rsidRPr="00636F3A" w:rsidRDefault="00287BB5" w:rsidP="004B2042"/>
              </w:tc>
            </w:tr>
            <w:tr w:rsidR="004B2042" w:rsidRPr="00636F3A" w14:paraId="4C31DCCB" w14:textId="77777777" w:rsidTr="002061F9">
              <w:tc>
                <w:tcPr>
                  <w:tcW w:w="1413" w:type="dxa"/>
                </w:tcPr>
                <w:p w14:paraId="66FAD637" w14:textId="77777777" w:rsidR="004B2042" w:rsidRPr="00636F3A" w:rsidRDefault="004B2042" w:rsidP="004B2042">
                  <w:r w:rsidRPr="00636F3A">
                    <w:t>ENTREPRENEURIAL</w:t>
                  </w:r>
                </w:p>
              </w:tc>
              <w:tc>
                <w:tcPr>
                  <w:tcW w:w="7603" w:type="dxa"/>
                </w:tcPr>
                <w:p w14:paraId="4C3BD435" w14:textId="77777777" w:rsidR="00287BB5" w:rsidRDefault="00287BB5" w:rsidP="00381C85"/>
                <w:p w14:paraId="19AFCF92" w14:textId="4E2067D2" w:rsidR="004B2042" w:rsidRDefault="00381C85" w:rsidP="00381C85">
                  <w:r>
                    <w:t xml:space="preserve">Identifying opportunities to create new businesses or to enhance the existing process using </w:t>
                  </w:r>
                  <w:r w:rsidR="00332495">
                    <w:t>fundamentals in software</w:t>
                  </w:r>
                  <w:r>
                    <w:t xml:space="preserve"> development.</w:t>
                  </w:r>
                </w:p>
                <w:p w14:paraId="3FF8F092" w14:textId="1152345F" w:rsidR="00332495" w:rsidRPr="00636F3A" w:rsidRDefault="00332495" w:rsidP="00381C85"/>
              </w:tc>
            </w:tr>
          </w:tbl>
          <w:p w14:paraId="69CF03B8" w14:textId="10FDAD7B" w:rsidR="009C385C" w:rsidRPr="00775C58" w:rsidRDefault="009C385C" w:rsidP="004B2042">
            <w:pPr>
              <w:pStyle w:val="ListParagraph"/>
              <w:rPr>
                <w:color w:val="133350"/>
              </w:rPr>
            </w:pPr>
          </w:p>
        </w:tc>
      </w:tr>
    </w:tbl>
    <w:p w14:paraId="241F22E1" w14:textId="0E4835E9" w:rsidR="009E1562" w:rsidRDefault="009E1562" w:rsidP="003A1E95">
      <w:pPr>
        <w:rPr>
          <w:color w:val="133350"/>
        </w:rPr>
      </w:pPr>
    </w:p>
    <w:p w14:paraId="0348F72D" w14:textId="5455974D" w:rsidR="00373197" w:rsidRDefault="00373197" w:rsidP="003A1E95">
      <w:pPr>
        <w:rPr>
          <w:color w:val="133350"/>
        </w:rPr>
      </w:pPr>
    </w:p>
    <w:p w14:paraId="729A4EFE" w14:textId="2F442097" w:rsidR="00373197" w:rsidRDefault="00373197" w:rsidP="003A1E95">
      <w:pPr>
        <w:rPr>
          <w:color w:val="133350"/>
        </w:rPr>
      </w:pPr>
    </w:p>
    <w:p w14:paraId="63A316B9" w14:textId="270FBB9A" w:rsidR="00373197" w:rsidRDefault="00373197" w:rsidP="003A1E95">
      <w:pPr>
        <w:rPr>
          <w:color w:val="133350"/>
        </w:rPr>
      </w:pPr>
    </w:p>
    <w:p w14:paraId="219CB85F" w14:textId="40AF8E2D" w:rsidR="00287BB5" w:rsidRDefault="00287BB5">
      <w:pPr>
        <w:rPr>
          <w:color w:val="133350"/>
        </w:rPr>
      </w:pPr>
      <w:r>
        <w:rPr>
          <w:color w:val="133350"/>
        </w:rPr>
        <w:br w:type="page"/>
      </w:r>
    </w:p>
    <w:p w14:paraId="29EE1B15" w14:textId="77777777" w:rsidR="00373197" w:rsidRDefault="00373197" w:rsidP="003A1E95">
      <w:pPr>
        <w:rPr>
          <w:color w:val="133350"/>
        </w:rPr>
      </w:pPr>
    </w:p>
    <w:p w14:paraId="2BD7AC52" w14:textId="27FA2B02" w:rsidR="00373197" w:rsidRDefault="00373197" w:rsidP="003A1E95">
      <w:pPr>
        <w:rPr>
          <w:color w:val="133350"/>
        </w:rPr>
      </w:pPr>
    </w:p>
    <w:tbl>
      <w:tblPr>
        <w:tblStyle w:val="TableGrid"/>
        <w:tblW w:w="4964"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381"/>
      </w:tblGrid>
      <w:tr w:rsidR="00775C58" w:rsidRPr="00775C58" w14:paraId="17650960" w14:textId="77777777" w:rsidTr="00B039F5">
        <w:trPr>
          <w:trHeight w:val="92"/>
          <w:tblCellSpacing w:w="56" w:type="dxa"/>
        </w:trPr>
        <w:tc>
          <w:tcPr>
            <w:tcW w:w="4892" w:type="pct"/>
          </w:tcPr>
          <w:p w14:paraId="5989D2B3" w14:textId="641DBA6B" w:rsidR="00D62BF1" w:rsidRPr="00C94830" w:rsidRDefault="000878F4" w:rsidP="00C94830">
            <w:pPr>
              <w:pStyle w:val="Title"/>
            </w:pPr>
            <w:r>
              <w:rPr>
                <w:color w:val="133350"/>
              </w:rPr>
              <w:br w:type="page"/>
            </w:r>
            <w:bookmarkStart w:id="5" w:name="_Toc66445313"/>
            <w:r w:rsidR="00C94830" w:rsidRPr="00C94830">
              <w:t xml:space="preserve">Marking/Assessment </w:t>
            </w:r>
            <w:bookmarkEnd w:id="5"/>
            <w:r w:rsidR="00C94830" w:rsidRPr="00C94830">
              <w:t>Criteria</w:t>
            </w:r>
          </w:p>
        </w:tc>
      </w:tr>
    </w:tbl>
    <w:p w14:paraId="735565C8" w14:textId="77777777" w:rsidR="00C94830" w:rsidRPr="00C94830" w:rsidRDefault="00C94830" w:rsidP="003A1E95">
      <w:pPr>
        <w:rPr>
          <w:color w:val="133350"/>
        </w:rPr>
      </w:pPr>
    </w:p>
    <w:tbl>
      <w:tblPr>
        <w:tblStyle w:val="TableGrid"/>
        <w:tblW w:w="0" w:type="auto"/>
        <w:tblLook w:val="04A0" w:firstRow="1" w:lastRow="0" w:firstColumn="1" w:lastColumn="0" w:noHBand="0" w:noVBand="1"/>
      </w:tblPr>
      <w:tblGrid>
        <w:gridCol w:w="1562"/>
        <w:gridCol w:w="2123"/>
        <w:gridCol w:w="1980"/>
        <w:gridCol w:w="2340"/>
        <w:gridCol w:w="2451"/>
      </w:tblGrid>
      <w:tr w:rsidR="0092007B" w:rsidRPr="00261D25" w14:paraId="084E0763" w14:textId="77777777" w:rsidTr="0092007B">
        <w:tc>
          <w:tcPr>
            <w:tcW w:w="1562" w:type="dxa"/>
          </w:tcPr>
          <w:p w14:paraId="0F58DC89" w14:textId="387DBF3D" w:rsidR="00B039F5" w:rsidRPr="00261D25" w:rsidRDefault="00302069">
            <w:pPr>
              <w:rPr>
                <w:b/>
                <w:color w:val="133350"/>
                <w:sz w:val="20"/>
              </w:rPr>
            </w:pPr>
            <w:r w:rsidRPr="00261D25">
              <w:rPr>
                <w:rFonts w:eastAsia="Times New Roman"/>
                <w:b/>
                <w:bCs/>
                <w:sz w:val="20"/>
                <w:szCs w:val="17"/>
              </w:rPr>
              <w:t>Task</w:t>
            </w:r>
          </w:p>
        </w:tc>
        <w:tc>
          <w:tcPr>
            <w:tcW w:w="2123" w:type="dxa"/>
          </w:tcPr>
          <w:p w14:paraId="3F6A2CCB" w14:textId="77777777" w:rsidR="00B039F5" w:rsidRPr="00261D25" w:rsidRDefault="00B039F5">
            <w:pPr>
              <w:rPr>
                <w:b/>
                <w:color w:val="133350"/>
                <w:sz w:val="20"/>
              </w:rPr>
            </w:pPr>
            <w:r w:rsidRPr="00261D25">
              <w:rPr>
                <w:b/>
                <w:color w:val="133350"/>
                <w:sz w:val="20"/>
              </w:rPr>
              <w:t>Poor</w:t>
            </w:r>
          </w:p>
          <w:p w14:paraId="5F1125AC" w14:textId="7C3A5513" w:rsidR="00B039F5" w:rsidRPr="00261D25" w:rsidRDefault="00B039F5">
            <w:pPr>
              <w:rPr>
                <w:b/>
                <w:color w:val="133350"/>
                <w:sz w:val="20"/>
              </w:rPr>
            </w:pPr>
            <w:r w:rsidRPr="00261D25">
              <w:rPr>
                <w:b/>
                <w:color w:val="133350"/>
                <w:sz w:val="20"/>
              </w:rPr>
              <w:t>&lt; 40</w:t>
            </w:r>
          </w:p>
        </w:tc>
        <w:tc>
          <w:tcPr>
            <w:tcW w:w="1980" w:type="dxa"/>
          </w:tcPr>
          <w:p w14:paraId="610A6B89" w14:textId="77777777" w:rsidR="00B039F5" w:rsidRPr="00261D25" w:rsidRDefault="00B039F5">
            <w:pPr>
              <w:rPr>
                <w:b/>
                <w:color w:val="133350"/>
                <w:sz w:val="20"/>
              </w:rPr>
            </w:pPr>
            <w:r w:rsidRPr="00261D25">
              <w:rPr>
                <w:b/>
                <w:color w:val="133350"/>
                <w:sz w:val="20"/>
              </w:rPr>
              <w:t xml:space="preserve">Satisfactory </w:t>
            </w:r>
          </w:p>
          <w:p w14:paraId="2FDF1047" w14:textId="164CC575" w:rsidR="00B039F5" w:rsidRPr="00261D25" w:rsidRDefault="00B039F5">
            <w:pPr>
              <w:rPr>
                <w:b/>
                <w:color w:val="133350"/>
                <w:sz w:val="20"/>
              </w:rPr>
            </w:pPr>
            <w:r w:rsidRPr="00261D25">
              <w:rPr>
                <w:b/>
                <w:color w:val="133350"/>
                <w:sz w:val="20"/>
              </w:rPr>
              <w:t>40 - 55</w:t>
            </w:r>
          </w:p>
        </w:tc>
        <w:tc>
          <w:tcPr>
            <w:tcW w:w="2340" w:type="dxa"/>
          </w:tcPr>
          <w:p w14:paraId="5B521149" w14:textId="77777777" w:rsidR="00B039F5" w:rsidRPr="00261D25" w:rsidRDefault="00B039F5">
            <w:pPr>
              <w:rPr>
                <w:b/>
                <w:color w:val="133350"/>
                <w:sz w:val="20"/>
              </w:rPr>
            </w:pPr>
            <w:r w:rsidRPr="00261D25">
              <w:rPr>
                <w:b/>
                <w:color w:val="133350"/>
                <w:sz w:val="20"/>
              </w:rPr>
              <w:t>Good</w:t>
            </w:r>
          </w:p>
          <w:p w14:paraId="1B8030A3" w14:textId="7F0C6EF4" w:rsidR="00B039F5" w:rsidRPr="00261D25" w:rsidRDefault="00B039F5">
            <w:pPr>
              <w:rPr>
                <w:b/>
                <w:color w:val="133350"/>
                <w:sz w:val="20"/>
              </w:rPr>
            </w:pPr>
            <w:r w:rsidRPr="00261D25">
              <w:rPr>
                <w:b/>
                <w:color w:val="133350"/>
                <w:sz w:val="20"/>
              </w:rPr>
              <w:t>55 -69</w:t>
            </w:r>
          </w:p>
        </w:tc>
        <w:tc>
          <w:tcPr>
            <w:tcW w:w="2451" w:type="dxa"/>
          </w:tcPr>
          <w:p w14:paraId="1F95879D" w14:textId="77777777" w:rsidR="00B039F5" w:rsidRPr="00261D25" w:rsidRDefault="00B039F5">
            <w:pPr>
              <w:rPr>
                <w:b/>
                <w:color w:val="133350"/>
                <w:sz w:val="20"/>
              </w:rPr>
            </w:pPr>
            <w:r w:rsidRPr="00261D25">
              <w:rPr>
                <w:b/>
                <w:color w:val="133350"/>
                <w:sz w:val="20"/>
              </w:rPr>
              <w:t>Excellent</w:t>
            </w:r>
          </w:p>
          <w:p w14:paraId="1FD6A393" w14:textId="7AFD5E57" w:rsidR="00B039F5" w:rsidRPr="00261D25" w:rsidRDefault="00B039F5">
            <w:pPr>
              <w:rPr>
                <w:b/>
                <w:color w:val="133350"/>
                <w:sz w:val="20"/>
              </w:rPr>
            </w:pPr>
            <w:r w:rsidRPr="00261D25">
              <w:rPr>
                <w:b/>
                <w:color w:val="133350"/>
                <w:sz w:val="20"/>
              </w:rPr>
              <w:t>70 -100</w:t>
            </w:r>
          </w:p>
        </w:tc>
      </w:tr>
      <w:tr w:rsidR="0092007B" w:rsidRPr="00261D25" w14:paraId="4224A35D" w14:textId="77777777" w:rsidTr="0092007B">
        <w:tc>
          <w:tcPr>
            <w:tcW w:w="1562" w:type="dxa"/>
          </w:tcPr>
          <w:p w14:paraId="347E114B" w14:textId="155E3363" w:rsidR="00B039F5" w:rsidRPr="00287BB5" w:rsidRDefault="008F077F" w:rsidP="00302069">
            <w:pPr>
              <w:rPr>
                <w:color w:val="133350"/>
                <w:sz w:val="20"/>
              </w:rPr>
            </w:pPr>
            <w:r w:rsidRPr="00287BB5">
              <w:rPr>
                <w:sz w:val="20"/>
              </w:rPr>
              <w:t>Requirement Analysis and Design</w:t>
            </w:r>
          </w:p>
        </w:tc>
        <w:tc>
          <w:tcPr>
            <w:tcW w:w="2123" w:type="dxa"/>
          </w:tcPr>
          <w:p w14:paraId="1BDD7A82" w14:textId="620BFF90" w:rsidR="008F077F" w:rsidRPr="00287BB5" w:rsidRDefault="000878F4" w:rsidP="008F077F">
            <w:pPr>
              <w:rPr>
                <w:color w:val="133350"/>
                <w:sz w:val="20"/>
              </w:rPr>
            </w:pPr>
            <w:r w:rsidRPr="0092007B">
              <w:rPr>
                <w:color w:val="133350"/>
                <w:sz w:val="20"/>
              </w:rPr>
              <w:t xml:space="preserve">Demonstrates minimal understanding of </w:t>
            </w:r>
          </w:p>
          <w:p w14:paraId="74A4E8BD" w14:textId="3DB1A7B8" w:rsidR="008F077F" w:rsidRPr="00287BB5" w:rsidRDefault="008F077F" w:rsidP="008F077F">
            <w:pPr>
              <w:rPr>
                <w:color w:val="133350"/>
                <w:sz w:val="20"/>
              </w:rPr>
            </w:pPr>
            <w:r w:rsidRPr="00287BB5">
              <w:rPr>
                <w:color w:val="133350"/>
                <w:sz w:val="20"/>
              </w:rPr>
              <w:t>systems requirements specification</w:t>
            </w:r>
            <w:r w:rsidR="00E2547B" w:rsidRPr="00287BB5">
              <w:rPr>
                <w:color w:val="133350"/>
                <w:sz w:val="20"/>
              </w:rPr>
              <w:t>,</w:t>
            </w:r>
          </w:p>
          <w:p w14:paraId="75817E03" w14:textId="28D2CDE0" w:rsidR="008F077F" w:rsidRPr="00287BB5" w:rsidRDefault="008F077F" w:rsidP="008F077F">
            <w:pPr>
              <w:rPr>
                <w:color w:val="133350"/>
                <w:sz w:val="20"/>
              </w:rPr>
            </w:pPr>
            <w:r w:rsidRPr="00287BB5">
              <w:rPr>
                <w:color w:val="133350"/>
                <w:sz w:val="20"/>
              </w:rPr>
              <w:t>Poor use of design tools and symbols</w:t>
            </w:r>
            <w:r w:rsidR="00E2547B" w:rsidRPr="00287BB5">
              <w:rPr>
                <w:color w:val="133350"/>
                <w:sz w:val="20"/>
              </w:rPr>
              <w:t>,</w:t>
            </w:r>
          </w:p>
          <w:p w14:paraId="636A4A27" w14:textId="3A30DF6B" w:rsidR="008F077F" w:rsidRPr="00287BB5" w:rsidRDefault="008F077F" w:rsidP="008F077F">
            <w:pPr>
              <w:rPr>
                <w:color w:val="133350"/>
                <w:sz w:val="20"/>
              </w:rPr>
            </w:pPr>
            <w:r w:rsidRPr="00287BB5">
              <w:rPr>
                <w:color w:val="133350"/>
                <w:sz w:val="20"/>
              </w:rPr>
              <w:t>Design diagrams with invalid flows, incomplete diagrams with logical errors</w:t>
            </w:r>
            <w:r w:rsidR="00E2547B" w:rsidRPr="00287BB5">
              <w:rPr>
                <w:color w:val="133350"/>
                <w:sz w:val="20"/>
              </w:rPr>
              <w:t>.</w:t>
            </w:r>
          </w:p>
        </w:tc>
        <w:tc>
          <w:tcPr>
            <w:tcW w:w="1980" w:type="dxa"/>
          </w:tcPr>
          <w:p w14:paraId="0EBBFBF6" w14:textId="2BFEA007" w:rsidR="00E2547B" w:rsidRPr="00287BB5" w:rsidRDefault="00E2547B" w:rsidP="00E2547B">
            <w:pPr>
              <w:rPr>
                <w:color w:val="133350"/>
                <w:sz w:val="20"/>
              </w:rPr>
            </w:pPr>
            <w:r w:rsidRPr="00287BB5">
              <w:rPr>
                <w:color w:val="133350"/>
                <w:sz w:val="20"/>
              </w:rPr>
              <w:t>Provides basic SRS including functional requirements,</w:t>
            </w:r>
          </w:p>
          <w:p w14:paraId="7FABA72F" w14:textId="3BD1D4AC" w:rsidR="00E2547B" w:rsidRPr="00287BB5" w:rsidRDefault="00E2547B" w:rsidP="00E2547B">
            <w:pPr>
              <w:rPr>
                <w:color w:val="133350"/>
                <w:sz w:val="20"/>
              </w:rPr>
            </w:pPr>
            <w:r w:rsidRPr="00287BB5">
              <w:rPr>
                <w:color w:val="133350"/>
                <w:sz w:val="20"/>
              </w:rPr>
              <w:t xml:space="preserve">Average level design diagrams given with clear identification and application of symbols used in flow chart design with minor flows. </w:t>
            </w:r>
          </w:p>
        </w:tc>
        <w:tc>
          <w:tcPr>
            <w:tcW w:w="2340" w:type="dxa"/>
          </w:tcPr>
          <w:p w14:paraId="6B05615C" w14:textId="539F7B1C" w:rsidR="00E2547B" w:rsidRPr="00287BB5" w:rsidRDefault="00E2547B" w:rsidP="00E2547B">
            <w:pPr>
              <w:rPr>
                <w:color w:val="133350"/>
                <w:sz w:val="20"/>
              </w:rPr>
            </w:pPr>
            <w:r w:rsidRPr="00287BB5">
              <w:rPr>
                <w:color w:val="133350"/>
                <w:sz w:val="20"/>
              </w:rPr>
              <w:t xml:space="preserve">Provides good SRS documentation including functional and non-functional requirements, data and file structure requirements, </w:t>
            </w:r>
          </w:p>
          <w:p w14:paraId="48750726" w14:textId="776074E7" w:rsidR="00E2547B" w:rsidRPr="00287BB5" w:rsidRDefault="00E2547B" w:rsidP="00E2547B">
            <w:pPr>
              <w:rPr>
                <w:color w:val="133350"/>
                <w:sz w:val="20"/>
              </w:rPr>
            </w:pPr>
            <w:r w:rsidRPr="00287BB5">
              <w:rPr>
                <w:color w:val="133350"/>
                <w:sz w:val="20"/>
              </w:rPr>
              <w:t>Following standard notations in flow chart designing representing logical flow of instructions,</w:t>
            </w:r>
          </w:p>
          <w:p w14:paraId="4CA0190A" w14:textId="79D8C060" w:rsidR="00E2547B" w:rsidRPr="00287BB5" w:rsidRDefault="00E2547B" w:rsidP="00E2547B">
            <w:pPr>
              <w:rPr>
                <w:color w:val="133350"/>
                <w:sz w:val="20"/>
              </w:rPr>
            </w:pPr>
            <w:r w:rsidRPr="00287BB5">
              <w:rPr>
                <w:color w:val="133350"/>
                <w:sz w:val="20"/>
              </w:rPr>
              <w:t>Demonstrate accurate use of selection repetition structures.</w:t>
            </w:r>
          </w:p>
          <w:p w14:paraId="7739C14A" w14:textId="5DDC1333" w:rsidR="00E2547B" w:rsidRPr="00287BB5" w:rsidRDefault="00E2547B" w:rsidP="00E2547B">
            <w:pPr>
              <w:rPr>
                <w:color w:val="133350"/>
                <w:sz w:val="20"/>
              </w:rPr>
            </w:pPr>
          </w:p>
        </w:tc>
        <w:tc>
          <w:tcPr>
            <w:tcW w:w="2451" w:type="dxa"/>
          </w:tcPr>
          <w:p w14:paraId="16D8CB40" w14:textId="21B727CB" w:rsidR="00E2547B" w:rsidRPr="0092007B" w:rsidRDefault="000878F4" w:rsidP="00E2547B">
            <w:pPr>
              <w:rPr>
                <w:color w:val="133350"/>
                <w:sz w:val="20"/>
              </w:rPr>
            </w:pPr>
            <w:r w:rsidRPr="0092007B">
              <w:rPr>
                <w:color w:val="133350"/>
                <w:sz w:val="20"/>
              </w:rPr>
              <w:t xml:space="preserve">Provides </w:t>
            </w:r>
            <w:r w:rsidR="00E2547B" w:rsidRPr="0092007B">
              <w:rPr>
                <w:color w:val="133350"/>
                <w:sz w:val="20"/>
              </w:rPr>
              <w:t>excellent level of SRS documentation given with highly detailed logical diagrams with excellent use of flow chart symbols,</w:t>
            </w:r>
          </w:p>
          <w:p w14:paraId="43737AF1" w14:textId="34AC3310" w:rsidR="00E2547B" w:rsidRPr="0092007B" w:rsidRDefault="00E2547B" w:rsidP="00E2547B">
            <w:pPr>
              <w:rPr>
                <w:color w:val="133350"/>
                <w:sz w:val="20"/>
              </w:rPr>
            </w:pPr>
            <w:r w:rsidRPr="0092007B">
              <w:rPr>
                <w:color w:val="133350"/>
                <w:sz w:val="20"/>
              </w:rPr>
              <w:t>Use of modularization concepts clearly visible providing clarity and reducing complexity of the design,</w:t>
            </w:r>
          </w:p>
          <w:p w14:paraId="7DB9209A" w14:textId="55A192BB" w:rsidR="00B039F5" w:rsidRPr="00287BB5" w:rsidRDefault="00B05C47" w:rsidP="00E2547B">
            <w:pPr>
              <w:rPr>
                <w:color w:val="133350"/>
                <w:sz w:val="20"/>
              </w:rPr>
            </w:pPr>
            <w:r w:rsidRPr="0092007B">
              <w:rPr>
                <w:color w:val="133350"/>
                <w:sz w:val="20"/>
              </w:rPr>
              <w:t>Supported with</w:t>
            </w:r>
            <w:r w:rsidR="00E2547B" w:rsidRPr="0092007B">
              <w:rPr>
                <w:color w:val="133350"/>
                <w:sz w:val="20"/>
              </w:rPr>
              <w:t xml:space="preserve"> relevant assumptions</w:t>
            </w:r>
            <w:r w:rsidRPr="0092007B">
              <w:rPr>
                <w:color w:val="133350"/>
                <w:sz w:val="20"/>
              </w:rPr>
              <w:t>.</w:t>
            </w:r>
          </w:p>
        </w:tc>
      </w:tr>
      <w:tr w:rsidR="0092007B" w:rsidRPr="00261D25" w14:paraId="69C3A043" w14:textId="77777777" w:rsidTr="0092007B">
        <w:tc>
          <w:tcPr>
            <w:tcW w:w="1562" w:type="dxa"/>
          </w:tcPr>
          <w:p w14:paraId="129C0486" w14:textId="2C160DBC" w:rsidR="00B039F5" w:rsidRPr="00287BB5" w:rsidRDefault="00B05C47">
            <w:pPr>
              <w:rPr>
                <w:color w:val="133350"/>
                <w:sz w:val="20"/>
              </w:rPr>
            </w:pPr>
            <w:r w:rsidRPr="0092007B">
              <w:rPr>
                <w:sz w:val="20"/>
              </w:rPr>
              <w:t>System Development</w:t>
            </w:r>
          </w:p>
        </w:tc>
        <w:tc>
          <w:tcPr>
            <w:tcW w:w="2123" w:type="dxa"/>
          </w:tcPr>
          <w:p w14:paraId="22AB0A5B" w14:textId="7CCB31CA" w:rsidR="00B05C47" w:rsidRPr="0092007B" w:rsidRDefault="00B05C47" w:rsidP="00B05C47">
            <w:pPr>
              <w:rPr>
                <w:color w:val="133350"/>
                <w:sz w:val="20"/>
              </w:rPr>
            </w:pPr>
            <w:r w:rsidRPr="0092007B">
              <w:rPr>
                <w:color w:val="133350"/>
                <w:sz w:val="20"/>
              </w:rPr>
              <w:t>Lacking system development/ Poor development with syntax errors,</w:t>
            </w:r>
          </w:p>
          <w:p w14:paraId="4DBD9950" w14:textId="384D71C5" w:rsidR="00B05C47" w:rsidRPr="0092007B" w:rsidRDefault="00261D25" w:rsidP="00B05C47">
            <w:pPr>
              <w:rPr>
                <w:color w:val="133350"/>
                <w:sz w:val="20"/>
              </w:rPr>
            </w:pPr>
            <w:r w:rsidRPr="0092007B">
              <w:rPr>
                <w:color w:val="133350"/>
                <w:sz w:val="20"/>
              </w:rPr>
              <w:t xml:space="preserve">The application lacks core functionalities or is incomplete, failing to demonstrate the key </w:t>
            </w:r>
            <w:r w:rsidR="00B05C47" w:rsidRPr="0092007B">
              <w:rPr>
                <w:color w:val="133350"/>
                <w:sz w:val="20"/>
              </w:rPr>
              <w:t>requirements according to the given scenario, Learner demonstrate lack of knowledge of the language basics used for the development.</w:t>
            </w:r>
          </w:p>
          <w:p w14:paraId="06664513" w14:textId="7F133B22" w:rsidR="00B039F5" w:rsidRPr="0092007B" w:rsidRDefault="00B039F5" w:rsidP="00B05C47">
            <w:pPr>
              <w:rPr>
                <w:color w:val="133350"/>
                <w:sz w:val="20"/>
              </w:rPr>
            </w:pPr>
          </w:p>
        </w:tc>
        <w:tc>
          <w:tcPr>
            <w:tcW w:w="1980" w:type="dxa"/>
          </w:tcPr>
          <w:p w14:paraId="4FDF786B" w14:textId="59011D5B" w:rsidR="00B05C47" w:rsidRPr="0092007B" w:rsidRDefault="00B05C47" w:rsidP="00B05C47">
            <w:pPr>
              <w:rPr>
                <w:color w:val="133350"/>
                <w:sz w:val="20"/>
              </w:rPr>
            </w:pPr>
            <w:r w:rsidRPr="0092007B">
              <w:rPr>
                <w:color w:val="133350"/>
                <w:sz w:val="20"/>
              </w:rPr>
              <w:t>Operational system according to the requirements of the scenario,</w:t>
            </w:r>
          </w:p>
          <w:p w14:paraId="5F92E3CE" w14:textId="64BA6AF1" w:rsidR="00B039F5" w:rsidRPr="0092007B" w:rsidRDefault="00B05C47" w:rsidP="00B05C47">
            <w:pPr>
              <w:rPr>
                <w:color w:val="133350"/>
                <w:sz w:val="20"/>
              </w:rPr>
            </w:pPr>
            <w:r w:rsidRPr="0092007B">
              <w:rPr>
                <w:color w:val="133350"/>
                <w:sz w:val="20"/>
              </w:rPr>
              <w:t>Average use of data types and operators, control structures and modularization evident</w:t>
            </w:r>
            <w:r w:rsidR="0092007B" w:rsidRPr="0092007B">
              <w:rPr>
                <w:color w:val="133350"/>
                <w:sz w:val="20"/>
              </w:rPr>
              <w:t xml:space="preserve"> with minor flows</w:t>
            </w:r>
            <w:r w:rsidRPr="0092007B">
              <w:rPr>
                <w:color w:val="133350"/>
                <w:sz w:val="20"/>
              </w:rPr>
              <w:t xml:space="preserve">, </w:t>
            </w:r>
          </w:p>
          <w:p w14:paraId="1C74ACD1" w14:textId="53D809ED" w:rsidR="00B05C47" w:rsidRPr="0092007B" w:rsidRDefault="00B05C47" w:rsidP="00B05C47">
            <w:pPr>
              <w:rPr>
                <w:color w:val="133350"/>
                <w:sz w:val="20"/>
              </w:rPr>
            </w:pPr>
            <w:r w:rsidRPr="0092007B">
              <w:rPr>
                <w:color w:val="133350"/>
                <w:sz w:val="20"/>
              </w:rPr>
              <w:t>Learner demonstrate satisfactory knowledge of the language basics used for the development.</w:t>
            </w:r>
          </w:p>
        </w:tc>
        <w:tc>
          <w:tcPr>
            <w:tcW w:w="2340" w:type="dxa"/>
          </w:tcPr>
          <w:p w14:paraId="01A84F19" w14:textId="77777777" w:rsidR="00287BB5" w:rsidRPr="0092007B" w:rsidRDefault="00287BB5" w:rsidP="00287BB5">
            <w:pPr>
              <w:rPr>
                <w:color w:val="133350"/>
                <w:sz w:val="20"/>
              </w:rPr>
            </w:pPr>
            <w:r w:rsidRPr="0092007B">
              <w:rPr>
                <w:color w:val="133350"/>
                <w:sz w:val="20"/>
              </w:rPr>
              <w:t>Demonstrates good use of control structures with proper understanding,</w:t>
            </w:r>
          </w:p>
          <w:p w14:paraId="11E7E724" w14:textId="74B651EB" w:rsidR="00B23649" w:rsidRPr="0092007B" w:rsidRDefault="00B23649" w:rsidP="00B23649">
            <w:pPr>
              <w:rPr>
                <w:color w:val="133350"/>
                <w:sz w:val="20"/>
              </w:rPr>
            </w:pPr>
            <w:r w:rsidRPr="0092007B">
              <w:rPr>
                <w:color w:val="133350"/>
                <w:sz w:val="20"/>
              </w:rPr>
              <w:t>Good use of modularized development according to the given design,</w:t>
            </w:r>
          </w:p>
          <w:p w14:paraId="2CCAED26" w14:textId="77777777" w:rsidR="00B039F5" w:rsidRPr="0092007B" w:rsidRDefault="005F1C9F" w:rsidP="005F1C9F">
            <w:pPr>
              <w:rPr>
                <w:color w:val="133350"/>
                <w:sz w:val="20"/>
              </w:rPr>
            </w:pPr>
            <w:r w:rsidRPr="0092007B">
              <w:rPr>
                <w:color w:val="133350"/>
                <w:sz w:val="20"/>
              </w:rPr>
              <w:t>User friend</w:t>
            </w:r>
            <w:r w:rsidR="00B23649" w:rsidRPr="0092007B">
              <w:rPr>
                <w:color w:val="133350"/>
                <w:sz w:val="20"/>
              </w:rPr>
              <w:t xml:space="preserve">ly system development with </w:t>
            </w:r>
            <w:r w:rsidRPr="0092007B">
              <w:rPr>
                <w:color w:val="133350"/>
                <w:sz w:val="20"/>
              </w:rPr>
              <w:t xml:space="preserve"> </w:t>
            </w:r>
            <w:r w:rsidR="00B23649" w:rsidRPr="0092007B">
              <w:rPr>
                <w:color w:val="133350"/>
                <w:sz w:val="20"/>
              </w:rPr>
              <w:t>onscreen help options and input validations.</w:t>
            </w:r>
          </w:p>
          <w:p w14:paraId="7FF88791" w14:textId="36E54073" w:rsidR="00287BB5" w:rsidRPr="0092007B" w:rsidRDefault="00287BB5" w:rsidP="00287BB5">
            <w:pPr>
              <w:rPr>
                <w:color w:val="133350"/>
                <w:sz w:val="20"/>
              </w:rPr>
            </w:pPr>
            <w:r w:rsidRPr="0092007B">
              <w:rPr>
                <w:color w:val="133350"/>
                <w:sz w:val="20"/>
              </w:rPr>
              <w:t>Good use of techniques for storage and backup requirements.</w:t>
            </w:r>
          </w:p>
          <w:p w14:paraId="43168945" w14:textId="544D1928" w:rsidR="00287BB5" w:rsidRPr="0092007B" w:rsidRDefault="00287BB5" w:rsidP="005F1C9F">
            <w:pPr>
              <w:rPr>
                <w:color w:val="133350"/>
                <w:sz w:val="20"/>
              </w:rPr>
            </w:pPr>
          </w:p>
        </w:tc>
        <w:tc>
          <w:tcPr>
            <w:tcW w:w="2451" w:type="dxa"/>
          </w:tcPr>
          <w:p w14:paraId="60AEA7EF" w14:textId="5BC19D0B" w:rsidR="00B23649" w:rsidRPr="0092007B" w:rsidRDefault="00B23649" w:rsidP="00B23649">
            <w:pPr>
              <w:rPr>
                <w:color w:val="133350"/>
                <w:sz w:val="20"/>
              </w:rPr>
            </w:pPr>
            <w:r w:rsidRPr="0092007B">
              <w:rPr>
                <w:color w:val="133350"/>
                <w:sz w:val="20"/>
              </w:rPr>
              <w:t>Excellent system development with use of control structures improved coding efficiency,</w:t>
            </w:r>
          </w:p>
          <w:p w14:paraId="739A1B90" w14:textId="77777777" w:rsidR="00B23649" w:rsidRPr="0092007B" w:rsidRDefault="00B23649" w:rsidP="00B23649">
            <w:pPr>
              <w:rPr>
                <w:color w:val="133350"/>
                <w:sz w:val="20"/>
              </w:rPr>
            </w:pPr>
            <w:r w:rsidRPr="0092007B">
              <w:rPr>
                <w:color w:val="133350"/>
                <w:sz w:val="20"/>
              </w:rPr>
              <w:t xml:space="preserve">Excellent Modularization with effective data passing between developed modules, </w:t>
            </w:r>
          </w:p>
          <w:p w14:paraId="276D6AA5" w14:textId="5B3C6E60" w:rsidR="00B23649" w:rsidRPr="0092007B" w:rsidRDefault="00B23649" w:rsidP="00B23649">
            <w:pPr>
              <w:rPr>
                <w:color w:val="133350"/>
                <w:sz w:val="20"/>
              </w:rPr>
            </w:pPr>
            <w:r w:rsidRPr="0092007B">
              <w:rPr>
                <w:color w:val="133350"/>
                <w:sz w:val="20"/>
              </w:rPr>
              <w:t>Use appropriate techniques for storage and backup requirements,</w:t>
            </w:r>
          </w:p>
          <w:p w14:paraId="5BC522BC" w14:textId="6B995B72" w:rsidR="00B23649" w:rsidRPr="0092007B" w:rsidRDefault="00B23649" w:rsidP="00B23649">
            <w:pPr>
              <w:rPr>
                <w:color w:val="133350"/>
                <w:sz w:val="20"/>
              </w:rPr>
            </w:pPr>
            <w:r w:rsidRPr="0092007B">
              <w:rPr>
                <w:color w:val="133350"/>
                <w:sz w:val="20"/>
              </w:rPr>
              <w:t>appropriate guidelines given to user, user input validation and user-friendliness of software,</w:t>
            </w:r>
          </w:p>
          <w:p w14:paraId="7F67657D" w14:textId="77777777" w:rsidR="00B23649" w:rsidRPr="0092007B" w:rsidRDefault="00B23649" w:rsidP="00B23649">
            <w:pPr>
              <w:rPr>
                <w:color w:val="133350"/>
                <w:sz w:val="20"/>
              </w:rPr>
            </w:pPr>
            <w:r w:rsidRPr="0092007B">
              <w:rPr>
                <w:color w:val="133350"/>
                <w:sz w:val="20"/>
              </w:rPr>
              <w:t xml:space="preserve">Easy navigation between modules, </w:t>
            </w:r>
          </w:p>
          <w:p w14:paraId="529CF083" w14:textId="0EEA1EA8" w:rsidR="00B039F5" w:rsidRPr="0092007B" w:rsidRDefault="00B23649" w:rsidP="00B23649">
            <w:pPr>
              <w:rPr>
                <w:color w:val="133350"/>
                <w:sz w:val="20"/>
              </w:rPr>
            </w:pPr>
            <w:r w:rsidRPr="0092007B">
              <w:rPr>
                <w:color w:val="133350"/>
                <w:sz w:val="20"/>
              </w:rPr>
              <w:t>Accuracy, creativity and completeness of the system considered.</w:t>
            </w:r>
          </w:p>
        </w:tc>
      </w:tr>
      <w:tr w:rsidR="0092007B" w:rsidRPr="00261D25" w14:paraId="104A4EFA" w14:textId="77777777" w:rsidTr="0092007B">
        <w:tc>
          <w:tcPr>
            <w:tcW w:w="1562" w:type="dxa"/>
          </w:tcPr>
          <w:p w14:paraId="10E81FE8" w14:textId="2CEF39DA" w:rsidR="00B039F5" w:rsidRPr="00287BB5" w:rsidRDefault="00261D25">
            <w:pPr>
              <w:rPr>
                <w:color w:val="133350"/>
                <w:sz w:val="20"/>
              </w:rPr>
            </w:pPr>
            <w:r w:rsidRPr="00287BB5">
              <w:rPr>
                <w:sz w:val="20"/>
              </w:rPr>
              <w:t xml:space="preserve">Testing </w:t>
            </w:r>
            <w:r w:rsidR="00B05C47" w:rsidRPr="00287BB5">
              <w:rPr>
                <w:sz w:val="20"/>
              </w:rPr>
              <w:t>and Documentation</w:t>
            </w:r>
          </w:p>
        </w:tc>
        <w:tc>
          <w:tcPr>
            <w:tcW w:w="2123" w:type="dxa"/>
          </w:tcPr>
          <w:p w14:paraId="7F0BD5F9" w14:textId="77777777" w:rsidR="00B039F5" w:rsidRPr="0092007B" w:rsidRDefault="00261D25">
            <w:pPr>
              <w:rPr>
                <w:color w:val="133350"/>
                <w:sz w:val="20"/>
              </w:rPr>
            </w:pPr>
            <w:r w:rsidRPr="0092007B">
              <w:rPr>
                <w:color w:val="133350"/>
                <w:sz w:val="20"/>
              </w:rPr>
              <w:t>No testing is conducted, or only limited testing is performed on basic functionalities</w:t>
            </w:r>
            <w:r w:rsidR="00287BB5" w:rsidRPr="0092007B">
              <w:rPr>
                <w:color w:val="133350"/>
                <w:sz w:val="20"/>
              </w:rPr>
              <w:t>,</w:t>
            </w:r>
          </w:p>
          <w:p w14:paraId="14C322D1" w14:textId="62D4DD1E" w:rsidR="00287BB5" w:rsidRPr="00287BB5" w:rsidRDefault="00287BB5" w:rsidP="00287BB5">
            <w:pPr>
              <w:rPr>
                <w:color w:val="133350"/>
                <w:sz w:val="20"/>
              </w:rPr>
            </w:pPr>
            <w:r w:rsidRPr="00287BB5">
              <w:rPr>
                <w:color w:val="133350"/>
                <w:sz w:val="20"/>
              </w:rPr>
              <w:t>Lack of test plan, poor test cases,</w:t>
            </w:r>
          </w:p>
          <w:p w14:paraId="341CBA89" w14:textId="06D47175" w:rsidR="00287BB5" w:rsidRPr="00287BB5" w:rsidRDefault="00287BB5" w:rsidP="00287BB5">
            <w:pPr>
              <w:rPr>
                <w:color w:val="133350"/>
                <w:sz w:val="20"/>
              </w:rPr>
            </w:pPr>
            <w:r w:rsidRPr="00287BB5">
              <w:rPr>
                <w:color w:val="133350"/>
                <w:sz w:val="20"/>
              </w:rPr>
              <w:t>Poor report formatting.</w:t>
            </w:r>
          </w:p>
        </w:tc>
        <w:tc>
          <w:tcPr>
            <w:tcW w:w="1980" w:type="dxa"/>
          </w:tcPr>
          <w:p w14:paraId="4D2CD689" w14:textId="3D8F44C8" w:rsidR="00B039F5" w:rsidRPr="00287BB5" w:rsidRDefault="00261D25">
            <w:pPr>
              <w:rPr>
                <w:color w:val="133350"/>
                <w:sz w:val="20"/>
              </w:rPr>
            </w:pPr>
            <w:r w:rsidRPr="0092007B">
              <w:rPr>
                <w:color w:val="133350"/>
                <w:sz w:val="20"/>
              </w:rPr>
              <w:t>Basic testing is performed, but coverage is limited, and critical functionalities might not be tested.</w:t>
            </w:r>
          </w:p>
        </w:tc>
        <w:tc>
          <w:tcPr>
            <w:tcW w:w="2340" w:type="dxa"/>
          </w:tcPr>
          <w:p w14:paraId="28499F97" w14:textId="74E439E0" w:rsidR="00287BB5" w:rsidRPr="0092007B" w:rsidRDefault="00261D25" w:rsidP="00287BB5">
            <w:pPr>
              <w:rPr>
                <w:color w:val="133350"/>
                <w:sz w:val="20"/>
              </w:rPr>
            </w:pPr>
            <w:r w:rsidRPr="0092007B">
              <w:rPr>
                <w:color w:val="133350"/>
                <w:sz w:val="20"/>
              </w:rPr>
              <w:t xml:space="preserve">Core functionalities are tested with </w:t>
            </w:r>
            <w:r w:rsidR="00287BB5" w:rsidRPr="0092007B">
              <w:rPr>
                <w:color w:val="133350"/>
                <w:sz w:val="20"/>
              </w:rPr>
              <w:t xml:space="preserve">use of detailed test plan,  </w:t>
            </w:r>
          </w:p>
          <w:p w14:paraId="57F8CB9A" w14:textId="1C0DD718" w:rsidR="00287BB5" w:rsidRPr="0092007B" w:rsidRDefault="00287BB5" w:rsidP="00287BB5">
            <w:pPr>
              <w:rPr>
                <w:color w:val="133350"/>
                <w:sz w:val="20"/>
              </w:rPr>
            </w:pPr>
            <w:r w:rsidRPr="0092007B">
              <w:rPr>
                <w:color w:val="133350"/>
                <w:sz w:val="20"/>
              </w:rPr>
              <w:t>Appropriate test cases were used with sample test data, test results and conclusion,</w:t>
            </w:r>
          </w:p>
          <w:p w14:paraId="4C2F2B86" w14:textId="462D505C" w:rsidR="00B039F5" w:rsidRPr="00287BB5" w:rsidRDefault="00287BB5" w:rsidP="00287BB5">
            <w:pPr>
              <w:rPr>
                <w:color w:val="133350"/>
                <w:sz w:val="20"/>
              </w:rPr>
            </w:pPr>
            <w:r w:rsidRPr="0092007B">
              <w:rPr>
                <w:color w:val="133350"/>
                <w:sz w:val="20"/>
              </w:rPr>
              <w:t>Good report structure and documentation.</w:t>
            </w:r>
          </w:p>
        </w:tc>
        <w:tc>
          <w:tcPr>
            <w:tcW w:w="2451" w:type="dxa"/>
          </w:tcPr>
          <w:p w14:paraId="11D754D8" w14:textId="4A6F800A" w:rsidR="00B039F5" w:rsidRPr="0092007B" w:rsidRDefault="00261D25">
            <w:pPr>
              <w:rPr>
                <w:color w:val="133350"/>
                <w:sz w:val="20"/>
              </w:rPr>
            </w:pPr>
            <w:r w:rsidRPr="0092007B">
              <w:rPr>
                <w:color w:val="133350"/>
                <w:sz w:val="20"/>
              </w:rPr>
              <w:t>Comprehensive testing strategies are implemented, including unit, integration, and functional testing. Testing results are analyzed and documented</w:t>
            </w:r>
            <w:r w:rsidR="00287BB5" w:rsidRPr="0092007B">
              <w:rPr>
                <w:color w:val="133350"/>
                <w:sz w:val="20"/>
              </w:rPr>
              <w:t>,</w:t>
            </w:r>
          </w:p>
          <w:p w14:paraId="48A580C8" w14:textId="4E0F6C03" w:rsidR="00287BB5" w:rsidRPr="00287BB5" w:rsidRDefault="00287BB5">
            <w:pPr>
              <w:rPr>
                <w:color w:val="133350"/>
                <w:sz w:val="20"/>
              </w:rPr>
            </w:pPr>
            <w:r w:rsidRPr="00287BB5">
              <w:rPr>
                <w:color w:val="133350"/>
                <w:sz w:val="20"/>
              </w:rPr>
              <w:t>Excellent level documentation.</w:t>
            </w:r>
          </w:p>
        </w:tc>
      </w:tr>
    </w:tbl>
    <w:p w14:paraId="2E2EA0DE" w14:textId="77777777" w:rsidR="00C94830" w:rsidRPr="00C94830" w:rsidRDefault="00C94830">
      <w:pPr>
        <w:rPr>
          <w:color w:val="133350"/>
        </w:rPr>
      </w:pPr>
      <w:r w:rsidRPr="00C94830">
        <w:rPr>
          <w:color w:val="133350"/>
        </w:rPr>
        <w:br w:type="page"/>
      </w:r>
    </w:p>
    <w:p w14:paraId="41E3722F" w14:textId="7AE4AEDC" w:rsidR="00242749" w:rsidRDefault="00242749" w:rsidP="00C94830">
      <w:pPr>
        <w:pStyle w:val="Title"/>
        <w:sectPr w:rsidR="00242749" w:rsidSect="00242749">
          <w:footerReference w:type="even" r:id="rId14"/>
          <w:footerReference w:type="default" r:id="rId15"/>
          <w:headerReference w:type="first" r:id="rId16"/>
          <w:footerReference w:type="first" r:id="rId17"/>
          <w:pgSz w:w="11906" w:h="16838"/>
          <w:pgMar w:top="402" w:right="720" w:bottom="825" w:left="720" w:header="708" w:footer="470" w:gutter="0"/>
          <w:cols w:space="708"/>
          <w:titlePg/>
          <w:docGrid w:linePitch="360"/>
        </w:sectPr>
      </w:pPr>
      <w:bookmarkStart w:id="6" w:name="_Toc64989628"/>
    </w:p>
    <w:p w14:paraId="03408AD1" w14:textId="7288B18A" w:rsidR="00A9159C" w:rsidRDefault="00C94830" w:rsidP="00C94830">
      <w:pPr>
        <w:pStyle w:val="Heading1"/>
        <w:ind w:firstLine="0"/>
        <w:rPr>
          <w:color w:val="133350"/>
        </w:rPr>
      </w:pPr>
      <w:bookmarkStart w:id="7" w:name="_Toc67665317"/>
      <w:r>
        <w:rPr>
          <w:color w:val="133350"/>
        </w:rPr>
        <w:lastRenderedPageBreak/>
        <w:t>Further Information</w:t>
      </w:r>
      <w:bookmarkEnd w:id="7"/>
      <w:r w:rsidR="00963CA7">
        <w:rPr>
          <w:color w:val="133350"/>
        </w:rPr>
        <w:t xml:space="preserve"> </w:t>
      </w:r>
    </w:p>
    <w:p w14:paraId="3E5C8F1A" w14:textId="75AC0B07" w:rsidR="00C94830" w:rsidRPr="00A66256" w:rsidRDefault="00C94830" w:rsidP="00A66256">
      <w:pPr>
        <w:pStyle w:val="Heading2"/>
      </w:pPr>
      <w:bookmarkStart w:id="8" w:name="_Toc67665318"/>
      <w:r w:rsidRPr="00A66256">
        <w:t>Who can answer questions about my assessment?</w:t>
      </w:r>
      <w:bookmarkEnd w:id="6"/>
      <w:bookmarkEnd w:id="8"/>
    </w:p>
    <w:p w14:paraId="7FEAB1D5" w14:textId="77777777" w:rsidR="00C94830" w:rsidRPr="00C94830" w:rsidRDefault="00C94830" w:rsidP="00C94830"/>
    <w:p w14:paraId="69B52CF7" w14:textId="4B5533BD" w:rsidR="00C94830" w:rsidRDefault="00C94830" w:rsidP="00C94830">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14:paraId="1EAEC99B" w14:textId="77777777" w:rsidR="00BE3E2F" w:rsidRPr="00C94830" w:rsidRDefault="00BE3E2F" w:rsidP="00C94830">
      <w:pPr>
        <w:spacing w:line="276" w:lineRule="auto"/>
        <w:rPr>
          <w:color w:val="133350"/>
          <w:sz w:val="24"/>
          <w:szCs w:val="24"/>
        </w:rPr>
      </w:pPr>
    </w:p>
    <w:p w14:paraId="668AF1D8" w14:textId="14FD0E5C" w:rsidR="00C94830" w:rsidRPr="00C94830" w:rsidRDefault="00C94830" w:rsidP="00C94830">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14:paraId="7B6CDDCE" w14:textId="77777777" w:rsidR="00C94830" w:rsidRPr="00C94830" w:rsidRDefault="00C94830" w:rsidP="00C94830">
      <w:pPr>
        <w:spacing w:line="276" w:lineRule="auto"/>
        <w:rPr>
          <w:color w:val="133350"/>
          <w:sz w:val="24"/>
          <w:szCs w:val="24"/>
        </w:rPr>
      </w:pPr>
    </w:p>
    <w:p w14:paraId="1A862F16" w14:textId="0038F5CD" w:rsidR="00C94830" w:rsidRDefault="00011F74" w:rsidP="00A66256">
      <w:pPr>
        <w:pStyle w:val="Heading2"/>
      </w:pPr>
      <w:bookmarkStart w:id="9" w:name="_Toc64989629"/>
      <w:bookmarkStart w:id="10" w:name="_Toc67665319"/>
      <w:r>
        <w:t>Referencing and i</w:t>
      </w:r>
      <w:r w:rsidR="00B2155F">
        <w:t>ndependent learning</w:t>
      </w:r>
      <w:bookmarkEnd w:id="9"/>
      <w:bookmarkEnd w:id="10"/>
    </w:p>
    <w:p w14:paraId="28C90D3A" w14:textId="77777777" w:rsidR="00C94830" w:rsidRPr="00C94830" w:rsidRDefault="00C94830" w:rsidP="00C94830"/>
    <w:p w14:paraId="440D2052" w14:textId="77777777" w:rsidR="00C94830" w:rsidRDefault="00C94830" w:rsidP="00C94830">
      <w:pPr>
        <w:spacing w:line="276" w:lineRule="auto"/>
        <w:rPr>
          <w:color w:val="133350"/>
          <w:sz w:val="24"/>
          <w:szCs w:val="24"/>
        </w:rPr>
      </w:pPr>
      <w:r w:rsidRPr="00C94830">
        <w:rPr>
          <w:color w:val="133350"/>
          <w:sz w:val="24"/>
          <w:szCs w:val="24"/>
        </w:rPr>
        <w:t>Please ensure you reference a range of credible sources, with due attention to the academic literature in the area. The time spent on research and reading from good quality sources will be reflected in the quality of your submitted work.</w:t>
      </w:r>
    </w:p>
    <w:p w14:paraId="469DB0BF" w14:textId="77777777" w:rsidR="00C94830" w:rsidRPr="00C94830" w:rsidRDefault="00C94830" w:rsidP="00C94830">
      <w:pPr>
        <w:spacing w:line="276" w:lineRule="auto"/>
        <w:rPr>
          <w:color w:val="133350"/>
          <w:sz w:val="24"/>
          <w:szCs w:val="24"/>
        </w:rPr>
      </w:pPr>
    </w:p>
    <w:p w14:paraId="2A9269C0" w14:textId="3EC74FE3" w:rsidR="00C94830" w:rsidRDefault="00C94830" w:rsidP="00C94830">
      <w:pPr>
        <w:spacing w:line="276" w:lineRule="auto"/>
        <w:rPr>
          <w:color w:val="133350"/>
          <w:sz w:val="24"/>
          <w:szCs w:val="24"/>
        </w:rPr>
      </w:pPr>
      <w:r w:rsidRPr="00C94830">
        <w:rPr>
          <w:color w:val="133350"/>
          <w:sz w:val="24"/>
          <w:szCs w:val="24"/>
        </w:rPr>
        <w:t>Remember that what you get out of university depends on what you put in. Your teaching sessions typically represent between 10</w:t>
      </w:r>
      <w:r w:rsidR="00ED32F6">
        <w:rPr>
          <w:color w:val="133350"/>
          <w:sz w:val="24"/>
          <w:szCs w:val="24"/>
        </w:rPr>
        <w:t>%</w:t>
      </w:r>
      <w:r w:rsidRPr="00C94830">
        <w:rPr>
          <w:color w:val="133350"/>
          <w:sz w:val="24"/>
          <w:szCs w:val="24"/>
        </w:rPr>
        <w:t xml:space="preserve"> and 30% of the time you are expected to study for your degree. A 20-credit module represents 200 hours of study time. The rest of your time should be taken up by self-directed study.</w:t>
      </w:r>
    </w:p>
    <w:p w14:paraId="4DEFC6D6" w14:textId="77777777" w:rsidR="00C94830" w:rsidRPr="00C94830" w:rsidRDefault="00C94830" w:rsidP="00C94830">
      <w:pPr>
        <w:spacing w:line="276" w:lineRule="auto"/>
        <w:rPr>
          <w:color w:val="133350"/>
          <w:sz w:val="24"/>
          <w:szCs w:val="24"/>
        </w:rPr>
      </w:pPr>
    </w:p>
    <w:p w14:paraId="02ABE2A7" w14:textId="77777777" w:rsidR="00C94830" w:rsidRDefault="00C94830" w:rsidP="00C94830">
      <w:pPr>
        <w:spacing w:line="276" w:lineRule="auto"/>
        <w:rPr>
          <w:color w:val="133350"/>
          <w:sz w:val="24"/>
          <w:szCs w:val="24"/>
        </w:rPr>
      </w:pPr>
      <w:r w:rsidRPr="00C94830">
        <w:rPr>
          <w:color w:val="133350"/>
          <w:sz w:val="24"/>
          <w:szCs w:val="24"/>
        </w:rPr>
        <w:t>Unless stated otherwise you must use the</w:t>
      </w:r>
      <w:r w:rsidRPr="00C94830">
        <w:rPr>
          <w:rStyle w:val="Strong"/>
          <w:color w:val="133350"/>
          <w:sz w:val="24"/>
          <w:szCs w:val="24"/>
        </w:rPr>
        <w:t xml:space="preserve"> HARVARD</w:t>
      </w:r>
      <w:r w:rsidRPr="00C94830">
        <w:rPr>
          <w:color w:val="133350"/>
          <w:sz w:val="24"/>
          <w:szCs w:val="24"/>
        </w:rPr>
        <w:t xml:space="preserve"> referencing system. Further guidance on referencing can be found in the Study Smart area on Moodle and at </w:t>
      </w:r>
      <w:hyperlink r:id="rId18" w:history="1">
        <w:r w:rsidRPr="00C94830">
          <w:rPr>
            <w:rStyle w:val="Hyperlink"/>
            <w:color w:val="133350"/>
            <w:sz w:val="24"/>
            <w:szCs w:val="24"/>
          </w:rPr>
          <w:t>www.citethemrightonline.com</w:t>
        </w:r>
      </w:hyperlink>
      <w:r w:rsidRPr="00C94830">
        <w:rPr>
          <w:color w:val="133350"/>
          <w:sz w:val="24"/>
          <w:szCs w:val="24"/>
        </w:rPr>
        <w:t xml:space="preserve"> (use your university login details to access the site). Correct referencing is an easy way to improve your marks and essential in achieving higher grades on most assessments. </w:t>
      </w:r>
    </w:p>
    <w:p w14:paraId="2CD870A3" w14:textId="77777777" w:rsidR="00A66256" w:rsidRDefault="00A66256" w:rsidP="00A66256">
      <w:pPr>
        <w:pStyle w:val="Heading2"/>
      </w:pPr>
    </w:p>
    <w:p w14:paraId="0665E30D" w14:textId="4880CBB8" w:rsidR="00A66256" w:rsidRDefault="00137FA9" w:rsidP="00A66256">
      <w:pPr>
        <w:pStyle w:val="Heading2"/>
      </w:pPr>
      <w:bookmarkStart w:id="11" w:name="_Toc67665320"/>
      <w:r>
        <w:t>Technical submission</w:t>
      </w:r>
      <w:r w:rsidR="00A66256">
        <w:t xml:space="preserve"> problems</w:t>
      </w:r>
      <w:bookmarkEnd w:id="11"/>
    </w:p>
    <w:p w14:paraId="0DC4284B" w14:textId="77777777" w:rsidR="00A66256" w:rsidRDefault="00A66256" w:rsidP="00A66256">
      <w:pPr>
        <w:pStyle w:val="Heading2"/>
      </w:pPr>
    </w:p>
    <w:p w14:paraId="394A6C0F" w14:textId="1A02780B" w:rsidR="00C94830" w:rsidRDefault="00A66256" w:rsidP="00A66256">
      <w:pPr>
        <w:spacing w:line="276" w:lineRule="auto"/>
        <w:rPr>
          <w:color w:val="133350"/>
          <w:sz w:val="24"/>
          <w:szCs w:val="24"/>
        </w:rPr>
      </w:pPr>
      <w:r w:rsidRPr="001234EB">
        <w:rPr>
          <w:color w:val="133350"/>
          <w:sz w:val="24"/>
          <w:szCs w:val="24"/>
        </w:rPr>
        <w:t>I</w:t>
      </w:r>
      <w:r w:rsidR="00C94830" w:rsidRPr="001234EB">
        <w:rPr>
          <w:color w:val="133350"/>
          <w:sz w:val="24"/>
          <w:szCs w:val="24"/>
        </w:rPr>
        <w:t xml:space="preserve">t is strongly advised that you submit your work at least 24 hours before the deadline to allow time to resolve any </w:t>
      </w:r>
      <w:r w:rsidR="00E83830">
        <w:rPr>
          <w:color w:val="133350"/>
          <w:sz w:val="24"/>
          <w:szCs w:val="24"/>
        </w:rPr>
        <w:t xml:space="preserve">last minute </w:t>
      </w:r>
      <w:r w:rsidR="00C94830" w:rsidRPr="001234EB">
        <w:rPr>
          <w:color w:val="133350"/>
          <w:sz w:val="24"/>
          <w:szCs w:val="24"/>
        </w:rPr>
        <w:t>problems</w:t>
      </w:r>
      <w:r w:rsidR="002D1EC3">
        <w:rPr>
          <w:color w:val="133350"/>
          <w:sz w:val="24"/>
          <w:szCs w:val="24"/>
        </w:rPr>
        <w:t xml:space="preserve"> you might have</w:t>
      </w:r>
      <w:r w:rsidR="00C94830" w:rsidRPr="001234EB">
        <w:rPr>
          <w:color w:val="133350"/>
          <w:sz w:val="24"/>
          <w:szCs w:val="24"/>
        </w:rPr>
        <w:t>. If you are having issues with IT or Turnitin you should contact the IT Helpdesk on (+44) 2920 41</w:t>
      </w:r>
      <w:r w:rsidR="00A0174B" w:rsidRPr="001234EB">
        <w:rPr>
          <w:color w:val="133350"/>
          <w:sz w:val="24"/>
          <w:szCs w:val="24"/>
        </w:rPr>
        <w:t>7000</w:t>
      </w:r>
      <w:r w:rsidR="00C94830" w:rsidRPr="001234EB">
        <w:rPr>
          <w:color w:val="133350"/>
          <w:sz w:val="24"/>
          <w:szCs w:val="24"/>
        </w:rPr>
        <w:t xml:space="preserve">. You may require evidence of the Helpdesk call if you are trying to demonstrate that a fault with Moodle or Turnitin was the cause of </w:t>
      </w:r>
      <w:r w:rsidR="003D3E84" w:rsidRPr="001234EB">
        <w:rPr>
          <w:color w:val="133350"/>
          <w:sz w:val="24"/>
          <w:szCs w:val="24"/>
        </w:rPr>
        <w:t>a</w:t>
      </w:r>
      <w:r w:rsidR="00C94830" w:rsidRPr="001234EB">
        <w:rPr>
          <w:color w:val="133350"/>
          <w:sz w:val="24"/>
          <w:szCs w:val="24"/>
        </w:rPr>
        <w:t xml:space="preserve"> late submission. </w:t>
      </w:r>
    </w:p>
    <w:p w14:paraId="3397A284" w14:textId="5B4260BE" w:rsidR="00B5715F" w:rsidRDefault="00B5715F" w:rsidP="00A66256">
      <w:pPr>
        <w:spacing w:line="276" w:lineRule="auto"/>
        <w:rPr>
          <w:color w:val="133350"/>
          <w:sz w:val="24"/>
          <w:szCs w:val="24"/>
        </w:rPr>
      </w:pPr>
    </w:p>
    <w:p w14:paraId="1C863B1B" w14:textId="48872784" w:rsidR="00B5715F" w:rsidRPr="00B5715F" w:rsidRDefault="00B5715F" w:rsidP="00B5715F">
      <w:pPr>
        <w:pStyle w:val="Heading2"/>
      </w:pPr>
      <w:r w:rsidRPr="00B5715F">
        <w:t>Extensions and mitigating circumstances</w:t>
      </w:r>
    </w:p>
    <w:p w14:paraId="0403E094" w14:textId="275DB75B" w:rsidR="00B5715F" w:rsidRDefault="00B5715F" w:rsidP="00A66256">
      <w:pPr>
        <w:spacing w:line="276" w:lineRule="auto"/>
        <w:rPr>
          <w:color w:val="133350"/>
          <w:sz w:val="24"/>
          <w:szCs w:val="24"/>
        </w:rPr>
      </w:pPr>
    </w:p>
    <w:p w14:paraId="514FDD86" w14:textId="5561E23A" w:rsidR="0056739D" w:rsidRPr="001234EB" w:rsidRDefault="00E77BDB" w:rsidP="00A66256">
      <w:pPr>
        <w:spacing w:line="276" w:lineRule="auto"/>
        <w:rPr>
          <w:color w:val="133350"/>
          <w:sz w:val="24"/>
          <w:szCs w:val="24"/>
        </w:rPr>
      </w:pPr>
      <w:r>
        <w:rPr>
          <w:color w:val="133350"/>
          <w:sz w:val="24"/>
          <w:szCs w:val="24"/>
        </w:rPr>
        <w:t xml:space="preserve">Short extensions </w:t>
      </w:r>
      <w:r w:rsidR="00230770">
        <w:rPr>
          <w:color w:val="133350"/>
          <w:sz w:val="24"/>
          <w:szCs w:val="24"/>
        </w:rPr>
        <w:t xml:space="preserve">on assessment deadlines </w:t>
      </w:r>
      <w:r>
        <w:rPr>
          <w:color w:val="133350"/>
          <w:sz w:val="24"/>
          <w:szCs w:val="24"/>
        </w:rPr>
        <w:t>can be requested in specific circumstances</w:t>
      </w:r>
      <w:r w:rsidR="003D290D">
        <w:rPr>
          <w:color w:val="133350"/>
          <w:sz w:val="24"/>
          <w:szCs w:val="24"/>
        </w:rPr>
        <w:t xml:space="preserve">. </w:t>
      </w:r>
      <w:r w:rsidR="004D7076">
        <w:rPr>
          <w:color w:val="133350"/>
          <w:sz w:val="24"/>
          <w:szCs w:val="24"/>
        </w:rPr>
        <w:t xml:space="preserve">If you </w:t>
      </w:r>
      <w:r w:rsidR="00A4326C">
        <w:rPr>
          <w:color w:val="133350"/>
          <w:sz w:val="24"/>
          <w:szCs w:val="24"/>
        </w:rPr>
        <w:t xml:space="preserve">are encountering particular hardship </w:t>
      </w:r>
      <w:r w:rsidR="003509B7">
        <w:rPr>
          <w:color w:val="133350"/>
          <w:sz w:val="24"/>
          <w:szCs w:val="24"/>
        </w:rPr>
        <w:t xml:space="preserve">which has been affecting your </w:t>
      </w:r>
      <w:r w:rsidR="005348BF">
        <w:rPr>
          <w:color w:val="133350"/>
          <w:sz w:val="24"/>
          <w:szCs w:val="24"/>
        </w:rPr>
        <w:t>studies,</w:t>
      </w:r>
      <w:r w:rsidR="003509B7">
        <w:rPr>
          <w:color w:val="133350"/>
          <w:sz w:val="24"/>
          <w:szCs w:val="24"/>
        </w:rPr>
        <w:t xml:space="preserve"> then you may be able to apply for m</w:t>
      </w:r>
      <w:r w:rsidR="003D290D">
        <w:rPr>
          <w:color w:val="133350"/>
          <w:sz w:val="24"/>
          <w:szCs w:val="24"/>
        </w:rPr>
        <w:t>itigating circumstances</w:t>
      </w:r>
      <w:r w:rsidR="00BB7E32">
        <w:rPr>
          <w:color w:val="133350"/>
          <w:sz w:val="24"/>
          <w:szCs w:val="24"/>
        </w:rPr>
        <w:t>. This can</w:t>
      </w:r>
      <w:r w:rsidR="00BD4FC6">
        <w:rPr>
          <w:color w:val="133350"/>
          <w:sz w:val="24"/>
          <w:szCs w:val="24"/>
        </w:rPr>
        <w:t xml:space="preserve"> give the </w:t>
      </w:r>
      <w:r w:rsidR="00A15CC2">
        <w:rPr>
          <w:color w:val="133350"/>
          <w:sz w:val="24"/>
          <w:szCs w:val="24"/>
        </w:rPr>
        <w:t xml:space="preserve">teachers on your programme more scope to </w:t>
      </w:r>
      <w:r w:rsidR="006E2279">
        <w:rPr>
          <w:color w:val="133350"/>
          <w:sz w:val="24"/>
          <w:szCs w:val="24"/>
        </w:rPr>
        <w:t>adapt the</w:t>
      </w:r>
      <w:r w:rsidR="00BB7E32">
        <w:rPr>
          <w:color w:val="133350"/>
          <w:sz w:val="24"/>
          <w:szCs w:val="24"/>
        </w:rPr>
        <w:t xml:space="preserve"> assessment requirements</w:t>
      </w:r>
      <w:r w:rsidR="006E2279">
        <w:rPr>
          <w:color w:val="133350"/>
          <w:sz w:val="24"/>
          <w:szCs w:val="24"/>
        </w:rPr>
        <w:t xml:space="preserve"> to support your needs</w:t>
      </w:r>
      <w:r w:rsidR="003509B7">
        <w:rPr>
          <w:color w:val="133350"/>
          <w:sz w:val="24"/>
          <w:szCs w:val="24"/>
        </w:rPr>
        <w:t>.</w:t>
      </w:r>
      <w:r w:rsidR="003D290D">
        <w:rPr>
          <w:color w:val="133350"/>
          <w:sz w:val="24"/>
          <w:szCs w:val="24"/>
        </w:rPr>
        <w:t xml:space="preserve"> </w:t>
      </w:r>
      <w:r w:rsidR="005348BF">
        <w:rPr>
          <w:color w:val="133350"/>
          <w:sz w:val="24"/>
          <w:szCs w:val="24"/>
        </w:rPr>
        <w:t xml:space="preserve">Extensions and mitigating circumstances policies and procedures are regularly updated. </w:t>
      </w:r>
      <w:r w:rsidR="00A372BB">
        <w:rPr>
          <w:color w:val="133350"/>
          <w:sz w:val="24"/>
          <w:szCs w:val="24"/>
        </w:rPr>
        <w:t xml:space="preserve">You should refer to your degree programme or school Moodle pages </w:t>
      </w:r>
      <w:r w:rsidR="0081383D">
        <w:rPr>
          <w:color w:val="133350"/>
          <w:sz w:val="24"/>
          <w:szCs w:val="24"/>
        </w:rPr>
        <w:t xml:space="preserve">for information on </w:t>
      </w:r>
      <w:r w:rsidR="00450EBF">
        <w:rPr>
          <w:color w:val="133350"/>
          <w:sz w:val="24"/>
          <w:szCs w:val="24"/>
        </w:rPr>
        <w:t xml:space="preserve">extensions and </w:t>
      </w:r>
      <w:r w:rsidR="005348BF">
        <w:rPr>
          <w:color w:val="133350"/>
          <w:sz w:val="24"/>
          <w:szCs w:val="24"/>
        </w:rPr>
        <w:t xml:space="preserve">mitigating circumstances. </w:t>
      </w:r>
    </w:p>
    <w:p w14:paraId="772058BB" w14:textId="77777777" w:rsidR="00C94830" w:rsidRPr="00C94830" w:rsidRDefault="00C94830" w:rsidP="00C94830">
      <w:pPr>
        <w:spacing w:line="276" w:lineRule="auto"/>
        <w:rPr>
          <w:color w:val="133350"/>
          <w:sz w:val="24"/>
          <w:szCs w:val="24"/>
        </w:rPr>
      </w:pPr>
    </w:p>
    <w:p w14:paraId="2EF9039B" w14:textId="77777777" w:rsidR="00C94830" w:rsidRDefault="00C94830" w:rsidP="00A66256">
      <w:pPr>
        <w:pStyle w:val="Heading2"/>
      </w:pPr>
      <w:bookmarkStart w:id="12" w:name="_Toc64989631"/>
      <w:bookmarkStart w:id="13" w:name="_Toc67665321"/>
      <w:r w:rsidRPr="00C94830">
        <w:t>Unfair academic practice</w:t>
      </w:r>
      <w:bookmarkEnd w:id="12"/>
      <w:bookmarkEnd w:id="13"/>
    </w:p>
    <w:p w14:paraId="220C2CF3" w14:textId="77777777" w:rsidR="00C94830" w:rsidRPr="00C94830" w:rsidRDefault="00C94830" w:rsidP="00C94830"/>
    <w:p w14:paraId="48251F5F" w14:textId="3F09EEB5" w:rsidR="00C94830" w:rsidRDefault="00C94830" w:rsidP="00C94830">
      <w:pPr>
        <w:spacing w:line="276" w:lineRule="auto"/>
        <w:rPr>
          <w:color w:val="133350"/>
          <w:sz w:val="24"/>
          <w:szCs w:val="24"/>
        </w:rPr>
      </w:pPr>
      <w:r w:rsidRPr="00C94830">
        <w:rPr>
          <w:color w:val="133350"/>
          <w:sz w:val="24"/>
          <w:szCs w:val="24"/>
        </w:rPr>
        <w:t xml:space="preserve">Cardiff Met takes issues of unfair practice </w:t>
      </w:r>
      <w:r w:rsidRPr="00C94830">
        <w:rPr>
          <w:rStyle w:val="Strong"/>
          <w:color w:val="133350"/>
          <w:sz w:val="24"/>
          <w:szCs w:val="24"/>
        </w:rPr>
        <w:t>extremely seriously.</w:t>
      </w:r>
      <w:r w:rsidRPr="00C94830">
        <w:rPr>
          <w:color w:val="133350"/>
          <w:sz w:val="24"/>
          <w:szCs w:val="24"/>
        </w:rPr>
        <w:t xml:space="preserve"> The University has procedures and penalties for dealing with unfair </w:t>
      </w:r>
      <w:r w:rsidR="00F01926">
        <w:rPr>
          <w:color w:val="133350"/>
          <w:sz w:val="24"/>
          <w:szCs w:val="24"/>
        </w:rPr>
        <w:t xml:space="preserve">academic </w:t>
      </w:r>
      <w:r w:rsidRPr="00C94830">
        <w:rPr>
          <w:color w:val="133350"/>
          <w:sz w:val="24"/>
          <w:szCs w:val="24"/>
        </w:rPr>
        <w:t xml:space="preserve">practice. These are explained in full in the University's Unfair Practice regulations and procedures under </w:t>
      </w:r>
      <w:hyperlink r:id="rId19" w:history="1">
        <w:r w:rsidRPr="00C94830">
          <w:rPr>
            <w:rStyle w:val="Hyperlink"/>
            <w:color w:val="133350"/>
            <w:sz w:val="24"/>
            <w:szCs w:val="24"/>
          </w:rPr>
          <w:t>Volume 1, Section 8</w:t>
        </w:r>
      </w:hyperlink>
      <w:r w:rsidRPr="00C94830">
        <w:rPr>
          <w:color w:val="133350"/>
          <w:sz w:val="24"/>
          <w:szCs w:val="24"/>
        </w:rPr>
        <w:t xml:space="preserve"> of the Academic Handbook. The Module Leader reserves the right to interview students regarding any aspect of their work submitted for assessment. </w:t>
      </w:r>
    </w:p>
    <w:p w14:paraId="53316916" w14:textId="77777777" w:rsidR="00C94830" w:rsidRPr="00C94830" w:rsidRDefault="00C94830" w:rsidP="00C94830">
      <w:pPr>
        <w:spacing w:line="276" w:lineRule="auto"/>
        <w:rPr>
          <w:b/>
          <w:bCs/>
          <w:color w:val="133350"/>
          <w:sz w:val="24"/>
          <w:szCs w:val="24"/>
        </w:rPr>
      </w:pPr>
    </w:p>
    <w:p w14:paraId="29994836" w14:textId="77777777" w:rsidR="00C94830" w:rsidRPr="00C94830" w:rsidRDefault="00C94830" w:rsidP="00C94830">
      <w:pPr>
        <w:spacing w:line="276" w:lineRule="auto"/>
        <w:rPr>
          <w:bCs/>
          <w:color w:val="133350"/>
          <w:sz w:val="24"/>
          <w:szCs w:val="24"/>
        </w:rPr>
      </w:pPr>
      <w:r w:rsidRPr="00C94830">
        <w:rPr>
          <w:bCs/>
          <w:color w:val="133350"/>
          <w:sz w:val="24"/>
          <w:szCs w:val="24"/>
        </w:rPr>
        <w:t>Types of Unfair Practice, include:</w:t>
      </w:r>
    </w:p>
    <w:p w14:paraId="78740393" w14:textId="77777777" w:rsidR="00C94830" w:rsidRDefault="00C94830" w:rsidP="00C94830">
      <w:pPr>
        <w:spacing w:line="276" w:lineRule="auto"/>
        <w:rPr>
          <w:rStyle w:val="Strong"/>
          <w:color w:val="133350"/>
          <w:sz w:val="24"/>
          <w:szCs w:val="24"/>
        </w:rPr>
      </w:pPr>
    </w:p>
    <w:p w14:paraId="15BA14F1" w14:textId="77777777" w:rsidR="00C94830" w:rsidRPr="00C94830" w:rsidRDefault="00C94830" w:rsidP="00C94830">
      <w:pPr>
        <w:spacing w:line="276" w:lineRule="auto"/>
        <w:rPr>
          <w:color w:val="133350"/>
          <w:sz w:val="24"/>
          <w:szCs w:val="24"/>
        </w:rPr>
      </w:pPr>
      <w:r w:rsidRPr="00C94830">
        <w:rPr>
          <w:rStyle w:val="Strong"/>
          <w:color w:val="133350"/>
          <w:sz w:val="24"/>
          <w:szCs w:val="24"/>
        </w:rPr>
        <w:lastRenderedPageBreak/>
        <w:t>Plagiarism</w:t>
      </w:r>
      <w:r w:rsidRPr="00C94830">
        <w:rPr>
          <w:b/>
          <w:bCs/>
          <w:color w:val="133350"/>
          <w:sz w:val="24"/>
          <w:szCs w:val="24"/>
        </w:rPr>
        <w:t xml:space="preserve">, </w:t>
      </w:r>
      <w:r w:rsidRPr="00C94830">
        <w:rPr>
          <w:color w:val="133350"/>
          <w:sz w:val="24"/>
          <w:szCs w:val="24"/>
        </w:rP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1EC222D1"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14:paraId="18BE676C"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14:paraId="5B925640"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14:paraId="1803C20C" w14:textId="5B8D367F"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14:paraId="6338164E" w14:textId="77777777"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14:paraId="79BCA744" w14:textId="0B2C328C" w:rsidR="00C94830" w:rsidRPr="00C94830" w:rsidRDefault="00C94830" w:rsidP="001B58F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14:paraId="5569E259" w14:textId="3E3F9507" w:rsidR="00C94830" w:rsidRPr="00C94830" w:rsidRDefault="00C94830" w:rsidP="00C94830">
      <w:pPr>
        <w:spacing w:line="276" w:lineRule="auto"/>
        <w:rPr>
          <w:color w:val="133350"/>
          <w:sz w:val="24"/>
          <w:szCs w:val="24"/>
        </w:rPr>
      </w:pPr>
      <w:r w:rsidRPr="00C94830">
        <w:rPr>
          <w:rStyle w:val="Strong"/>
          <w:color w:val="133350"/>
          <w:sz w:val="24"/>
          <w:szCs w:val="24"/>
        </w:rPr>
        <w:t>Collusion</w:t>
      </w:r>
      <w:r w:rsidRPr="00C94830">
        <w:rPr>
          <w:color w:val="133350"/>
          <w:sz w:val="24"/>
          <w:szCs w:val="24"/>
        </w:rPr>
        <w:t xml:space="preserve">, which can be defined as when work that that has been undertaken with </w:t>
      </w:r>
      <w:r w:rsidRPr="00C94830">
        <w:rPr>
          <w:color w:val="133350"/>
          <w:sz w:val="24"/>
          <w:szCs w:val="24"/>
        </w:rPr>
        <w:t xml:space="preserve">others is submitted and passed off as solely the work of one person. </w:t>
      </w:r>
      <w:r w:rsidR="00AC760C">
        <w:rPr>
          <w:color w:val="133350"/>
          <w:sz w:val="24"/>
          <w:szCs w:val="24"/>
        </w:rPr>
        <w:t xml:space="preserve">Modules </w:t>
      </w:r>
      <w:r w:rsidRPr="00C94830">
        <w:rPr>
          <w:color w:val="133350"/>
          <w:sz w:val="24"/>
          <w:szCs w:val="24"/>
        </w:rPr>
        <w:t xml:space="preserve">will clearly identify where joint preparation and joint submission </w:t>
      </w:r>
      <w:r w:rsidR="00995DE4">
        <w:rPr>
          <w:color w:val="133350"/>
          <w:sz w:val="24"/>
          <w:szCs w:val="24"/>
        </w:rPr>
        <w:t>are</w:t>
      </w:r>
      <w:r w:rsidRPr="00C94830">
        <w:rPr>
          <w:color w:val="133350"/>
          <w:sz w:val="24"/>
          <w:szCs w:val="24"/>
        </w:rPr>
        <w:t xml:space="preserve"> permitted, in all other cases </w:t>
      </w:r>
      <w:r w:rsidR="00995DE4">
        <w:rPr>
          <w:color w:val="133350"/>
          <w:sz w:val="24"/>
          <w:szCs w:val="24"/>
        </w:rPr>
        <w:t>they are</w:t>
      </w:r>
      <w:r w:rsidRPr="00C94830">
        <w:rPr>
          <w:color w:val="133350"/>
          <w:sz w:val="24"/>
          <w:szCs w:val="24"/>
        </w:rPr>
        <w:t xml:space="preserve"> not.</w:t>
      </w:r>
    </w:p>
    <w:p w14:paraId="5A1D59E8" w14:textId="77777777" w:rsidR="00C94830" w:rsidRDefault="00C94830" w:rsidP="00C94830">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14:paraId="330EF080" w14:textId="77777777" w:rsidR="00C94830" w:rsidRPr="00C94830" w:rsidRDefault="00C94830" w:rsidP="00C94830">
      <w:pPr>
        <w:spacing w:line="276" w:lineRule="auto"/>
        <w:rPr>
          <w:color w:val="133350"/>
          <w:sz w:val="24"/>
          <w:szCs w:val="24"/>
        </w:rPr>
      </w:pPr>
    </w:p>
    <w:p w14:paraId="5F2D2275" w14:textId="77777777" w:rsidR="00C94830" w:rsidRDefault="00C94830" w:rsidP="00A66256">
      <w:pPr>
        <w:pStyle w:val="Heading2"/>
      </w:pPr>
      <w:bookmarkStart w:id="14" w:name="_Toc64989632"/>
      <w:bookmarkStart w:id="15" w:name="_Toc67665322"/>
      <w:r w:rsidRPr="00C94830">
        <w:t>How is my work graded?</w:t>
      </w:r>
      <w:bookmarkEnd w:id="14"/>
      <w:bookmarkEnd w:id="15"/>
    </w:p>
    <w:p w14:paraId="618FD90A" w14:textId="77777777" w:rsidR="00A66256" w:rsidRPr="00A66256" w:rsidRDefault="00A66256" w:rsidP="00A66256"/>
    <w:p w14:paraId="66863C1B" w14:textId="77777777" w:rsidR="00C94830" w:rsidRPr="00C94830" w:rsidRDefault="00C94830" w:rsidP="00C94830">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r:id="rId20" w:history="1">
        <w:r w:rsidR="00D8517C" w:rsidRPr="00D8517C">
          <w:rPr>
            <w:rStyle w:val="Hyperlink"/>
            <w:sz w:val="24"/>
            <w:szCs w:val="24"/>
          </w:rPr>
          <w:t>Assessment Explained Infographic</w:t>
        </w:r>
      </w:hyperlink>
      <w:r w:rsidRPr="00C94830">
        <w:rPr>
          <w:color w:val="133350"/>
          <w:sz w:val="24"/>
          <w:szCs w:val="24"/>
        </w:rPr>
        <w:t xml:space="preserve">. </w:t>
      </w:r>
    </w:p>
    <w:p w14:paraId="46BCD217" w14:textId="77777777" w:rsidR="00A66256" w:rsidRDefault="00A66256" w:rsidP="00C94830">
      <w:pPr>
        <w:spacing w:line="276" w:lineRule="auto"/>
        <w:rPr>
          <w:color w:val="133350"/>
          <w:sz w:val="24"/>
          <w:szCs w:val="24"/>
        </w:rPr>
      </w:pPr>
    </w:p>
    <w:p w14:paraId="54D4A6FA" w14:textId="541D593C" w:rsidR="00C94830" w:rsidRPr="00C94830" w:rsidRDefault="00C94830" w:rsidP="00C94830">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r:id="rId21" w:history="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r:id="rId22" w:history="1">
        <w:r w:rsidR="001B58F7" w:rsidRP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14:paraId="7D16B0DD" w14:textId="77777777" w:rsidR="00A66256" w:rsidRDefault="00A66256" w:rsidP="00C94830">
      <w:pPr>
        <w:spacing w:line="276" w:lineRule="auto"/>
        <w:rPr>
          <w:color w:val="133350"/>
          <w:sz w:val="24"/>
          <w:szCs w:val="24"/>
        </w:rPr>
      </w:pPr>
    </w:p>
    <w:p w14:paraId="6A8C0BA3" w14:textId="77777777" w:rsidR="00C94830" w:rsidRPr="00C94830" w:rsidRDefault="00C94830" w:rsidP="00C94830">
      <w:pPr>
        <w:spacing w:line="276" w:lineRule="auto"/>
        <w:rPr>
          <w:color w:val="133350"/>
          <w:sz w:val="24"/>
          <w:szCs w:val="24"/>
        </w:rPr>
      </w:pPr>
      <w:r w:rsidRPr="00C94830">
        <w:rPr>
          <w:color w:val="133350"/>
          <w:sz w:val="24"/>
          <w:szCs w:val="24"/>
        </w:rPr>
        <w:t xml:space="preserve">We would strongly recommend looking at the </w:t>
      </w:r>
      <w:hyperlink r:id="rId23" w:history="1">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14:paraId="19A76813" w14:textId="77777777" w:rsidR="00C94830" w:rsidRPr="00C94830" w:rsidRDefault="00C94830" w:rsidP="00C94830">
      <w:pPr>
        <w:spacing w:line="276" w:lineRule="auto"/>
        <w:rPr>
          <w:color w:val="133350"/>
          <w:sz w:val="24"/>
          <w:szCs w:val="24"/>
        </w:rPr>
        <w:sectPr w:rsidR="00C94830" w:rsidRPr="00C94830" w:rsidSect="000878F4">
          <w:pgSz w:w="11906" w:h="16838"/>
          <w:pgMar w:top="-780" w:right="720" w:bottom="720" w:left="720" w:header="708" w:footer="708" w:gutter="0"/>
          <w:cols w:num="2" w:sep="1" w:space="709"/>
          <w:titlePg/>
          <w:docGrid w:linePitch="360"/>
        </w:sectPr>
      </w:pPr>
    </w:p>
    <w:p w14:paraId="46505E0B" w14:textId="77777777" w:rsidR="00F46E43" w:rsidRPr="00C94830" w:rsidRDefault="002F48F9" w:rsidP="00C94830">
      <w:pPr>
        <w:spacing w:line="276" w:lineRule="auto"/>
        <w:rPr>
          <w:color w:val="133350"/>
          <w:sz w:val="24"/>
          <w:szCs w:val="24"/>
        </w:rPr>
      </w:pPr>
      <w:r>
        <w:rPr>
          <w:noProof/>
          <w:color w:val="133350"/>
          <w:sz w:val="24"/>
          <w:szCs w:val="24"/>
          <w:lang w:val="en-US"/>
        </w:rPr>
        <mc:AlternateContent>
          <mc:Choice Requires="wpg">
            <w:drawing>
              <wp:anchor distT="0" distB="0" distL="114300" distR="114300" simplePos="0" relativeHeight="251664384"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w:pict>
              <v:group w14:anchorId="56C75B62" id="Group 7" o:spid="_x0000_s1026" alt="&quot;&quot;" style="position:absolute;margin-left:-34.5pt;margin-top:35.9pt;width:596.4pt;height:337.2pt;z-index:-251652096" coordsize="75742,4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">
                <v:rect id="Rectangle 33" o:spid="_x0000_s1027" alt="&quot;&quot;" style="position:absolute;width:7574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fillcolor="#133350"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quot;&quot;" style="position:absolute;left:22326;top:3467;width:30975;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r:id="rId27" o:title=""/>
                </v:shape>
              </v:group>
            </w:pict>
          </mc:Fallback>
        </mc:AlternateContent>
      </w:r>
    </w:p>
    <w:sectPr w:rsidR="00F46E43" w:rsidRPr="00C94830"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6388" w14:textId="77777777" w:rsidR="00CA7251" w:rsidRDefault="00CA7251" w:rsidP="003A1E95">
      <w:r>
        <w:separator/>
      </w:r>
    </w:p>
  </w:endnote>
  <w:endnote w:type="continuationSeparator" w:id="0">
    <w:p w14:paraId="440E76E8" w14:textId="77777777" w:rsidR="00CA7251" w:rsidRDefault="00CA7251"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EndPr>
      <w:rPr>
        <w:rStyle w:val="PageNumber"/>
      </w:rPr>
    </w:sdtEndPr>
    <w:sdtContent>
      <w:p w14:paraId="050DED51" w14:textId="7777777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2781187"/>
      <w:docPartObj>
        <w:docPartGallery w:val="Page Numbers (Bottom of Page)"/>
        <w:docPartUnique/>
      </w:docPartObj>
    </w:sdtPr>
    <w:sdtEndPr>
      <w:rPr>
        <w:rStyle w:val="PageNumber"/>
      </w:rPr>
    </w:sdtEndPr>
    <w:sdtContent>
      <w:p w14:paraId="683A5A99" w14:textId="7AEA78C7"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6030">
          <w:rPr>
            <w:rStyle w:val="PageNumber"/>
            <w:noProof/>
          </w:rPr>
          <w:t>7</w:t>
        </w:r>
        <w:r>
          <w:rPr>
            <w:rStyle w:val="PageNumber"/>
          </w:rPr>
          <w:fldChar w:fldCharType="end"/>
        </w:r>
      </w:p>
    </w:sdtContent>
  </w:sdt>
  <w:p w14:paraId="21B28244" w14:textId="77777777" w:rsidR="009B6F4D" w:rsidRDefault="009B6F4D" w:rsidP="002F48F9">
    <w:pPr>
      <w:pStyle w:val="Footer"/>
      <w:ind w:right="360"/>
    </w:pPr>
    <w:r>
      <w:rPr>
        <w:noProof/>
        <w:lang w:val="en-US"/>
      </w:rPr>
      <w:drawing>
        <wp:inline distT="0" distB="0" distL="0" distR="0" wp14:anchorId="4C462C44" wp14:editId="3B1D0D5C">
          <wp:extent cx="1752760" cy="15240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7296A" w14:textId="77777777" w:rsidR="009A08BB" w:rsidRDefault="009A08BB">
    <w:pPr>
      <w:pStyle w:val="Footer"/>
    </w:pPr>
    <w:r>
      <w:rPr>
        <w:noProof/>
        <w:lang w:val="en-US"/>
      </w:rPr>
      <mc:AlternateContent>
        <mc:Choice Requires="wps">
          <w:drawing>
            <wp:anchor distT="0" distB="0" distL="114300" distR="114300" simplePos="0" relativeHeight="25166233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69A61" id="Rectangle 18" o:spid="_x0000_s1026" alt="&quot;&quot;" style="position:absolute;margin-left:-37.2pt;margin-top:-274pt;width:595.3pt;height:546.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fillcolor="white [3212]" strokecolor="#4472c4 [32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88FEB" w14:textId="77777777" w:rsidR="00CA7251" w:rsidRDefault="00CA7251" w:rsidP="003A1E95">
      <w:r>
        <w:separator/>
      </w:r>
    </w:p>
  </w:footnote>
  <w:footnote w:type="continuationSeparator" w:id="0">
    <w:p w14:paraId="206AC70C" w14:textId="77777777" w:rsidR="00CA7251" w:rsidRDefault="00CA7251" w:rsidP="003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6DC6" w14:textId="77777777" w:rsidR="009A08BB" w:rsidRDefault="009A08BB" w:rsidP="000B48DC">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96E"/>
    <w:multiLevelType w:val="hybridMultilevel"/>
    <w:tmpl w:val="51D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6" w15:restartNumberingAfterBreak="0">
    <w:nsid w:val="54254BC0"/>
    <w:multiLevelType w:val="hybridMultilevel"/>
    <w:tmpl w:val="E24E8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A4E4D"/>
    <w:multiLevelType w:val="hybridMultilevel"/>
    <w:tmpl w:val="2D160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A6725"/>
    <w:multiLevelType w:val="hybridMultilevel"/>
    <w:tmpl w:val="AA3C3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976578"/>
    <w:multiLevelType w:val="hybridMultilevel"/>
    <w:tmpl w:val="D0C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C0885"/>
    <w:multiLevelType w:val="hybridMultilevel"/>
    <w:tmpl w:val="FE9412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6067605">
    <w:abstractNumId w:val="2"/>
  </w:num>
  <w:num w:numId="2" w16cid:durableId="871264958">
    <w:abstractNumId w:val="5"/>
  </w:num>
  <w:num w:numId="3" w16cid:durableId="934164987">
    <w:abstractNumId w:val="1"/>
  </w:num>
  <w:num w:numId="4" w16cid:durableId="1704209951">
    <w:abstractNumId w:val="3"/>
  </w:num>
  <w:num w:numId="5" w16cid:durableId="1862009616">
    <w:abstractNumId w:val="4"/>
  </w:num>
  <w:num w:numId="6" w16cid:durableId="1807120563">
    <w:abstractNumId w:val="8"/>
  </w:num>
  <w:num w:numId="7" w16cid:durableId="50082570">
    <w:abstractNumId w:val="11"/>
  </w:num>
  <w:num w:numId="8" w16cid:durableId="935401519">
    <w:abstractNumId w:val="6"/>
  </w:num>
  <w:num w:numId="9" w16cid:durableId="2077507916">
    <w:abstractNumId w:val="7"/>
  </w:num>
  <w:num w:numId="10" w16cid:durableId="626813087">
    <w:abstractNumId w:val="10"/>
  </w:num>
  <w:num w:numId="11" w16cid:durableId="111286276">
    <w:abstractNumId w:val="0"/>
  </w:num>
  <w:num w:numId="12" w16cid:durableId="824397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4D"/>
    <w:rsid w:val="00011F74"/>
    <w:rsid w:val="000140A1"/>
    <w:rsid w:val="00015E52"/>
    <w:rsid w:val="000375F2"/>
    <w:rsid w:val="00037AFE"/>
    <w:rsid w:val="000606AE"/>
    <w:rsid w:val="00065636"/>
    <w:rsid w:val="00066B2A"/>
    <w:rsid w:val="0006728D"/>
    <w:rsid w:val="00067E89"/>
    <w:rsid w:val="00073781"/>
    <w:rsid w:val="000878F4"/>
    <w:rsid w:val="00092914"/>
    <w:rsid w:val="000B2AB0"/>
    <w:rsid w:val="000B48DC"/>
    <w:rsid w:val="000D497A"/>
    <w:rsid w:val="00102ED8"/>
    <w:rsid w:val="00105F28"/>
    <w:rsid w:val="001234EB"/>
    <w:rsid w:val="00123C5B"/>
    <w:rsid w:val="00137FA9"/>
    <w:rsid w:val="001402BF"/>
    <w:rsid w:val="00155E27"/>
    <w:rsid w:val="00157237"/>
    <w:rsid w:val="00176016"/>
    <w:rsid w:val="00194AEB"/>
    <w:rsid w:val="001A275C"/>
    <w:rsid w:val="001A43E4"/>
    <w:rsid w:val="001B58F7"/>
    <w:rsid w:val="001B6F59"/>
    <w:rsid w:val="001D1D50"/>
    <w:rsid w:val="00230770"/>
    <w:rsid w:val="002338FA"/>
    <w:rsid w:val="00242749"/>
    <w:rsid w:val="00252293"/>
    <w:rsid w:val="00261D25"/>
    <w:rsid w:val="00287BB5"/>
    <w:rsid w:val="002C247B"/>
    <w:rsid w:val="002D1EC3"/>
    <w:rsid w:val="002D29EC"/>
    <w:rsid w:val="002D3861"/>
    <w:rsid w:val="002E1E64"/>
    <w:rsid w:val="002F48F9"/>
    <w:rsid w:val="00302069"/>
    <w:rsid w:val="00303658"/>
    <w:rsid w:val="003166F8"/>
    <w:rsid w:val="00320217"/>
    <w:rsid w:val="00332495"/>
    <w:rsid w:val="00350326"/>
    <w:rsid w:val="003509B7"/>
    <w:rsid w:val="00355B3D"/>
    <w:rsid w:val="0036534D"/>
    <w:rsid w:val="00373197"/>
    <w:rsid w:val="00381C85"/>
    <w:rsid w:val="00397962"/>
    <w:rsid w:val="003A1E95"/>
    <w:rsid w:val="003D290D"/>
    <w:rsid w:val="003D3E84"/>
    <w:rsid w:val="003D41F2"/>
    <w:rsid w:val="00400721"/>
    <w:rsid w:val="00401425"/>
    <w:rsid w:val="0041278B"/>
    <w:rsid w:val="00433CD3"/>
    <w:rsid w:val="00442FCD"/>
    <w:rsid w:val="00450E09"/>
    <w:rsid w:val="00450EBF"/>
    <w:rsid w:val="00454F54"/>
    <w:rsid w:val="00465628"/>
    <w:rsid w:val="0048078C"/>
    <w:rsid w:val="00485786"/>
    <w:rsid w:val="00493FCB"/>
    <w:rsid w:val="004965F9"/>
    <w:rsid w:val="004A1935"/>
    <w:rsid w:val="004A617E"/>
    <w:rsid w:val="004B2042"/>
    <w:rsid w:val="004B3B74"/>
    <w:rsid w:val="004C6204"/>
    <w:rsid w:val="004D7076"/>
    <w:rsid w:val="004F17E0"/>
    <w:rsid w:val="00521F3E"/>
    <w:rsid w:val="005237C9"/>
    <w:rsid w:val="00526015"/>
    <w:rsid w:val="005348BF"/>
    <w:rsid w:val="00545D8E"/>
    <w:rsid w:val="00556030"/>
    <w:rsid w:val="00566B5B"/>
    <w:rsid w:val="0056739D"/>
    <w:rsid w:val="00570CF7"/>
    <w:rsid w:val="005A6FF9"/>
    <w:rsid w:val="005D1683"/>
    <w:rsid w:val="005D738B"/>
    <w:rsid w:val="005F1043"/>
    <w:rsid w:val="005F1C9F"/>
    <w:rsid w:val="005F28EE"/>
    <w:rsid w:val="00633841"/>
    <w:rsid w:val="00635D35"/>
    <w:rsid w:val="006770D6"/>
    <w:rsid w:val="00685B41"/>
    <w:rsid w:val="006B0607"/>
    <w:rsid w:val="006C22CF"/>
    <w:rsid w:val="006D3822"/>
    <w:rsid w:val="006E2279"/>
    <w:rsid w:val="00760BFE"/>
    <w:rsid w:val="007738F4"/>
    <w:rsid w:val="00775C58"/>
    <w:rsid w:val="007841BA"/>
    <w:rsid w:val="00786415"/>
    <w:rsid w:val="00797DC8"/>
    <w:rsid w:val="007C0B01"/>
    <w:rsid w:val="007D7110"/>
    <w:rsid w:val="00810A83"/>
    <w:rsid w:val="0081383D"/>
    <w:rsid w:val="00820553"/>
    <w:rsid w:val="00823890"/>
    <w:rsid w:val="00840C82"/>
    <w:rsid w:val="00875530"/>
    <w:rsid w:val="00875A43"/>
    <w:rsid w:val="00881D9E"/>
    <w:rsid w:val="00886432"/>
    <w:rsid w:val="008C6867"/>
    <w:rsid w:val="008D21D5"/>
    <w:rsid w:val="008E7B0E"/>
    <w:rsid w:val="008F077F"/>
    <w:rsid w:val="0090240E"/>
    <w:rsid w:val="00907988"/>
    <w:rsid w:val="0092007B"/>
    <w:rsid w:val="00943AC0"/>
    <w:rsid w:val="00963CA7"/>
    <w:rsid w:val="00980ACC"/>
    <w:rsid w:val="0098484F"/>
    <w:rsid w:val="0098706B"/>
    <w:rsid w:val="00995DE4"/>
    <w:rsid w:val="009A08BB"/>
    <w:rsid w:val="009B40EA"/>
    <w:rsid w:val="009B6F4D"/>
    <w:rsid w:val="009C385C"/>
    <w:rsid w:val="009E1562"/>
    <w:rsid w:val="00A0174B"/>
    <w:rsid w:val="00A15CC2"/>
    <w:rsid w:val="00A33CEC"/>
    <w:rsid w:val="00A372BB"/>
    <w:rsid w:val="00A4326C"/>
    <w:rsid w:val="00A534AC"/>
    <w:rsid w:val="00A62612"/>
    <w:rsid w:val="00A66256"/>
    <w:rsid w:val="00A710DA"/>
    <w:rsid w:val="00A73992"/>
    <w:rsid w:val="00A9159C"/>
    <w:rsid w:val="00AA225E"/>
    <w:rsid w:val="00AC760C"/>
    <w:rsid w:val="00AE7CB0"/>
    <w:rsid w:val="00AF4B0E"/>
    <w:rsid w:val="00B00332"/>
    <w:rsid w:val="00B02882"/>
    <w:rsid w:val="00B039F5"/>
    <w:rsid w:val="00B05C47"/>
    <w:rsid w:val="00B2155F"/>
    <w:rsid w:val="00B23649"/>
    <w:rsid w:val="00B259F4"/>
    <w:rsid w:val="00B366DB"/>
    <w:rsid w:val="00B5715F"/>
    <w:rsid w:val="00B70A5A"/>
    <w:rsid w:val="00B72A72"/>
    <w:rsid w:val="00B82749"/>
    <w:rsid w:val="00B83A7C"/>
    <w:rsid w:val="00B83C07"/>
    <w:rsid w:val="00B9550D"/>
    <w:rsid w:val="00BB2070"/>
    <w:rsid w:val="00BB7E32"/>
    <w:rsid w:val="00BD2C0A"/>
    <w:rsid w:val="00BD4FC6"/>
    <w:rsid w:val="00BE3E2F"/>
    <w:rsid w:val="00BF65EB"/>
    <w:rsid w:val="00C313A8"/>
    <w:rsid w:val="00C603E6"/>
    <w:rsid w:val="00C7571D"/>
    <w:rsid w:val="00C762F3"/>
    <w:rsid w:val="00C821D4"/>
    <w:rsid w:val="00C84479"/>
    <w:rsid w:val="00C928F7"/>
    <w:rsid w:val="00C94830"/>
    <w:rsid w:val="00CA19E6"/>
    <w:rsid w:val="00CA6346"/>
    <w:rsid w:val="00CA7251"/>
    <w:rsid w:val="00CB0C16"/>
    <w:rsid w:val="00CB4ECD"/>
    <w:rsid w:val="00CC7DB6"/>
    <w:rsid w:val="00CE4C09"/>
    <w:rsid w:val="00D04293"/>
    <w:rsid w:val="00D078CA"/>
    <w:rsid w:val="00D14E76"/>
    <w:rsid w:val="00D32B22"/>
    <w:rsid w:val="00D60A4C"/>
    <w:rsid w:val="00D62BF1"/>
    <w:rsid w:val="00D7606F"/>
    <w:rsid w:val="00D8517C"/>
    <w:rsid w:val="00D87429"/>
    <w:rsid w:val="00DA1944"/>
    <w:rsid w:val="00DB28C0"/>
    <w:rsid w:val="00DB4996"/>
    <w:rsid w:val="00DD743C"/>
    <w:rsid w:val="00E02F33"/>
    <w:rsid w:val="00E04296"/>
    <w:rsid w:val="00E0582D"/>
    <w:rsid w:val="00E14B35"/>
    <w:rsid w:val="00E20616"/>
    <w:rsid w:val="00E2547B"/>
    <w:rsid w:val="00E64868"/>
    <w:rsid w:val="00E72A74"/>
    <w:rsid w:val="00E74550"/>
    <w:rsid w:val="00E77BDB"/>
    <w:rsid w:val="00E83830"/>
    <w:rsid w:val="00E854CA"/>
    <w:rsid w:val="00E8765D"/>
    <w:rsid w:val="00EB1F87"/>
    <w:rsid w:val="00EC7044"/>
    <w:rsid w:val="00ED32F6"/>
    <w:rsid w:val="00F01926"/>
    <w:rsid w:val="00F03E6E"/>
    <w:rsid w:val="00F46E43"/>
    <w:rsid w:val="00F56A33"/>
    <w:rsid w:val="00F65D64"/>
    <w:rsid w:val="00F90DC7"/>
    <w:rsid w:val="00FF2E18"/>
    <w:rsid w:val="00FF3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paragraph" w:styleId="Heading4">
    <w:name w:val="heading 4"/>
    <w:basedOn w:val="Normal"/>
    <w:next w:val="Normal"/>
    <w:link w:val="Heading4Char"/>
    <w:uiPriority w:val="9"/>
    <w:semiHidden/>
    <w:unhideWhenUsed/>
    <w:qFormat/>
    <w:rsid w:val="00155E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customStyle="1" w:styleId="UnresolvedMention1">
    <w:name w:val="Unresolved Mention1"/>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Spacing">
    <w:name w:val="No Spacing"/>
    <w:uiPriority w:val="1"/>
    <w:qFormat/>
    <w:rsid w:val="002E1E64"/>
    <w:rPr>
      <w:rFonts w:eastAsiaTheme="minorEastAsia"/>
      <w:sz w:val="22"/>
      <w:szCs w:val="22"/>
      <w:lang w:val="en-US"/>
    </w:rPr>
  </w:style>
  <w:style w:type="character" w:customStyle="1" w:styleId="Heading4Char">
    <w:name w:val="Heading 4 Char"/>
    <w:basedOn w:val="DefaultParagraphFont"/>
    <w:link w:val="Heading4"/>
    <w:uiPriority w:val="9"/>
    <w:semiHidden/>
    <w:rsid w:val="00155E27"/>
    <w:rPr>
      <w:rFonts w:asciiTheme="majorHAnsi" w:eastAsiaTheme="majorEastAsia" w:hAnsiTheme="majorHAnsi" w:cstheme="majorBidi"/>
      <w:i/>
      <w:iCs/>
      <w:color w:val="2F5496" w:themeColor="accent1" w:themeShade="BF"/>
      <w:sz w:val="22"/>
      <w:szCs w:val="22"/>
    </w:rPr>
  </w:style>
  <w:style w:type="paragraph" w:customStyle="1" w:styleId="Default">
    <w:name w:val="Default"/>
    <w:rsid w:val="00155E27"/>
    <w:pPr>
      <w:autoSpaceDE w:val="0"/>
      <w:autoSpaceDN w:val="0"/>
      <w:adjustRightInd w:val="0"/>
    </w:pPr>
    <w:rPr>
      <w:rFonts w:ascii="Arial" w:hAnsi="Arial" w:cs="Arial"/>
      <w:color w:val="000000"/>
      <w:lang w:val="en-US"/>
    </w:rPr>
  </w:style>
  <w:style w:type="paragraph" w:styleId="BodyText">
    <w:name w:val="Body Text"/>
    <w:basedOn w:val="Normal"/>
    <w:link w:val="BodyTextChar"/>
    <w:rsid w:val="00155E27"/>
    <w:pPr>
      <w:ind w:right="-908"/>
    </w:pPr>
    <w:rPr>
      <w:rFonts w:ascii="Times New Roman" w:eastAsia="Times New Roman" w:hAnsi="Times New Roman" w:cs="Times New Roman"/>
      <w:b/>
      <w:bCs/>
      <w:i/>
      <w:iCs/>
      <w:sz w:val="24"/>
      <w:szCs w:val="20"/>
    </w:rPr>
  </w:style>
  <w:style w:type="character" w:customStyle="1" w:styleId="BodyTextChar">
    <w:name w:val="Body Text Char"/>
    <w:basedOn w:val="DefaultParagraphFont"/>
    <w:link w:val="BodyText"/>
    <w:rsid w:val="00155E27"/>
    <w:rPr>
      <w:rFonts w:ascii="Times New Roman" w:eastAsia="Times New Roman" w:hAnsi="Times New Roman" w:cs="Times New Roman"/>
      <w:b/>
      <w:bCs/>
      <w:i/>
      <w:iCs/>
      <w:szCs w:val="20"/>
    </w:rPr>
  </w:style>
  <w:style w:type="paragraph" w:styleId="Subtitle">
    <w:name w:val="Subtitle"/>
    <w:basedOn w:val="Normal"/>
    <w:link w:val="SubtitleChar"/>
    <w:qFormat/>
    <w:rsid w:val="00155E27"/>
    <w:rPr>
      <w:rFonts w:ascii="Times New Roman" w:eastAsia="Times New Roman" w:hAnsi="Times New Roman" w:cs="Times New Roman"/>
      <w:b/>
      <w:sz w:val="36"/>
      <w:szCs w:val="20"/>
    </w:rPr>
  </w:style>
  <w:style w:type="character" w:customStyle="1" w:styleId="SubtitleChar">
    <w:name w:val="Subtitle Char"/>
    <w:basedOn w:val="DefaultParagraphFont"/>
    <w:link w:val="Subtitle"/>
    <w:rsid w:val="00155E27"/>
    <w:rPr>
      <w:rFonts w:ascii="Times New Roman" w:eastAsia="Times New Roman"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5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utlookuwicac.sharepoint.com/:b:/s/QED/Ec3kYQQeEHdKrCbo_tJnr2kBomIiiLINmPebUgvTUljq9Q?e=a0G2z5" TargetMode="External"/><Relationship Id="rId18" Type="http://schemas.openxmlformats.org/officeDocument/2006/relationships/hyperlink" Target="http://www.citethemrightonline.com" TargetMode="External"/><Relationship Id="rId3" Type="http://schemas.openxmlformats.org/officeDocument/2006/relationships/customXml" Target="../customXml/item3.xml"/><Relationship Id="rId21" Type="http://schemas.openxmlformats.org/officeDocument/2006/relationships/hyperlink" Target="https://www.cardiffmet.ac.uk/registry/academichandbook/Documents/AH1_04_03.pdf" TargetMode="External"/><Relationship Id="rId7" Type="http://schemas.openxmlformats.org/officeDocument/2006/relationships/settings" Target="settings.xml"/><Relationship Id="rId12" Type="http://schemas.openxmlformats.org/officeDocument/2006/relationships/hyperlink" Target="https://learn.cardiffmet.ac.uk/mod/glossary/showentry.php?courseid=8107&amp;eid=9581&amp;displayformat=dictionar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learn.cardiffmet.ac.uk/course/view.php?id=1416"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ardiffmet.ac.uk/registry/academichandbook/Pages/Ah1_08.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outlookuwicac.sharepoint.com/sites/QED/SitePages/Facilitation-of-Learning.aspx" TargetMode="External"/><Relationship Id="rId27"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3.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4D3B4-86A9-42D5-995C-88172177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Assessment Brief Template LF</Template>
  <TotalTime>191</TotalTime>
  <Pages>9</Pages>
  <Words>2409</Words>
  <Characters>15551</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Chathurika Ulagoda</cp:lastModifiedBy>
  <cp:revision>9</cp:revision>
  <dcterms:created xsi:type="dcterms:W3CDTF">2024-05-03T06:53:00Z</dcterms:created>
  <dcterms:modified xsi:type="dcterms:W3CDTF">2025-01-26T10:01:00Z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