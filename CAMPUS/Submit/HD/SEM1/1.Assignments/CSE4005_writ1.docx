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dec="http://schemas.microsoft.com/office/drawing/2017/decorative" xmlns:pic="http://schemas.openxmlformats.org/drawingml/2006/picture" xmlns:a14="http://schemas.microsoft.com/office/drawing/2010/main" mc:Ignorable="w14 w15 w16se w16cid w16 w16cex w16sdtdh w16sdtfl w16du wp14">
  <w:body>
    <w:p w:rsidR="007D3E56" w:rsidP="00C94830" w:rsidRDefault="007D3E56" w14:paraId="61075904" w14:textId="77777777">
      <w:pPr>
        <w:pStyle w:val="Title"/>
      </w:pPr>
    </w:p>
    <w:p w:rsidR="007D3E56" w:rsidP="00C94830" w:rsidRDefault="007D3E56" w14:paraId="708996C9" w14:textId="77777777">
      <w:pPr>
        <w:pStyle w:val="Title"/>
      </w:pPr>
    </w:p>
    <w:p w:rsidRPr="00775C58" w:rsidR="000B48DC" w:rsidP="00C94830" w:rsidRDefault="00123C5B" w14:paraId="2987E375" w14:textId="71EEC85D">
      <w:pPr>
        <w:pStyle w:val="Title"/>
      </w:pPr>
      <w:r>
        <w:rPr>
          <w:noProof/>
          <w:color w:val="133350"/>
        </w:rPr>
        <mc:AlternateContent>
          <mc:Choice Requires="wps">
            <w:drawing>
              <wp:anchor distT="0" distB="0" distL="114300" distR="114300" simplePos="0" relativeHeight="251658752" behindDoc="1" locked="0" layoutInCell="1" allowOverlap="1" wp14:anchorId="1434AE3B" wp14:editId="440CC5EE">
                <wp:simplePos x="0" y="0"/>
                <wp:positionH relativeFrom="column">
                  <wp:posOffset>-472440</wp:posOffset>
                </wp:positionH>
                <wp:positionV relativeFrom="paragraph">
                  <wp:posOffset>-270510</wp:posOffset>
                </wp:positionV>
                <wp:extent cx="7574280" cy="6827520"/>
                <wp:effectExtent l="0" t="0" r="7620" b="17780"/>
                <wp:wrapNone/>
                <wp:docPr id="35" name="Rectangle 35">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574280" cy="6827520"/>
                        </a:xfrm>
                        <a:prstGeom prst="rect">
                          <a:avLst/>
                        </a:prstGeom>
                        <a:solidFill>
                          <a:srgbClr val="1333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w14:anchorId="28ACFC7F">
              <v:rect id="Rectangle 35" style="position:absolute;margin-left:-37.2pt;margin-top:-21.3pt;width:596.4pt;height:537.6pt;z-index:-2516577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lt="&quot;&quot;" o:spid="_x0000_s1026" fillcolor="#133350" strokecolor="#1f3763 [1604]" strokeweight="1pt" w14:anchorId="69ED05D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"/>
            </w:pict>
          </mc:Fallback>
        </mc:AlternateContent>
      </w:r>
    </w:p>
    <w:p w:rsidRPr="00775C58" w:rsidR="000B48DC" w:rsidP="00875A43" w:rsidRDefault="000B48DC" w14:paraId="5D2DD7C5" w14:textId="77777777">
      <w:pPr>
        <w:pStyle w:val="Title"/>
        <w:ind w:firstLine="284"/>
      </w:pPr>
    </w:p>
    <w:p w:rsidRPr="00775C58" w:rsidR="000B48DC" w:rsidP="00875A43" w:rsidRDefault="000B48DC" w14:paraId="42BB795B" w14:textId="77777777">
      <w:pPr>
        <w:pStyle w:val="Title"/>
        <w:ind w:firstLine="284"/>
      </w:pPr>
    </w:p>
    <w:p w:rsidRPr="00775C58" w:rsidR="000B48DC" w:rsidP="00875A43" w:rsidRDefault="00875A43" w14:paraId="2D2B7B44" w14:textId="77777777">
      <w:pPr>
        <w:pStyle w:val="Title"/>
        <w:ind w:firstLine="284"/>
      </w:pPr>
      <w:r>
        <w:rPr>
          <w:noProof/>
        </w:rPr>
        <w:drawing>
          <wp:inline distT="0" distB="0" distL="0" distR="0" wp14:anchorId="391213A7" wp14:editId="0588BF7E">
            <wp:extent cx="2717800" cy="800100"/>
            <wp:effectExtent l="0" t="0" r="0" b="0"/>
            <wp:docPr id="1" name="Picture 1" descr="Logo: Cardiff Metropolitain 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Cardiff Metropolitain University"/>
                    <pic:cNvPicPr/>
                  </pic:nvPicPr>
                  <pic:blipFill>
                    <a:blip r:embed="rId11">
                      <a:extLst>
                        <a:ext uri="{28A0092B-C50C-407E-A947-70E740481C1C}">
                          <a14:useLocalDpi xmlns:a14="http://schemas.microsoft.com/office/drawing/2010/main" val="0"/>
                        </a:ext>
                      </a:extLst>
                    </a:blip>
                    <a:stretch>
                      <a:fillRect/>
                    </a:stretch>
                  </pic:blipFill>
                  <pic:spPr>
                    <a:xfrm>
                      <a:off x="0" y="0"/>
                      <a:ext cx="2717800" cy="800100"/>
                    </a:xfrm>
                    <a:prstGeom prst="rect">
                      <a:avLst/>
                    </a:prstGeom>
                  </pic:spPr>
                </pic:pic>
              </a:graphicData>
            </a:graphic>
          </wp:inline>
        </w:drawing>
      </w:r>
    </w:p>
    <w:p w:rsidRPr="00775C58" w:rsidR="000B48DC" w:rsidP="00875A43" w:rsidRDefault="000B48DC" w14:paraId="7824A60F" w14:textId="77777777">
      <w:pPr>
        <w:pStyle w:val="Title"/>
        <w:ind w:firstLine="284"/>
      </w:pPr>
    </w:p>
    <w:p w:rsidRPr="00875A43" w:rsidR="00F56A33" w:rsidP="00875A43" w:rsidRDefault="00F56A33" w14:paraId="31037CCB" w14:textId="623FD220">
      <w:pPr>
        <w:pStyle w:val="Title"/>
        <w:ind w:firstLine="284"/>
        <w:rPr>
          <w:color w:val="FFFFFF" w:themeColor="background1"/>
        </w:rPr>
      </w:pPr>
      <w:r w:rsidRPr="00875A43">
        <w:rPr>
          <w:color w:val="FFFFFF" w:themeColor="background1"/>
        </w:rPr>
        <w:t xml:space="preserve">School of </w:t>
      </w:r>
      <w:r w:rsidR="002338FA">
        <w:rPr>
          <w:color w:val="FFFFFF" w:themeColor="background1"/>
        </w:rPr>
        <w:t>Technologies</w:t>
      </w:r>
    </w:p>
    <w:p w:rsidRPr="00875A43" w:rsidR="00194AEB" w:rsidP="000B48DC" w:rsidRDefault="00194AEB" w14:paraId="6DD74E96" w14:textId="77777777">
      <w:pPr>
        <w:ind w:left="284"/>
        <w:rPr>
          <w:color w:val="FFFFFF" w:themeColor="background1"/>
        </w:rPr>
      </w:pPr>
    </w:p>
    <w:p w:rsidRPr="00775C58" w:rsidR="00F65D64" w:rsidP="00875A43" w:rsidRDefault="00F65D64" w14:paraId="77EEBE56" w14:textId="77777777">
      <w:pPr>
        <w:rPr>
          <w:color w:val="FFFFFF" w:themeColor="background1"/>
        </w:rPr>
      </w:pPr>
    </w:p>
    <w:p w:rsidRPr="00820553" w:rsidR="00CB0C16" w:rsidP="00C81860" w:rsidRDefault="00F56A33" w14:paraId="1D08CE2C" w14:textId="77777777">
      <w:pPr>
        <w:pStyle w:val="Heading3"/>
      </w:pPr>
      <w:r w:rsidRPr="00820553">
        <w:t xml:space="preserve">Assessment </w:t>
      </w:r>
    </w:p>
    <w:p w:rsidRPr="00820553" w:rsidR="00F56A33" w:rsidP="00C81860" w:rsidRDefault="00F56A33" w14:paraId="75DA3B3C" w14:textId="77777777">
      <w:pPr>
        <w:pStyle w:val="Heading3"/>
      </w:pPr>
      <w:r w:rsidRPr="00820553">
        <w:t>Brief</w:t>
      </w:r>
    </w:p>
    <w:p w:rsidRPr="00775C58" w:rsidR="00F56A33" w:rsidP="000B48DC" w:rsidRDefault="00F56A33" w14:paraId="501F510D" w14:textId="77777777">
      <w:pPr>
        <w:ind w:left="284"/>
        <w:rPr>
          <w:color w:val="FFFFFF" w:themeColor="background1"/>
        </w:rPr>
      </w:pPr>
    </w:p>
    <w:p w:rsidRPr="00775C58" w:rsidR="00F56A33" w:rsidP="000B48DC" w:rsidRDefault="000B48DC" w14:paraId="5C753B0F" w14:textId="77777777">
      <w:pPr>
        <w:ind w:left="284"/>
        <w:rPr>
          <w:color w:val="133350"/>
        </w:rPr>
      </w:pPr>
      <w:r w:rsidRPr="00775C58">
        <w:rPr>
          <w:noProof/>
          <w:color w:val="133350"/>
        </w:rPr>
        <mc:AlternateContent>
          <mc:Choice Requires="wps">
            <w:drawing>
              <wp:anchor distT="0" distB="0" distL="114300" distR="114300" simplePos="0" relativeHeight="251656704" behindDoc="0" locked="0" layoutInCell="1" allowOverlap="1" wp14:anchorId="6A2705BC" wp14:editId="7613E9A4">
                <wp:simplePos x="0" y="0"/>
                <wp:positionH relativeFrom="column">
                  <wp:posOffset>153955</wp:posOffset>
                </wp:positionH>
                <wp:positionV relativeFrom="paragraph">
                  <wp:posOffset>61154</wp:posOffset>
                </wp:positionV>
                <wp:extent cx="2052735" cy="106680"/>
                <wp:effectExtent l="0" t="0" r="5080" b="0"/>
                <wp:wrapNone/>
                <wp:docPr id="5" name="Rectangle 5">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2052735" cy="10668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25D1C5E3">
              <v:rect id="Rectangle 5" style="position:absolute;margin-left:12.1pt;margin-top:4.8pt;width:161.65pt;height:8.4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lt="&quot;&quot;" o:spid="_x0000_s1026" fillcolor="white [3212]" stroked="f" strokeweight="1pt" w14:anchorId="68E3745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"/>
            </w:pict>
          </mc:Fallback>
        </mc:AlternateContent>
      </w:r>
    </w:p>
    <w:p w:rsidRPr="00775C58" w:rsidR="004A1935" w:rsidP="000B48DC" w:rsidRDefault="004A1935" w14:paraId="18679867" w14:textId="77777777">
      <w:pPr>
        <w:ind w:left="284"/>
        <w:rPr>
          <w:color w:val="133350"/>
        </w:rPr>
      </w:pPr>
    </w:p>
    <w:tbl>
      <w:tblPr>
        <w:tblStyle w:val="TableGrid"/>
        <w:tblpPr w:leftFromText="180" w:rightFromText="180" w:vertAnchor="text" w:horzAnchor="page" w:tblpX="814" w:tblpY="18"/>
        <w:tblW w:w="10884" w:type="dxa"/>
        <w:tblCellSpacing w:w="56"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08" w:type="dxa"/>
          <w:bottom w:w="108" w:type="dxa"/>
        </w:tblCellMar>
        <w:tblLook w:val="04A0" w:firstRow="1" w:lastRow="0" w:firstColumn="1" w:lastColumn="0" w:noHBand="0" w:noVBand="1"/>
      </w:tblPr>
      <w:tblGrid>
        <w:gridCol w:w="2633"/>
        <w:gridCol w:w="8251"/>
      </w:tblGrid>
      <w:tr w:rsidRPr="00775C58" w:rsidR="00775C58" w:rsidTr="00230FF9" w14:paraId="44C210A4" w14:textId="77777777">
        <w:trPr>
          <w:trHeight w:val="284"/>
          <w:tblCellSpacing w:w="56" w:type="dxa"/>
        </w:trPr>
        <w:tc>
          <w:tcPr>
            <w:tcW w:w="2465" w:type="dxa"/>
          </w:tcPr>
          <w:p w:rsidRPr="00123C5B" w:rsidR="000B48DC" w:rsidP="00123C5B" w:rsidRDefault="000B48DC" w14:paraId="594E54C0" w14:textId="77777777">
            <w:pPr>
              <w:pStyle w:val="Title"/>
              <w:ind w:hanging="74"/>
              <w:rPr>
                <w:color w:val="FFFFFF" w:themeColor="background1"/>
              </w:rPr>
            </w:pPr>
            <w:r w:rsidRPr="00123C5B">
              <w:rPr>
                <w:color w:val="FFFFFF" w:themeColor="background1"/>
              </w:rPr>
              <w:t>Module Code</w:t>
            </w:r>
          </w:p>
        </w:tc>
        <w:tc>
          <w:tcPr>
            <w:tcW w:w="8082" w:type="dxa"/>
          </w:tcPr>
          <w:p w:rsidRPr="00123C5B" w:rsidR="000B48DC" w:rsidP="00123C5B" w:rsidRDefault="000B48DC" w14:paraId="2D161F78" w14:textId="77777777">
            <w:pPr>
              <w:pStyle w:val="Title"/>
              <w:ind w:hanging="74"/>
              <w:rPr>
                <w:color w:val="FFFFFF" w:themeColor="background1"/>
              </w:rPr>
            </w:pPr>
            <w:r w:rsidRPr="00123C5B">
              <w:rPr>
                <w:color w:val="FFFFFF" w:themeColor="background1"/>
              </w:rPr>
              <w:t>Module Title</w:t>
            </w:r>
          </w:p>
        </w:tc>
      </w:tr>
      <w:tr w:rsidRPr="00775C58" w:rsidR="00775C58" w:rsidTr="00230FF9" w14:paraId="518AD8AE" w14:textId="77777777">
        <w:trPr>
          <w:trHeight w:val="270"/>
          <w:tblCellSpacing w:w="56" w:type="dxa"/>
        </w:trPr>
        <w:tc>
          <w:tcPr>
            <w:tcW w:w="2465" w:type="dxa"/>
            <w:shd w:val="clear" w:color="auto" w:fill="D9E2F3" w:themeFill="accent1" w:themeFillTint="33"/>
          </w:tcPr>
          <w:p w:rsidRPr="00775C58" w:rsidR="000B48DC" w:rsidP="00875A43" w:rsidRDefault="00FF0731" w14:paraId="64053972" w14:textId="12271657">
            <w:pPr>
              <w:ind w:left="284" w:hanging="220"/>
              <w:rPr>
                <w:color w:val="133350"/>
              </w:rPr>
            </w:pPr>
            <w:r>
              <w:rPr>
                <w:color w:val="133350"/>
              </w:rPr>
              <w:t>CSE4005</w:t>
            </w:r>
          </w:p>
        </w:tc>
        <w:tc>
          <w:tcPr>
            <w:tcW w:w="8082" w:type="dxa"/>
            <w:shd w:val="clear" w:color="auto" w:fill="D9E2F3" w:themeFill="accent1" w:themeFillTint="33"/>
          </w:tcPr>
          <w:p w:rsidRPr="00775C58" w:rsidR="000B48DC" w:rsidP="00875A43" w:rsidRDefault="00466CBE" w14:paraId="3779AA66" w14:textId="73E20208">
            <w:pPr>
              <w:ind w:left="284" w:hanging="220"/>
              <w:rPr>
                <w:color w:val="133350"/>
              </w:rPr>
            </w:pPr>
            <w:r>
              <w:rPr>
                <w:color w:val="133350"/>
              </w:rPr>
              <w:t>Database Design and Development</w:t>
            </w:r>
          </w:p>
        </w:tc>
      </w:tr>
      <w:tr w:rsidRPr="00775C58" w:rsidR="00775C58" w:rsidTr="00230FF9" w14:paraId="3BDE8B06" w14:textId="77777777">
        <w:trPr>
          <w:trHeight w:val="284"/>
          <w:tblCellSpacing w:w="56" w:type="dxa"/>
        </w:trPr>
        <w:tc>
          <w:tcPr>
            <w:tcW w:w="2465" w:type="dxa"/>
          </w:tcPr>
          <w:p w:rsidRPr="00123C5B" w:rsidR="000B48DC" w:rsidP="00123C5B" w:rsidRDefault="000B48DC" w14:paraId="56A76BF1" w14:textId="77777777">
            <w:pPr>
              <w:pStyle w:val="Title"/>
              <w:ind w:hanging="74"/>
              <w:rPr>
                <w:color w:val="FFFFFF" w:themeColor="background1"/>
              </w:rPr>
            </w:pPr>
            <w:r w:rsidRPr="00123C5B">
              <w:rPr>
                <w:color w:val="FFFFFF" w:themeColor="background1"/>
              </w:rPr>
              <w:t>Academic Year</w:t>
            </w:r>
          </w:p>
        </w:tc>
        <w:tc>
          <w:tcPr>
            <w:tcW w:w="8082" w:type="dxa"/>
          </w:tcPr>
          <w:p w:rsidRPr="00123C5B" w:rsidR="000B48DC" w:rsidP="00123C5B" w:rsidRDefault="000B48DC" w14:paraId="6FE4E97E" w14:textId="77777777">
            <w:pPr>
              <w:pStyle w:val="Title"/>
              <w:ind w:hanging="74"/>
              <w:rPr>
                <w:color w:val="FFFFFF" w:themeColor="background1"/>
              </w:rPr>
            </w:pPr>
            <w:r w:rsidRPr="00123C5B">
              <w:rPr>
                <w:color w:val="FFFFFF" w:themeColor="background1"/>
              </w:rPr>
              <w:t>Semester</w:t>
            </w:r>
          </w:p>
        </w:tc>
      </w:tr>
      <w:tr w:rsidRPr="00775C58" w:rsidR="00775C58" w:rsidTr="00230FF9" w14:paraId="73668352" w14:textId="77777777">
        <w:trPr>
          <w:trHeight w:val="270"/>
          <w:tblCellSpacing w:w="56" w:type="dxa"/>
        </w:trPr>
        <w:tc>
          <w:tcPr>
            <w:tcW w:w="2465" w:type="dxa"/>
            <w:shd w:val="clear" w:color="auto" w:fill="D9E2F3" w:themeFill="accent1" w:themeFillTint="33"/>
          </w:tcPr>
          <w:p w:rsidRPr="00775C58" w:rsidR="000B48DC" w:rsidP="00875A43" w:rsidRDefault="007D7B21" w14:paraId="63882F95" w14:textId="4E1C348E">
            <w:pPr>
              <w:ind w:left="284" w:hanging="220"/>
              <w:rPr>
                <w:color w:val="133350"/>
              </w:rPr>
            </w:pPr>
            <w:r>
              <w:rPr>
                <w:color w:val="133350"/>
              </w:rPr>
              <w:t>2022/</w:t>
            </w:r>
            <w:r w:rsidR="00466CBE">
              <w:rPr>
                <w:color w:val="133350"/>
              </w:rPr>
              <w:t>2024</w:t>
            </w:r>
          </w:p>
        </w:tc>
        <w:tc>
          <w:tcPr>
            <w:tcW w:w="8082" w:type="dxa"/>
            <w:shd w:val="clear" w:color="auto" w:fill="D9E2F3" w:themeFill="accent1" w:themeFillTint="33"/>
          </w:tcPr>
          <w:p w:rsidRPr="00775C58" w:rsidR="000B48DC" w:rsidP="00875A43" w:rsidRDefault="007D7B21" w14:paraId="7A964F20" w14:textId="13EC100F">
            <w:pPr>
              <w:ind w:left="284" w:hanging="220"/>
              <w:rPr>
                <w:color w:val="133350"/>
              </w:rPr>
            </w:pPr>
            <w:r>
              <w:rPr>
                <w:color w:val="133350"/>
              </w:rPr>
              <w:t>Semester 0</w:t>
            </w:r>
            <w:r w:rsidR="00466CBE">
              <w:rPr>
                <w:color w:val="133350"/>
              </w:rPr>
              <w:t>2</w:t>
            </w:r>
          </w:p>
        </w:tc>
      </w:tr>
      <w:tr w:rsidRPr="00775C58" w:rsidR="00775C58" w:rsidTr="00230FF9" w14:paraId="39A056B7" w14:textId="77777777">
        <w:trPr>
          <w:trHeight w:val="284"/>
          <w:tblCellSpacing w:w="56" w:type="dxa"/>
        </w:trPr>
        <w:tc>
          <w:tcPr>
            <w:tcW w:w="10660" w:type="dxa"/>
            <w:gridSpan w:val="2"/>
          </w:tcPr>
          <w:p w:rsidRPr="00775C58" w:rsidR="000B48DC" w:rsidP="00123C5B" w:rsidRDefault="000B48DC" w14:paraId="3EC8D501" w14:textId="77777777">
            <w:pPr>
              <w:pStyle w:val="Title"/>
              <w:ind w:hanging="74"/>
            </w:pPr>
            <w:r w:rsidRPr="00123C5B">
              <w:rPr>
                <w:color w:val="FFFFFF" w:themeColor="background1"/>
              </w:rPr>
              <w:t>Module Leader email</w:t>
            </w:r>
          </w:p>
        </w:tc>
      </w:tr>
      <w:tr w:rsidRPr="00775C58" w:rsidR="00775C58" w:rsidTr="00230FF9" w14:paraId="37CE5A03" w14:textId="77777777">
        <w:trPr>
          <w:trHeight w:val="253"/>
          <w:tblCellSpacing w:w="56" w:type="dxa"/>
        </w:trPr>
        <w:tc>
          <w:tcPr>
            <w:tcW w:w="10660" w:type="dxa"/>
            <w:gridSpan w:val="2"/>
            <w:shd w:val="clear" w:color="auto" w:fill="D9E2F3" w:themeFill="accent1" w:themeFillTint="33"/>
          </w:tcPr>
          <w:p w:rsidRPr="00775C58" w:rsidR="000B48DC" w:rsidP="00875A43" w:rsidRDefault="00466CBE" w14:paraId="572B6BAB" w14:textId="407894A5">
            <w:pPr>
              <w:ind w:left="284" w:hanging="220"/>
              <w:rPr>
                <w:color w:val="133350"/>
              </w:rPr>
            </w:pPr>
            <w:r>
              <w:rPr>
                <w:color w:val="133350"/>
              </w:rPr>
              <w:t>ErangiP@icbtcampus.edu.lk</w:t>
            </w:r>
          </w:p>
        </w:tc>
      </w:tr>
    </w:tbl>
    <w:p w:rsidR="00775C58" w:rsidP="00875A43" w:rsidRDefault="00775C58" w14:paraId="025FE53C" w14:textId="77777777">
      <w:pPr>
        <w:rPr>
          <w:color w:val="133350"/>
        </w:rPr>
      </w:pPr>
    </w:p>
    <w:p w:rsidR="00123C5B" w:rsidP="000B48DC" w:rsidRDefault="00123C5B" w14:paraId="33E9CE7E" w14:textId="77777777">
      <w:pPr>
        <w:ind w:left="284"/>
        <w:rPr>
          <w:color w:val="133350"/>
        </w:rPr>
      </w:pPr>
    </w:p>
    <w:p w:rsidR="00820553" w:rsidP="000B48DC" w:rsidRDefault="00820553" w14:paraId="2BA38B3F" w14:textId="77777777">
      <w:pPr>
        <w:ind w:left="284"/>
        <w:rPr>
          <w:color w:val="133350"/>
        </w:rPr>
      </w:pPr>
    </w:p>
    <w:p w:rsidR="00875A43" w:rsidP="000B48DC" w:rsidRDefault="00875A43" w14:paraId="3C21C7B4" w14:textId="77777777">
      <w:pPr>
        <w:ind w:left="284"/>
        <w:rPr>
          <w:color w:val="133350"/>
        </w:rPr>
      </w:pPr>
    </w:p>
    <w:p w:rsidR="00C762F3" w:rsidP="00C762F3" w:rsidRDefault="00820553" w14:paraId="76F719BB" w14:textId="77777777">
      <w:pPr>
        <w:ind w:left="284" w:firstLine="4252"/>
        <w:rPr>
          <w:color w:val="133350"/>
        </w:rPr>
      </w:pPr>
      <w:r w:rsidRPr="00820553">
        <w:rPr>
          <w:rStyle w:val="Heading1Char"/>
          <w:color w:val="002060"/>
        </w:rPr>
        <w:t>Conten</w:t>
      </w:r>
      <w:r>
        <w:rPr>
          <w:rStyle w:val="Heading1Char"/>
          <w:color w:val="002060"/>
        </w:rPr>
        <w:t>t</w:t>
      </w:r>
    </w:p>
    <w:p w:rsidR="00C762F3" w:rsidP="000B48DC" w:rsidRDefault="00C762F3" w14:paraId="00A316DF" w14:textId="77777777">
      <w:pPr>
        <w:ind w:left="284"/>
        <w:rPr>
          <w:color w:val="133350"/>
        </w:rPr>
      </w:pPr>
    </w:p>
    <w:p w:rsidRPr="00820553" w:rsidR="00820553" w:rsidP="00820553" w:rsidRDefault="00C762F3" w14:paraId="0BB106E9" w14:textId="77777777">
      <w:pPr>
        <w:pStyle w:val="TOC1"/>
        <w:ind w:firstLine="4536"/>
        <w:rPr>
          <w:rFonts w:asciiTheme="minorHAnsi" w:hAnsiTheme="minorHAnsi" w:eastAsiaTheme="minorEastAsia" w:cstheme="minorBidi"/>
          <w:b w:val="0"/>
          <w:bCs w:val="0"/>
          <w:caps w:val="0"/>
          <w:noProof/>
          <w:color w:val="002060"/>
          <w:lang w:eastAsia="en-GB"/>
        </w:rPr>
      </w:pPr>
      <w:r>
        <w:rPr>
          <w:color w:val="133350"/>
        </w:rPr>
        <w:fldChar w:fldCharType="begin"/>
      </w:r>
      <w:r>
        <w:rPr>
          <w:color w:val="133350"/>
        </w:rPr>
        <w:instrText xml:space="preserve"> TOC \o "1-2" \h \z \u </w:instrText>
      </w:r>
      <w:r>
        <w:rPr>
          <w:color w:val="133350"/>
        </w:rPr>
        <w:fldChar w:fldCharType="separate"/>
      </w:r>
      <w:hyperlink w:history="1" w:anchor="_Toc67665314">
        <w:r w:rsidRPr="00820553" w:rsidR="009B6F4D">
          <w:rPr>
            <w:rStyle w:val="Hyperlink"/>
            <w:caps w:val="0"/>
            <w:noProof/>
            <w:color w:val="002060"/>
          </w:rPr>
          <w:t>Assessment Details</w:t>
        </w:r>
        <w:r w:rsidRPr="00820553" w:rsidR="009B6F4D">
          <w:rPr>
            <w:caps w:val="0"/>
            <w:noProof/>
            <w:webHidden/>
            <w:color w:val="002060"/>
          </w:rPr>
          <w:tab/>
        </w:r>
        <w:r w:rsidRPr="00820553" w:rsidR="00820553">
          <w:rPr>
            <w:noProof/>
            <w:webHidden/>
            <w:color w:val="002060"/>
          </w:rPr>
          <w:fldChar w:fldCharType="begin"/>
        </w:r>
        <w:r w:rsidRPr="00820553" w:rsidR="00820553">
          <w:rPr>
            <w:noProof/>
            <w:webHidden/>
            <w:color w:val="002060"/>
          </w:rPr>
          <w:instrText xml:space="preserve"> PAGEREF _Toc67665314 \h </w:instrText>
        </w:r>
        <w:r w:rsidRPr="00820553" w:rsidR="00820553">
          <w:rPr>
            <w:noProof/>
            <w:webHidden/>
            <w:color w:val="002060"/>
          </w:rPr>
        </w:r>
        <w:r w:rsidRPr="00820553" w:rsidR="00820553">
          <w:rPr>
            <w:noProof/>
            <w:webHidden/>
            <w:color w:val="002060"/>
          </w:rPr>
          <w:fldChar w:fldCharType="separate"/>
        </w:r>
        <w:r w:rsidR="002F48F9">
          <w:rPr>
            <w:noProof/>
            <w:webHidden/>
            <w:color w:val="002060"/>
          </w:rPr>
          <w:t>2</w:t>
        </w:r>
        <w:r w:rsidRPr="00820553" w:rsidR="00820553">
          <w:rPr>
            <w:noProof/>
            <w:webHidden/>
            <w:color w:val="002060"/>
          </w:rPr>
          <w:fldChar w:fldCharType="end"/>
        </w:r>
      </w:hyperlink>
    </w:p>
    <w:p w:rsidRPr="00820553" w:rsidR="00820553" w:rsidP="00820553" w:rsidRDefault="009B6F4D" w14:paraId="2162DE55" w14:textId="77777777">
      <w:pPr>
        <w:pStyle w:val="TOC1"/>
        <w:ind w:firstLine="4536"/>
        <w:rPr>
          <w:rFonts w:asciiTheme="minorHAnsi" w:hAnsiTheme="minorHAnsi" w:eastAsiaTheme="minorEastAsia" w:cstheme="minorBidi"/>
          <w:b w:val="0"/>
          <w:bCs w:val="0"/>
          <w:caps w:val="0"/>
          <w:noProof/>
          <w:color w:val="002060"/>
          <w:lang w:eastAsia="en-GB"/>
        </w:rPr>
      </w:pPr>
      <w:hyperlink w:history="1" w:anchor="_Toc67665315">
        <w:r w:rsidRPr="00820553">
          <w:rPr>
            <w:rStyle w:val="Hyperlink"/>
            <w:caps w:val="0"/>
            <w:noProof/>
            <w:color w:val="002060"/>
          </w:rPr>
          <w:t>Submission Details</w:t>
        </w:r>
        <w:r w:rsidRPr="00820553">
          <w:rPr>
            <w:caps w:val="0"/>
            <w:noProof/>
            <w:webHidden/>
            <w:color w:val="002060"/>
          </w:rPr>
          <w:tab/>
        </w:r>
        <w:r w:rsidRPr="00820553" w:rsidR="00820553">
          <w:rPr>
            <w:noProof/>
            <w:webHidden/>
            <w:color w:val="002060"/>
          </w:rPr>
          <w:fldChar w:fldCharType="begin"/>
        </w:r>
        <w:r w:rsidRPr="00820553" w:rsidR="00820553">
          <w:rPr>
            <w:noProof/>
            <w:webHidden/>
            <w:color w:val="002060"/>
          </w:rPr>
          <w:instrText xml:space="preserve"> PAGEREF _Toc67665315 \h </w:instrText>
        </w:r>
        <w:r w:rsidRPr="00820553" w:rsidR="00820553">
          <w:rPr>
            <w:noProof/>
            <w:webHidden/>
            <w:color w:val="002060"/>
          </w:rPr>
        </w:r>
        <w:r w:rsidRPr="00820553" w:rsidR="00820553">
          <w:rPr>
            <w:noProof/>
            <w:webHidden/>
            <w:color w:val="002060"/>
          </w:rPr>
          <w:fldChar w:fldCharType="separate"/>
        </w:r>
        <w:r w:rsidR="002F48F9">
          <w:rPr>
            <w:noProof/>
            <w:webHidden/>
            <w:color w:val="002060"/>
          </w:rPr>
          <w:t>3</w:t>
        </w:r>
        <w:r w:rsidRPr="00820553" w:rsidR="00820553">
          <w:rPr>
            <w:noProof/>
            <w:webHidden/>
            <w:color w:val="002060"/>
          </w:rPr>
          <w:fldChar w:fldCharType="end"/>
        </w:r>
      </w:hyperlink>
    </w:p>
    <w:p w:rsidRPr="00820553" w:rsidR="00820553" w:rsidP="00820553" w:rsidRDefault="009B6F4D" w14:paraId="68F81F02" w14:textId="77777777">
      <w:pPr>
        <w:pStyle w:val="TOC1"/>
        <w:ind w:firstLine="4536"/>
        <w:rPr>
          <w:rFonts w:asciiTheme="minorHAnsi" w:hAnsiTheme="minorHAnsi" w:eastAsiaTheme="minorEastAsia" w:cstheme="minorBidi"/>
          <w:b w:val="0"/>
          <w:bCs w:val="0"/>
          <w:caps w:val="0"/>
          <w:noProof/>
          <w:color w:val="002060"/>
          <w:lang w:eastAsia="en-GB"/>
        </w:rPr>
      </w:pPr>
      <w:hyperlink w:history="1" w:anchor="_Toc67665316">
        <w:r w:rsidRPr="00820553">
          <w:rPr>
            <w:rStyle w:val="Hyperlink"/>
            <w:caps w:val="0"/>
            <w:noProof/>
            <w:color w:val="002060"/>
          </w:rPr>
          <w:t>Assessment Criteria</w:t>
        </w:r>
        <w:r w:rsidRPr="00820553">
          <w:rPr>
            <w:caps w:val="0"/>
            <w:noProof/>
            <w:webHidden/>
            <w:color w:val="002060"/>
          </w:rPr>
          <w:tab/>
        </w:r>
        <w:r w:rsidRPr="00820553" w:rsidR="00820553">
          <w:rPr>
            <w:noProof/>
            <w:webHidden/>
            <w:color w:val="002060"/>
          </w:rPr>
          <w:fldChar w:fldCharType="begin"/>
        </w:r>
        <w:r w:rsidRPr="00820553" w:rsidR="00820553">
          <w:rPr>
            <w:noProof/>
            <w:webHidden/>
            <w:color w:val="002060"/>
          </w:rPr>
          <w:instrText xml:space="preserve"> PAGEREF _Toc67665316 \h </w:instrText>
        </w:r>
        <w:r w:rsidRPr="00820553" w:rsidR="00820553">
          <w:rPr>
            <w:noProof/>
            <w:webHidden/>
            <w:color w:val="002060"/>
          </w:rPr>
        </w:r>
        <w:r w:rsidRPr="00820553" w:rsidR="00820553">
          <w:rPr>
            <w:noProof/>
            <w:webHidden/>
            <w:color w:val="002060"/>
          </w:rPr>
          <w:fldChar w:fldCharType="separate"/>
        </w:r>
        <w:r w:rsidR="002F48F9">
          <w:rPr>
            <w:noProof/>
            <w:webHidden/>
            <w:color w:val="002060"/>
          </w:rPr>
          <w:t>3</w:t>
        </w:r>
        <w:r w:rsidRPr="00820553" w:rsidR="00820553">
          <w:rPr>
            <w:noProof/>
            <w:webHidden/>
            <w:color w:val="002060"/>
          </w:rPr>
          <w:fldChar w:fldCharType="end"/>
        </w:r>
      </w:hyperlink>
    </w:p>
    <w:p w:rsidRPr="00820553" w:rsidR="00820553" w:rsidP="00820553" w:rsidRDefault="009B6F4D" w14:paraId="11CA73CC" w14:textId="77777777">
      <w:pPr>
        <w:pStyle w:val="TOC1"/>
        <w:ind w:firstLine="4536"/>
        <w:rPr>
          <w:rFonts w:asciiTheme="minorHAnsi" w:hAnsiTheme="minorHAnsi" w:eastAsiaTheme="minorEastAsia" w:cstheme="minorBidi"/>
          <w:b w:val="0"/>
          <w:bCs w:val="0"/>
          <w:caps w:val="0"/>
          <w:noProof/>
          <w:color w:val="002060"/>
          <w:lang w:eastAsia="en-GB"/>
        </w:rPr>
      </w:pPr>
      <w:hyperlink w:history="1" w:anchor="_Toc67665317">
        <w:r w:rsidRPr="00820553">
          <w:rPr>
            <w:rStyle w:val="Hyperlink"/>
            <w:caps w:val="0"/>
            <w:noProof/>
            <w:color w:val="002060"/>
          </w:rPr>
          <w:t>Further Information</w:t>
        </w:r>
        <w:r w:rsidRPr="00820553">
          <w:rPr>
            <w:caps w:val="0"/>
            <w:noProof/>
            <w:webHidden/>
            <w:color w:val="002060"/>
          </w:rPr>
          <w:tab/>
        </w:r>
        <w:r w:rsidRPr="00820553" w:rsidR="00820553">
          <w:rPr>
            <w:noProof/>
            <w:webHidden/>
            <w:color w:val="002060"/>
          </w:rPr>
          <w:fldChar w:fldCharType="begin"/>
        </w:r>
        <w:r w:rsidRPr="00820553" w:rsidR="00820553">
          <w:rPr>
            <w:noProof/>
            <w:webHidden/>
            <w:color w:val="002060"/>
          </w:rPr>
          <w:instrText xml:space="preserve"> PAGEREF _Toc67665317 \h </w:instrText>
        </w:r>
        <w:r w:rsidRPr="00820553" w:rsidR="00820553">
          <w:rPr>
            <w:noProof/>
            <w:webHidden/>
            <w:color w:val="002060"/>
          </w:rPr>
        </w:r>
        <w:r w:rsidRPr="00820553" w:rsidR="00820553">
          <w:rPr>
            <w:noProof/>
            <w:webHidden/>
            <w:color w:val="002060"/>
          </w:rPr>
          <w:fldChar w:fldCharType="separate"/>
        </w:r>
        <w:r w:rsidR="002F48F9">
          <w:rPr>
            <w:noProof/>
            <w:webHidden/>
            <w:color w:val="002060"/>
          </w:rPr>
          <w:t>5</w:t>
        </w:r>
        <w:r w:rsidRPr="00820553" w:rsidR="00820553">
          <w:rPr>
            <w:noProof/>
            <w:webHidden/>
            <w:color w:val="002060"/>
          </w:rPr>
          <w:fldChar w:fldCharType="end"/>
        </w:r>
      </w:hyperlink>
    </w:p>
    <w:p w:rsidRPr="00820553" w:rsidR="00820553" w:rsidP="00820553" w:rsidRDefault="00820553" w14:paraId="1EC90FA9" w14:textId="77777777">
      <w:pPr>
        <w:pStyle w:val="TOC2"/>
        <w:tabs>
          <w:tab w:val="right" w:leader="dot" w:pos="10456"/>
        </w:tabs>
        <w:spacing w:before="120"/>
        <w:ind w:left="567" w:firstLine="4253"/>
        <w:rPr>
          <w:rFonts w:eastAsiaTheme="minorEastAsia" w:cstheme="minorBidi"/>
          <w:b w:val="0"/>
          <w:bCs w:val="0"/>
          <w:noProof/>
          <w:color w:val="002060"/>
          <w:sz w:val="24"/>
          <w:szCs w:val="24"/>
          <w:lang w:eastAsia="en-GB"/>
        </w:rPr>
      </w:pPr>
      <w:hyperlink w:history="1" w:anchor="_Toc67665318">
        <w:r w:rsidRPr="00820553">
          <w:rPr>
            <w:rStyle w:val="Hyperlink"/>
            <w:noProof/>
            <w:color w:val="002060"/>
          </w:rPr>
          <w:t>Who can answer questions about my assessment?</w:t>
        </w:r>
        <w:r w:rsidRPr="00820553">
          <w:rPr>
            <w:noProof/>
            <w:webHidden/>
            <w:color w:val="002060"/>
          </w:rPr>
          <w:tab/>
        </w:r>
        <w:r w:rsidRPr="00820553">
          <w:rPr>
            <w:noProof/>
            <w:webHidden/>
            <w:color w:val="002060"/>
          </w:rPr>
          <w:fldChar w:fldCharType="begin"/>
        </w:r>
        <w:r w:rsidRPr="00820553">
          <w:rPr>
            <w:noProof/>
            <w:webHidden/>
            <w:color w:val="002060"/>
          </w:rPr>
          <w:instrText xml:space="preserve"> PAGEREF _Toc67665318 \h </w:instrText>
        </w:r>
        <w:r w:rsidRPr="00820553">
          <w:rPr>
            <w:noProof/>
            <w:webHidden/>
            <w:color w:val="002060"/>
          </w:rPr>
        </w:r>
        <w:r w:rsidRPr="00820553">
          <w:rPr>
            <w:noProof/>
            <w:webHidden/>
            <w:color w:val="002060"/>
          </w:rPr>
          <w:fldChar w:fldCharType="separate"/>
        </w:r>
        <w:r w:rsidR="002F48F9">
          <w:rPr>
            <w:noProof/>
            <w:webHidden/>
            <w:color w:val="002060"/>
          </w:rPr>
          <w:t>5</w:t>
        </w:r>
        <w:r w:rsidRPr="00820553">
          <w:rPr>
            <w:noProof/>
            <w:webHidden/>
            <w:color w:val="002060"/>
          </w:rPr>
          <w:fldChar w:fldCharType="end"/>
        </w:r>
      </w:hyperlink>
    </w:p>
    <w:p w:rsidRPr="00820553" w:rsidR="00820553" w:rsidP="00820553" w:rsidRDefault="00820553" w14:paraId="226A82DD" w14:textId="77777777">
      <w:pPr>
        <w:pStyle w:val="TOC2"/>
        <w:tabs>
          <w:tab w:val="right" w:leader="dot" w:pos="10456"/>
        </w:tabs>
        <w:spacing w:before="120"/>
        <w:ind w:left="567" w:firstLine="4253"/>
        <w:rPr>
          <w:rFonts w:eastAsiaTheme="minorEastAsia" w:cstheme="minorBidi"/>
          <w:b w:val="0"/>
          <w:bCs w:val="0"/>
          <w:noProof/>
          <w:color w:val="002060"/>
          <w:sz w:val="24"/>
          <w:szCs w:val="24"/>
          <w:lang w:eastAsia="en-GB"/>
        </w:rPr>
      </w:pPr>
      <w:hyperlink w:history="1" w:anchor="_Toc67665319">
        <w:r w:rsidRPr="00820553">
          <w:rPr>
            <w:rStyle w:val="Hyperlink"/>
            <w:noProof/>
            <w:color w:val="002060"/>
          </w:rPr>
          <w:t>Referencing</w:t>
        </w:r>
        <w:r w:rsidRPr="00820553">
          <w:rPr>
            <w:noProof/>
            <w:webHidden/>
            <w:color w:val="002060"/>
          </w:rPr>
          <w:tab/>
        </w:r>
        <w:r w:rsidRPr="00820553">
          <w:rPr>
            <w:noProof/>
            <w:webHidden/>
            <w:color w:val="002060"/>
          </w:rPr>
          <w:fldChar w:fldCharType="begin"/>
        </w:r>
        <w:r w:rsidRPr="00820553">
          <w:rPr>
            <w:noProof/>
            <w:webHidden/>
            <w:color w:val="002060"/>
          </w:rPr>
          <w:instrText xml:space="preserve"> PAGEREF _Toc67665319 \h </w:instrText>
        </w:r>
        <w:r w:rsidRPr="00820553">
          <w:rPr>
            <w:noProof/>
            <w:webHidden/>
            <w:color w:val="002060"/>
          </w:rPr>
        </w:r>
        <w:r w:rsidRPr="00820553">
          <w:rPr>
            <w:noProof/>
            <w:webHidden/>
            <w:color w:val="002060"/>
          </w:rPr>
          <w:fldChar w:fldCharType="separate"/>
        </w:r>
        <w:r w:rsidR="002F48F9">
          <w:rPr>
            <w:noProof/>
            <w:webHidden/>
            <w:color w:val="002060"/>
          </w:rPr>
          <w:t>5</w:t>
        </w:r>
        <w:r w:rsidRPr="00820553">
          <w:rPr>
            <w:noProof/>
            <w:webHidden/>
            <w:color w:val="002060"/>
          </w:rPr>
          <w:fldChar w:fldCharType="end"/>
        </w:r>
      </w:hyperlink>
    </w:p>
    <w:p w:rsidRPr="00820553" w:rsidR="00820553" w:rsidP="00820553" w:rsidRDefault="00820553" w14:paraId="6B2B222A" w14:textId="77777777">
      <w:pPr>
        <w:pStyle w:val="TOC2"/>
        <w:tabs>
          <w:tab w:val="right" w:leader="dot" w:pos="10456"/>
        </w:tabs>
        <w:spacing w:before="120"/>
        <w:ind w:left="567" w:firstLine="4253"/>
        <w:rPr>
          <w:rFonts w:eastAsiaTheme="minorEastAsia" w:cstheme="minorBidi"/>
          <w:b w:val="0"/>
          <w:bCs w:val="0"/>
          <w:noProof/>
          <w:color w:val="002060"/>
          <w:sz w:val="24"/>
          <w:szCs w:val="24"/>
          <w:lang w:eastAsia="en-GB"/>
        </w:rPr>
      </w:pPr>
      <w:hyperlink w:history="1" w:anchor="_Toc67665320">
        <w:r w:rsidRPr="00820553">
          <w:rPr>
            <w:rStyle w:val="Hyperlink"/>
            <w:noProof/>
            <w:color w:val="002060"/>
          </w:rPr>
          <w:t>Submission problems</w:t>
        </w:r>
        <w:r w:rsidRPr="00820553">
          <w:rPr>
            <w:noProof/>
            <w:webHidden/>
            <w:color w:val="002060"/>
          </w:rPr>
          <w:tab/>
        </w:r>
        <w:r w:rsidRPr="00820553">
          <w:rPr>
            <w:noProof/>
            <w:webHidden/>
            <w:color w:val="002060"/>
          </w:rPr>
          <w:fldChar w:fldCharType="begin"/>
        </w:r>
        <w:r w:rsidRPr="00820553">
          <w:rPr>
            <w:noProof/>
            <w:webHidden/>
            <w:color w:val="002060"/>
          </w:rPr>
          <w:instrText xml:space="preserve"> PAGEREF _Toc67665320 \h </w:instrText>
        </w:r>
        <w:r w:rsidRPr="00820553">
          <w:rPr>
            <w:noProof/>
            <w:webHidden/>
            <w:color w:val="002060"/>
          </w:rPr>
        </w:r>
        <w:r w:rsidRPr="00820553">
          <w:rPr>
            <w:noProof/>
            <w:webHidden/>
            <w:color w:val="002060"/>
          </w:rPr>
          <w:fldChar w:fldCharType="separate"/>
        </w:r>
        <w:r w:rsidR="002F48F9">
          <w:rPr>
            <w:noProof/>
            <w:webHidden/>
            <w:color w:val="002060"/>
          </w:rPr>
          <w:t>5</w:t>
        </w:r>
        <w:r w:rsidRPr="00820553">
          <w:rPr>
            <w:noProof/>
            <w:webHidden/>
            <w:color w:val="002060"/>
          </w:rPr>
          <w:fldChar w:fldCharType="end"/>
        </w:r>
      </w:hyperlink>
    </w:p>
    <w:p w:rsidRPr="00820553" w:rsidR="00820553" w:rsidP="00820553" w:rsidRDefault="00820553" w14:paraId="70CA82D7" w14:textId="77777777">
      <w:pPr>
        <w:pStyle w:val="TOC2"/>
        <w:tabs>
          <w:tab w:val="right" w:leader="dot" w:pos="10456"/>
        </w:tabs>
        <w:spacing w:before="120"/>
        <w:ind w:left="567" w:firstLine="4253"/>
        <w:rPr>
          <w:rFonts w:eastAsiaTheme="minorEastAsia" w:cstheme="minorBidi"/>
          <w:b w:val="0"/>
          <w:bCs w:val="0"/>
          <w:noProof/>
          <w:color w:val="002060"/>
          <w:sz w:val="24"/>
          <w:szCs w:val="24"/>
          <w:lang w:eastAsia="en-GB"/>
        </w:rPr>
      </w:pPr>
      <w:hyperlink w:history="1" w:anchor="_Toc67665321">
        <w:r w:rsidRPr="00820553">
          <w:rPr>
            <w:rStyle w:val="Hyperlink"/>
            <w:noProof/>
            <w:color w:val="002060"/>
          </w:rPr>
          <w:t>Unfair academic practice</w:t>
        </w:r>
        <w:r w:rsidRPr="00820553">
          <w:rPr>
            <w:noProof/>
            <w:webHidden/>
            <w:color w:val="002060"/>
          </w:rPr>
          <w:tab/>
        </w:r>
        <w:r w:rsidRPr="00820553">
          <w:rPr>
            <w:noProof/>
            <w:webHidden/>
            <w:color w:val="002060"/>
          </w:rPr>
          <w:fldChar w:fldCharType="begin"/>
        </w:r>
        <w:r w:rsidRPr="00820553">
          <w:rPr>
            <w:noProof/>
            <w:webHidden/>
            <w:color w:val="002060"/>
          </w:rPr>
          <w:instrText xml:space="preserve"> PAGEREF _Toc67665321 \h </w:instrText>
        </w:r>
        <w:r w:rsidRPr="00820553">
          <w:rPr>
            <w:noProof/>
            <w:webHidden/>
            <w:color w:val="002060"/>
          </w:rPr>
        </w:r>
        <w:r w:rsidRPr="00820553">
          <w:rPr>
            <w:noProof/>
            <w:webHidden/>
            <w:color w:val="002060"/>
          </w:rPr>
          <w:fldChar w:fldCharType="separate"/>
        </w:r>
        <w:r w:rsidR="002F48F9">
          <w:rPr>
            <w:noProof/>
            <w:webHidden/>
            <w:color w:val="002060"/>
          </w:rPr>
          <w:t>5</w:t>
        </w:r>
        <w:r w:rsidRPr="00820553">
          <w:rPr>
            <w:noProof/>
            <w:webHidden/>
            <w:color w:val="002060"/>
          </w:rPr>
          <w:fldChar w:fldCharType="end"/>
        </w:r>
      </w:hyperlink>
    </w:p>
    <w:p w:rsidR="00820553" w:rsidP="00820553" w:rsidRDefault="00820553" w14:paraId="240A6D5D" w14:textId="77777777">
      <w:pPr>
        <w:pStyle w:val="TOC2"/>
        <w:tabs>
          <w:tab w:val="right" w:leader="dot" w:pos="10456"/>
        </w:tabs>
        <w:spacing w:before="120"/>
        <w:ind w:left="567" w:firstLine="4253"/>
        <w:rPr>
          <w:rFonts w:eastAsiaTheme="minorEastAsia" w:cstheme="minorBidi"/>
          <w:b w:val="0"/>
          <w:bCs w:val="0"/>
          <w:noProof/>
          <w:sz w:val="24"/>
          <w:szCs w:val="24"/>
          <w:lang w:eastAsia="en-GB"/>
        </w:rPr>
      </w:pPr>
      <w:hyperlink w:history="1" w:anchor="_Toc67665322">
        <w:r w:rsidRPr="00820553">
          <w:rPr>
            <w:rStyle w:val="Hyperlink"/>
            <w:noProof/>
            <w:color w:val="002060"/>
          </w:rPr>
          <w:t>How is my work graded?</w:t>
        </w:r>
        <w:r w:rsidRPr="00820553">
          <w:rPr>
            <w:noProof/>
            <w:webHidden/>
            <w:color w:val="002060"/>
          </w:rPr>
          <w:tab/>
        </w:r>
        <w:r w:rsidRPr="00820553">
          <w:rPr>
            <w:noProof/>
            <w:webHidden/>
            <w:color w:val="002060"/>
          </w:rPr>
          <w:fldChar w:fldCharType="begin"/>
        </w:r>
        <w:r w:rsidRPr="00820553">
          <w:rPr>
            <w:noProof/>
            <w:webHidden/>
            <w:color w:val="002060"/>
          </w:rPr>
          <w:instrText xml:space="preserve"> PAGEREF _Toc67665322 \h </w:instrText>
        </w:r>
        <w:r w:rsidRPr="00820553">
          <w:rPr>
            <w:noProof/>
            <w:webHidden/>
            <w:color w:val="002060"/>
          </w:rPr>
        </w:r>
        <w:r w:rsidRPr="00820553">
          <w:rPr>
            <w:noProof/>
            <w:webHidden/>
            <w:color w:val="002060"/>
          </w:rPr>
          <w:fldChar w:fldCharType="separate"/>
        </w:r>
        <w:r w:rsidR="002F48F9">
          <w:rPr>
            <w:noProof/>
            <w:webHidden/>
            <w:color w:val="002060"/>
          </w:rPr>
          <w:t>6</w:t>
        </w:r>
        <w:r w:rsidRPr="00820553">
          <w:rPr>
            <w:noProof/>
            <w:webHidden/>
            <w:color w:val="002060"/>
          </w:rPr>
          <w:fldChar w:fldCharType="end"/>
        </w:r>
      </w:hyperlink>
    </w:p>
    <w:p w:rsidRPr="00DA3F7A" w:rsidR="00F65D64" w:rsidP="00E80CC5" w:rsidRDefault="00C762F3" w14:paraId="3365EBA7" w14:textId="6A3EAD97">
      <w:pPr>
        <w:rPr>
          <w:color w:val="133350"/>
        </w:rPr>
      </w:pPr>
      <w:r>
        <w:rPr>
          <w:rFonts w:asciiTheme="majorHAnsi" w:hAnsiTheme="majorHAnsi" w:cstheme="majorHAnsi"/>
          <w:b/>
          <w:bCs/>
          <w:caps/>
          <w:color w:val="133350"/>
          <w:sz w:val="24"/>
          <w:szCs w:val="24"/>
        </w:rPr>
        <w:fldChar w:fldCharType="end"/>
      </w:r>
      <w:r w:rsidRPr="00775C58" w:rsidR="00775C58">
        <w:rPr>
          <w:color w:val="133350"/>
        </w:rPr>
        <w:br w:type="page"/>
      </w:r>
      <w:bookmarkStart w:name="_Toc165643884" w:id="0"/>
      <w:bookmarkStart w:name="_Toc67665314" w:id="1"/>
      <w:r w:rsidR="00DA3F7A">
        <w:rPr>
          <w:color w:val="133350"/>
        </w:rPr>
        <w:t>Assessment Details</w:t>
      </w:r>
      <w:bookmarkEnd w:id="0"/>
      <w:r w:rsidR="00820553">
        <w:t>ssessment</w:t>
      </w:r>
      <w:r w:rsidRPr="00775C58" w:rsidR="00820553">
        <w:t xml:space="preserve"> Details</w:t>
      </w:r>
      <w:bookmarkEnd w:id="1"/>
    </w:p>
    <w:tbl>
      <w:tblPr>
        <w:tblStyle w:val="TableGrid"/>
        <w:tblW w:w="5000" w:type="pct"/>
        <w:tblCellSpacing w:w="56" w:type="dxa"/>
        <w:tblCellMar>
          <w:top w:w="108" w:type="dxa"/>
          <w:bottom w:w="108" w:type="dxa"/>
        </w:tblCellMar>
        <w:tblLook w:val="04A0" w:firstRow="1" w:lastRow="0" w:firstColumn="1" w:lastColumn="0" w:noHBand="0" w:noVBand="1"/>
      </w:tblPr>
      <w:tblGrid>
        <w:gridCol w:w="4673"/>
        <w:gridCol w:w="1978"/>
        <w:gridCol w:w="3815"/>
      </w:tblGrid>
      <w:tr w:rsidRPr="00775C58" w:rsidR="00775C58" w:rsidTr="266C6683" w14:paraId="779C1A1D" w14:textId="77777777">
        <w:trPr>
          <w:trHeight w:val="278"/>
          <w:tblCellSpacing w:w="56" w:type="dxa"/>
        </w:trPr>
        <w:tc>
          <w:tcPr>
            <w:tcW w:w="2201" w:type="pct"/>
            <w:tcBorders>
              <w:top w:val="nil"/>
              <w:left w:val="nil"/>
              <w:bottom w:val="nil"/>
              <w:right w:val="nil"/>
            </w:tcBorders>
            <w:tcMar/>
          </w:tcPr>
          <w:p w:rsidRPr="00775C58" w:rsidR="0090240E" w:rsidP="00C94830" w:rsidRDefault="0090240E" w14:paraId="680E340A" w14:textId="77777777">
            <w:pPr>
              <w:pStyle w:val="Title"/>
            </w:pPr>
            <w:r w:rsidRPr="00775C58">
              <w:t xml:space="preserve">Assessment title </w:t>
            </w:r>
          </w:p>
        </w:tc>
        <w:tc>
          <w:tcPr>
            <w:tcW w:w="912" w:type="pct"/>
            <w:tcBorders>
              <w:top w:val="nil"/>
              <w:left w:val="nil"/>
              <w:bottom w:val="nil"/>
              <w:right w:val="nil"/>
            </w:tcBorders>
            <w:tcMar/>
          </w:tcPr>
          <w:p w:rsidRPr="00775C58" w:rsidR="0090240E" w:rsidP="00C94830" w:rsidRDefault="0090240E" w14:paraId="03EF63B0" w14:textId="77777777">
            <w:pPr>
              <w:pStyle w:val="Title"/>
            </w:pPr>
            <w:r w:rsidRPr="00775C58">
              <w:t>Abr.</w:t>
            </w:r>
          </w:p>
        </w:tc>
        <w:tc>
          <w:tcPr>
            <w:tcW w:w="1674" w:type="pct"/>
            <w:tcBorders>
              <w:top w:val="nil"/>
              <w:left w:val="nil"/>
              <w:bottom w:val="nil"/>
              <w:right w:val="nil"/>
            </w:tcBorders>
            <w:tcMar/>
          </w:tcPr>
          <w:p w:rsidRPr="00775C58" w:rsidR="0090240E" w:rsidP="00C94830" w:rsidRDefault="0090240E" w14:paraId="11D01AAD" w14:textId="77777777">
            <w:pPr>
              <w:pStyle w:val="Title"/>
            </w:pPr>
            <w:r w:rsidRPr="00775C58">
              <w:t xml:space="preserve">Weighting </w:t>
            </w:r>
          </w:p>
        </w:tc>
      </w:tr>
      <w:tr w:rsidRPr="00775C58" w:rsidR="001975FD" w:rsidTr="266C6683" w14:paraId="5BE2FB9D" w14:textId="77777777">
        <w:trPr>
          <w:trHeight w:val="519"/>
          <w:tblCellSpacing w:w="56" w:type="dxa"/>
        </w:trPr>
        <w:tc>
          <w:tcPr>
            <w:tcW w:w="2201" w:type="pct"/>
            <w:tcBorders>
              <w:top w:val="nil"/>
              <w:left w:val="nil"/>
              <w:bottom w:val="nil"/>
              <w:right w:val="nil"/>
            </w:tcBorders>
            <w:shd w:val="clear" w:color="auto" w:fill="D9E2F3" w:themeFill="accent1" w:themeFillTint="33"/>
            <w:tcMar/>
          </w:tcPr>
          <w:p w:rsidRPr="00775C58" w:rsidR="001975FD" w:rsidP="003A1E95" w:rsidRDefault="00F91C70" w14:paraId="3AA2BE60" w14:textId="408DF3FF">
            <w:pPr>
              <w:rPr>
                <w:color w:val="133350"/>
              </w:rPr>
            </w:pPr>
            <w:r>
              <w:rPr>
                <w:color w:val="133350"/>
              </w:rPr>
              <w:t>Database Management System for a</w:t>
            </w:r>
            <w:r w:rsidR="004D64E7">
              <w:rPr>
                <w:color w:val="133350"/>
              </w:rPr>
              <w:t xml:space="preserve"> </w:t>
            </w:r>
            <w:r w:rsidR="001975FD">
              <w:rPr>
                <w:color w:val="133350"/>
              </w:rPr>
              <w:t>Social Networking Site</w:t>
            </w:r>
          </w:p>
        </w:tc>
        <w:tc>
          <w:tcPr>
            <w:tcW w:w="912" w:type="pct"/>
            <w:tcBorders>
              <w:top w:val="nil"/>
              <w:left w:val="nil"/>
              <w:bottom w:val="nil"/>
              <w:right w:val="nil"/>
            </w:tcBorders>
            <w:shd w:val="clear" w:color="auto" w:fill="D9E2F3" w:themeFill="accent1" w:themeFillTint="33"/>
            <w:tcMar/>
          </w:tcPr>
          <w:p w:rsidRPr="00775C58" w:rsidR="0090240E" w:rsidP="003A1E95" w:rsidRDefault="00D62BF1" w14:paraId="106E3BD3" w14:textId="77777777">
            <w:pPr>
              <w:rPr>
                <w:color w:val="133350"/>
              </w:rPr>
            </w:pPr>
            <w:r w:rsidRPr="00775C58">
              <w:rPr>
                <w:color w:val="133350"/>
              </w:rPr>
              <w:t>WRIT1</w:t>
            </w:r>
          </w:p>
        </w:tc>
        <w:tc>
          <w:tcPr>
            <w:tcW w:w="1674" w:type="pct"/>
            <w:tcBorders>
              <w:top w:val="nil"/>
              <w:left w:val="nil"/>
              <w:bottom w:val="nil"/>
              <w:right w:val="nil"/>
            </w:tcBorders>
            <w:shd w:val="clear" w:color="auto" w:fill="D9E2F3" w:themeFill="accent1" w:themeFillTint="33"/>
            <w:tcMar/>
          </w:tcPr>
          <w:p w:rsidRPr="00775C58" w:rsidR="0090240E" w:rsidP="003A1E95" w:rsidRDefault="00D85FAC" w14:paraId="6FF9C40C" w14:textId="0B4CC46D">
            <w:pPr>
              <w:rPr>
                <w:color w:val="133350"/>
              </w:rPr>
            </w:pPr>
            <w:r>
              <w:rPr>
                <w:color w:val="133350"/>
              </w:rPr>
              <w:t>100%</w:t>
            </w:r>
          </w:p>
        </w:tc>
      </w:tr>
      <w:tr w:rsidRPr="00775C58" w:rsidR="00F56A33" w:rsidTr="266C6683" w14:paraId="5FC5E106" w14:textId="77777777">
        <w:trPr>
          <w:trHeight w:val="44"/>
          <w:tblCellSpacing w:w="56" w:type="dxa"/>
        </w:trPr>
        <w:tc>
          <w:tcPr>
            <w:tcW w:w="4894" w:type="pct"/>
            <w:gridSpan w:val="3"/>
            <w:tcBorders>
              <w:top w:val="nil"/>
              <w:left w:val="nil"/>
              <w:bottom w:val="nil"/>
              <w:right w:val="nil"/>
            </w:tcBorders>
            <w:tcMar/>
          </w:tcPr>
          <w:p w:rsidRPr="00775C58" w:rsidR="00F56A33" w:rsidP="266C6683" w:rsidRDefault="0090240E" w14:paraId="2DDBAE99" w14:textId="77777777">
            <w:pPr>
              <w:rPr>
                <w:color w:val="133350"/>
                <w:lang w:val="en-GB"/>
              </w:rPr>
            </w:pPr>
            <w:r w:rsidRPr="266C6683" w:rsidR="266C6683">
              <w:rPr>
                <w:color w:val="133350"/>
                <w:lang w:val="en-GB"/>
              </w:rPr>
              <w:t>Pass marks are 40% for undergraduate work and 50% for postgraduate work unless stated otherwise.</w:t>
            </w:r>
          </w:p>
        </w:tc>
      </w:tr>
    </w:tbl>
    <w:p w:rsidRPr="00775C58" w:rsidR="00F56A33" w:rsidP="003A1E95" w:rsidRDefault="00F56A33" w14:paraId="45567AEC" w14:textId="77777777">
      <w:pPr>
        <w:rPr>
          <w:color w:val="133350"/>
        </w:rPr>
      </w:pPr>
    </w:p>
    <w:tbl>
      <w:tblPr>
        <w:tblStyle w:val="TableGrid"/>
        <w:tblW w:w="5000" w:type="pct"/>
        <w:tblCellSpacing w:w="56" w:type="dxa"/>
        <w:tblCellMar>
          <w:top w:w="108" w:type="dxa"/>
          <w:bottom w:w="108" w:type="dxa"/>
        </w:tblCellMar>
        <w:tblLook w:val="04A0" w:firstRow="1" w:lastRow="0" w:firstColumn="1" w:lastColumn="0" w:noHBand="0" w:noVBand="1"/>
      </w:tblPr>
      <w:tblGrid>
        <w:gridCol w:w="4838"/>
        <w:gridCol w:w="5628"/>
      </w:tblGrid>
      <w:tr w:rsidRPr="00775C58" w:rsidR="00775C58" w:rsidTr="3A62A94D" w14:paraId="7110D1DC" w14:textId="77777777">
        <w:trPr>
          <w:tblCellSpacing w:w="56" w:type="dxa"/>
        </w:trPr>
        <w:tc>
          <w:tcPr>
            <w:tcW w:w="4893" w:type="pct"/>
            <w:gridSpan w:val="2"/>
            <w:tcBorders>
              <w:top w:val="nil"/>
              <w:left w:val="nil"/>
              <w:bottom w:val="nil"/>
              <w:right w:val="nil"/>
            </w:tcBorders>
            <w:tcMar/>
          </w:tcPr>
          <w:p w:rsidRPr="00775C58" w:rsidR="0090240E" w:rsidP="00C94830" w:rsidRDefault="0090240E" w14:paraId="21B67E1D" w14:textId="77777777">
            <w:pPr>
              <w:pStyle w:val="Title"/>
            </w:pPr>
            <w:r w:rsidRPr="00775C58">
              <w:t>Task/assessment brief:</w:t>
            </w:r>
          </w:p>
        </w:tc>
      </w:tr>
      <w:tr w:rsidRPr="00775C58" w:rsidR="00775C58" w:rsidTr="3A62A94D" w14:paraId="1195CD67" w14:textId="77777777">
        <w:trPr>
          <w:tblCellSpacing w:w="56" w:type="dxa"/>
        </w:trPr>
        <w:tc>
          <w:tcPr>
            <w:tcW w:w="4893" w:type="pct"/>
            <w:gridSpan w:val="2"/>
            <w:tcBorders>
              <w:top w:val="nil"/>
              <w:left w:val="nil"/>
              <w:bottom w:val="nil"/>
              <w:right w:val="nil"/>
            </w:tcBorders>
            <w:shd w:val="clear" w:color="auto" w:fill="D9E2F3" w:themeFill="accent1" w:themeFillTint="33"/>
            <w:tcMar/>
          </w:tcPr>
          <w:p w:rsidRPr="007319F3" w:rsidR="00466639" w:rsidP="266C6683" w:rsidRDefault="00466639" w14:paraId="15CCD77E" w14:textId="59E679A3">
            <w:pPr>
              <w:spacing w:line="360" w:lineRule="auto"/>
              <w:jc w:val="both"/>
              <w:rPr>
                <w:rFonts w:eastAsia="Times New Roman Bold"/>
                <w:color w:val="002060"/>
                <w:lang w:val="en-GB"/>
              </w:rPr>
            </w:pPr>
            <w:r w:rsidRPr="266C6683" w:rsidR="266C6683">
              <w:rPr>
                <w:rFonts w:eastAsia="Times New Roman Bold"/>
                <w:color w:val="002060"/>
                <w:lang w:val="en-GB"/>
              </w:rPr>
              <w:t xml:space="preserve">Infor Pvt Ltd, one of </w:t>
            </w:r>
            <w:r w:rsidRPr="266C6683" w:rsidR="266C6683">
              <w:rPr>
                <w:rFonts w:eastAsia="Times New Roman Bold"/>
                <w:color w:val="002060"/>
                <w:lang w:val="en-GB"/>
              </w:rPr>
              <w:t>the leading IT</w:t>
            </w:r>
            <w:r w:rsidRPr="266C6683" w:rsidR="266C6683">
              <w:rPr>
                <w:rFonts w:eastAsia="Times New Roman Bold"/>
                <w:color w:val="002060"/>
                <w:lang w:val="en-GB"/>
              </w:rPr>
              <w:t xml:space="preserve"> compan</w:t>
            </w:r>
            <w:r w:rsidRPr="266C6683" w:rsidR="266C6683">
              <w:rPr>
                <w:rFonts w:eastAsia="Times New Roman Bold"/>
                <w:color w:val="002060"/>
                <w:lang w:val="en-GB"/>
              </w:rPr>
              <w:t>ies</w:t>
            </w:r>
            <w:r w:rsidRPr="266C6683" w:rsidR="266C6683">
              <w:rPr>
                <w:rFonts w:eastAsia="Times New Roman Bold"/>
                <w:color w:val="002060"/>
                <w:lang w:val="en-GB"/>
              </w:rPr>
              <w:t xml:space="preserve"> in Sri Lanka</w:t>
            </w:r>
            <w:r w:rsidRPr="266C6683" w:rsidR="266C6683">
              <w:rPr>
                <w:rFonts w:eastAsia="Times New Roman Bold"/>
                <w:color w:val="002060"/>
                <w:lang w:val="en-GB"/>
              </w:rPr>
              <w:t>,</w:t>
            </w:r>
            <w:r w:rsidRPr="266C6683" w:rsidR="266C6683">
              <w:rPr>
                <w:rFonts w:eastAsia="Times New Roman Bold"/>
                <w:color w:val="002060"/>
                <w:lang w:val="en-GB"/>
              </w:rPr>
              <w:t xml:space="preserve"> is planning to build a new social media networking site called “Social Buzz”. </w:t>
            </w:r>
          </w:p>
          <w:p w:rsidRPr="007319F3" w:rsidR="00466639" w:rsidP="00466639" w:rsidRDefault="00852FAF" w14:paraId="6E73B21F" w14:textId="0054C7A7">
            <w:pPr>
              <w:spacing w:line="360" w:lineRule="auto"/>
              <w:jc w:val="both"/>
              <w:rPr>
                <w:rFonts w:eastAsia="Times New Roman Bold"/>
                <w:bCs/>
                <w:color w:val="002060"/>
              </w:rPr>
            </w:pPr>
            <w:r>
              <w:rPr>
                <w:rFonts w:eastAsia="Times New Roman Bold"/>
                <w:bCs/>
                <w:color w:val="002060"/>
              </w:rPr>
              <w:t xml:space="preserve">The platform </w:t>
            </w:r>
            <w:r w:rsidR="00FA66A3">
              <w:rPr>
                <w:rFonts w:eastAsia="Times New Roman Bold"/>
                <w:bCs/>
                <w:color w:val="002060"/>
              </w:rPr>
              <w:t xml:space="preserve">will function similarly to </w:t>
            </w:r>
            <w:r w:rsidRPr="007319F3" w:rsidR="00466639">
              <w:rPr>
                <w:rFonts w:eastAsia="Times New Roman Bold"/>
                <w:bCs/>
                <w:color w:val="002060"/>
              </w:rPr>
              <w:t>typical social networking site</w:t>
            </w:r>
            <w:r w:rsidR="00FA66A3">
              <w:rPr>
                <w:rFonts w:eastAsia="Times New Roman Bold"/>
                <w:bCs/>
                <w:color w:val="002060"/>
              </w:rPr>
              <w:t>s, allowing</w:t>
            </w:r>
            <w:r w:rsidRPr="007319F3" w:rsidR="00466639">
              <w:rPr>
                <w:rFonts w:eastAsia="Times New Roman Bold"/>
                <w:bCs/>
                <w:color w:val="002060"/>
              </w:rPr>
              <w:t xml:space="preserve"> user</w:t>
            </w:r>
            <w:r w:rsidR="00FA66A3">
              <w:rPr>
                <w:rFonts w:eastAsia="Times New Roman Bold"/>
                <w:bCs/>
                <w:color w:val="002060"/>
              </w:rPr>
              <w:t>s</w:t>
            </w:r>
            <w:r w:rsidRPr="007319F3" w:rsidR="00466639">
              <w:rPr>
                <w:rFonts w:eastAsia="Times New Roman Bold"/>
                <w:bCs/>
                <w:color w:val="002060"/>
              </w:rPr>
              <w:t xml:space="preserve"> </w:t>
            </w:r>
            <w:r w:rsidR="00FA66A3">
              <w:rPr>
                <w:rFonts w:eastAsia="Times New Roman Bold"/>
                <w:bCs/>
                <w:color w:val="002060"/>
              </w:rPr>
              <w:t xml:space="preserve">to </w:t>
            </w:r>
            <w:r w:rsidRPr="007319F3" w:rsidR="00466639">
              <w:rPr>
                <w:rFonts w:eastAsia="Times New Roman Bold"/>
                <w:bCs/>
                <w:color w:val="002060"/>
              </w:rPr>
              <w:t xml:space="preserve">sign up, share photos, videos, posts, manage friends and sign out. </w:t>
            </w:r>
          </w:p>
          <w:p w:rsidRPr="007319F3" w:rsidR="00466639" w:rsidP="266C6683" w:rsidRDefault="00466639" w14:paraId="678535B0" w14:textId="502D31DA">
            <w:pPr>
              <w:spacing w:line="360" w:lineRule="auto"/>
              <w:jc w:val="both"/>
              <w:rPr>
                <w:rFonts w:eastAsia="Times New Roman Bold"/>
                <w:color w:val="002060"/>
                <w:lang w:val="en-GB"/>
              </w:rPr>
            </w:pPr>
            <w:r w:rsidRPr="266C6683" w:rsidR="266C6683">
              <w:rPr>
                <w:rFonts w:eastAsia="Times New Roman Bold"/>
                <w:color w:val="002060"/>
                <w:lang w:val="en-GB"/>
              </w:rPr>
              <w:t xml:space="preserve">Both the user and friends have their own details like id, name, phone no, email, user name, password, address etc. When </w:t>
            </w:r>
            <w:r w:rsidRPr="266C6683" w:rsidR="266C6683">
              <w:rPr>
                <w:rFonts w:eastAsia="Times New Roman Bold"/>
                <w:color w:val="002060"/>
                <w:lang w:val="en-GB"/>
              </w:rPr>
              <w:t>a</w:t>
            </w:r>
            <w:r w:rsidRPr="266C6683" w:rsidR="266C6683">
              <w:rPr>
                <w:rFonts w:eastAsia="Times New Roman Bold"/>
                <w:color w:val="002060"/>
                <w:lang w:val="en-GB"/>
              </w:rPr>
              <w:t xml:space="preserve"> user posts a new post on the feed it needs to </w:t>
            </w:r>
            <w:r w:rsidRPr="266C6683" w:rsidR="266C6683">
              <w:rPr>
                <w:rFonts w:eastAsia="Times New Roman Bold"/>
                <w:color w:val="002060"/>
                <w:lang w:val="en-GB"/>
              </w:rPr>
              <w:t xml:space="preserve">be </w:t>
            </w:r>
            <w:r w:rsidRPr="266C6683" w:rsidR="266C6683">
              <w:rPr>
                <w:rFonts w:eastAsia="Times New Roman Bold"/>
                <w:color w:val="002060"/>
                <w:lang w:val="en-GB"/>
              </w:rPr>
              <w:t>record</w:t>
            </w:r>
            <w:r w:rsidRPr="266C6683" w:rsidR="266C6683">
              <w:rPr>
                <w:rFonts w:eastAsia="Times New Roman Bold"/>
                <w:color w:val="002060"/>
                <w:lang w:val="en-GB"/>
              </w:rPr>
              <w:t xml:space="preserve">ed </w:t>
            </w:r>
            <w:r w:rsidRPr="266C6683" w:rsidR="266C6683">
              <w:rPr>
                <w:rFonts w:eastAsia="Times New Roman Bold"/>
                <w:color w:val="002060"/>
                <w:lang w:val="en-GB"/>
              </w:rPr>
              <w:t xml:space="preserve">the post id, posted user id, post description, post visibility etc. User can post their personal digital photos and videos as well. It needs to record </w:t>
            </w:r>
            <w:r w:rsidRPr="266C6683" w:rsidR="266C6683">
              <w:rPr>
                <w:rFonts w:eastAsia="Times New Roman Bold"/>
                <w:color w:val="002060"/>
                <w:lang w:val="en-GB"/>
              </w:rPr>
              <w:t>photo/video</w:t>
            </w:r>
            <w:r w:rsidRPr="266C6683" w:rsidR="266C6683">
              <w:rPr>
                <w:rFonts w:eastAsia="Times New Roman Bold"/>
                <w:color w:val="002060"/>
                <w:lang w:val="en-GB"/>
              </w:rPr>
              <w:t xml:space="preserve"> details like unique id, name, size, type and description. When </w:t>
            </w:r>
            <w:r w:rsidRPr="266C6683" w:rsidR="266C6683">
              <w:rPr>
                <w:rFonts w:eastAsia="Times New Roman Bold"/>
                <w:color w:val="002060"/>
                <w:lang w:val="en-GB"/>
              </w:rPr>
              <w:t>a</w:t>
            </w:r>
            <w:r w:rsidRPr="266C6683" w:rsidR="266C6683">
              <w:rPr>
                <w:rFonts w:eastAsia="Times New Roman Bold"/>
                <w:color w:val="002060"/>
                <w:lang w:val="en-GB"/>
              </w:rPr>
              <w:t xml:space="preserve"> user shares </w:t>
            </w:r>
            <w:r w:rsidRPr="266C6683" w:rsidR="266C6683">
              <w:rPr>
                <w:rFonts w:eastAsia="Times New Roman Bold"/>
                <w:color w:val="002060"/>
                <w:lang w:val="en-GB"/>
              </w:rPr>
              <w:t>content</w:t>
            </w:r>
            <w:r w:rsidRPr="266C6683" w:rsidR="266C6683">
              <w:rPr>
                <w:rFonts w:eastAsia="Times New Roman Bold"/>
                <w:color w:val="002060"/>
                <w:lang w:val="en-GB"/>
              </w:rPr>
              <w:t>,</w:t>
            </w:r>
            <w:r w:rsidRPr="266C6683" w:rsidR="266C6683">
              <w:rPr>
                <w:rFonts w:eastAsia="Times New Roman Bold"/>
                <w:color w:val="002060"/>
                <w:lang w:val="en-GB"/>
              </w:rPr>
              <w:t xml:space="preserve"> it is necessary to record the shared id, </w:t>
            </w:r>
            <w:r w:rsidRPr="266C6683" w:rsidR="266C6683">
              <w:rPr>
                <w:rFonts w:eastAsia="Times New Roman Bold"/>
                <w:color w:val="002060"/>
                <w:lang w:val="en-GB"/>
              </w:rPr>
              <w:t>id of the original post</w:t>
            </w:r>
            <w:r w:rsidRPr="266C6683" w:rsidR="266C6683">
              <w:rPr>
                <w:rFonts w:eastAsia="Times New Roman Bold"/>
                <w:color w:val="002060"/>
                <w:lang w:val="en-GB"/>
              </w:rPr>
              <w:t xml:space="preserve">, name, type, </w:t>
            </w:r>
            <w:r w:rsidRPr="266C6683" w:rsidR="266C6683">
              <w:rPr>
                <w:rFonts w:eastAsia="Times New Roman Bold"/>
                <w:color w:val="002060"/>
                <w:lang w:val="en-GB"/>
              </w:rPr>
              <w:t xml:space="preserve">and </w:t>
            </w:r>
            <w:r w:rsidRPr="266C6683" w:rsidR="266C6683">
              <w:rPr>
                <w:rFonts w:eastAsia="Times New Roman Bold"/>
                <w:color w:val="002060"/>
                <w:lang w:val="en-GB"/>
              </w:rPr>
              <w:t xml:space="preserve">description </w:t>
            </w:r>
            <w:r w:rsidRPr="266C6683" w:rsidR="266C6683">
              <w:rPr>
                <w:rFonts w:eastAsia="Times New Roman Bold"/>
                <w:color w:val="002060"/>
                <w:lang w:val="en-GB"/>
              </w:rPr>
              <w:t>of the shared content</w:t>
            </w:r>
            <w:r w:rsidRPr="266C6683" w:rsidR="266C6683">
              <w:rPr>
                <w:rFonts w:eastAsia="Times New Roman Bold"/>
                <w:color w:val="002060"/>
                <w:lang w:val="en-GB"/>
              </w:rPr>
              <w:t>. Friends can view</w:t>
            </w:r>
            <w:r w:rsidRPr="266C6683" w:rsidR="266C6683">
              <w:rPr>
                <w:rFonts w:eastAsia="Times New Roman Bold"/>
                <w:color w:val="002060"/>
                <w:lang w:val="en-GB"/>
              </w:rPr>
              <w:t xml:space="preserve">, </w:t>
            </w:r>
            <w:r w:rsidRPr="266C6683" w:rsidR="266C6683">
              <w:rPr>
                <w:rFonts w:eastAsia="Times New Roman Bold"/>
                <w:color w:val="002060"/>
                <w:lang w:val="en-GB"/>
              </w:rPr>
              <w:t xml:space="preserve">like </w:t>
            </w:r>
            <w:r w:rsidRPr="266C6683" w:rsidR="266C6683">
              <w:rPr>
                <w:rFonts w:eastAsia="Times New Roman Bold"/>
                <w:color w:val="002060"/>
                <w:lang w:val="en-GB"/>
              </w:rPr>
              <w:t xml:space="preserve">and comment </w:t>
            </w:r>
            <w:r w:rsidRPr="266C6683" w:rsidR="266C6683">
              <w:rPr>
                <w:rFonts w:eastAsia="Times New Roman Bold"/>
                <w:color w:val="002060"/>
                <w:lang w:val="en-GB"/>
              </w:rPr>
              <w:t xml:space="preserve">on the posts and shares made by the </w:t>
            </w:r>
            <w:r w:rsidRPr="266C6683" w:rsidR="266C6683">
              <w:rPr>
                <w:rFonts w:eastAsia="Times New Roman Bold"/>
                <w:color w:val="002060"/>
                <w:lang w:val="en-GB"/>
              </w:rPr>
              <w:t xml:space="preserve">respective user </w:t>
            </w:r>
            <w:r w:rsidRPr="266C6683" w:rsidR="266C6683">
              <w:rPr>
                <w:rFonts w:eastAsia="Times New Roman Bold"/>
                <w:color w:val="002060"/>
                <w:lang w:val="en-GB"/>
              </w:rPr>
              <w:t xml:space="preserve">on their feed. </w:t>
            </w:r>
          </w:p>
          <w:p w:rsidRPr="00DE677B" w:rsidR="000E6B6F" w:rsidP="00DE677B" w:rsidRDefault="000E6B6F" w14:paraId="018B99B2" w14:textId="77777777">
            <w:pPr>
              <w:spacing w:line="360" w:lineRule="auto"/>
              <w:jc w:val="both"/>
              <w:rPr>
                <w:color w:val="002060"/>
              </w:rPr>
            </w:pPr>
          </w:p>
          <w:p w:rsidRPr="00555C22" w:rsidR="000E6B6F" w:rsidP="3A62A94D" w:rsidRDefault="000E6B6F" w14:paraId="4C69D5AC" w14:textId="2D264A78">
            <w:pPr>
              <w:spacing w:line="360" w:lineRule="auto"/>
              <w:jc w:val="both"/>
              <w:rPr>
                <w:b w:val="1"/>
                <w:bCs w:val="1"/>
                <w:color w:val="002060"/>
                <w:lang w:val="en-GB"/>
              </w:rPr>
            </w:pPr>
            <w:r w:rsidRPr="3A62A94D" w:rsidR="3A62A94D">
              <w:rPr>
                <w:b w:val="1"/>
                <w:bCs w:val="1"/>
                <w:color w:val="002060"/>
                <w:lang w:val="en-GB"/>
              </w:rPr>
              <w:t xml:space="preserve">You can add any functionality which will enhance the system and make the proposed solution more </w:t>
            </w:r>
            <w:r w:rsidRPr="3A62A94D" w:rsidR="3A62A94D">
              <w:rPr>
                <w:b w:val="1"/>
                <w:bCs w:val="1"/>
                <w:color w:val="002060"/>
                <w:lang w:val="en-GB"/>
              </w:rPr>
              <w:t>comprehensi</w:t>
            </w:r>
            <w:r w:rsidRPr="3A62A94D" w:rsidR="3A62A94D">
              <w:rPr>
                <w:b w:val="1"/>
                <w:bCs w:val="1"/>
                <w:color w:val="002060"/>
                <w:lang w:val="en-GB"/>
              </w:rPr>
              <w:t>ve..</w:t>
            </w:r>
          </w:p>
          <w:p w:rsidRPr="00DE677B" w:rsidR="000E6B6F" w:rsidP="00DE677B" w:rsidRDefault="000E6B6F" w14:paraId="7C67F6F8" w14:textId="77777777">
            <w:pPr>
              <w:spacing w:line="360" w:lineRule="auto"/>
              <w:jc w:val="both"/>
              <w:rPr>
                <w:color w:val="002060"/>
              </w:rPr>
            </w:pPr>
          </w:p>
          <w:p w:rsidRPr="00712E68" w:rsidR="00CE7FF1" w:rsidP="00DE677B" w:rsidRDefault="00350326" w14:paraId="3887903C" w14:textId="77777777">
            <w:pPr>
              <w:spacing w:line="360" w:lineRule="auto"/>
              <w:jc w:val="both"/>
              <w:rPr>
                <w:b/>
                <w:bCs/>
                <w:color w:val="002060"/>
              </w:rPr>
            </w:pPr>
            <w:r w:rsidRPr="00712E68">
              <w:rPr>
                <w:b/>
                <w:bCs/>
                <w:color w:val="002060"/>
              </w:rPr>
              <w:t>Tasks</w:t>
            </w:r>
          </w:p>
          <w:p w:rsidR="00DE677B" w:rsidP="00DE677B" w:rsidRDefault="00CE7FF1" w14:paraId="2A36CEE2" w14:textId="77777777">
            <w:pPr>
              <w:spacing w:line="360" w:lineRule="auto"/>
              <w:jc w:val="both"/>
              <w:rPr>
                <w:color w:val="002060"/>
              </w:rPr>
            </w:pPr>
            <w:r w:rsidRPr="00DE677B">
              <w:rPr>
                <w:color w:val="002060"/>
              </w:rPr>
              <w:t>Design the database with the constraint that the available technology is relational.</w:t>
            </w:r>
            <w:r w:rsidRPr="00DE677B" w:rsidR="009C385C">
              <w:rPr>
                <w:color w:val="002060"/>
              </w:rPr>
              <w:br/>
            </w:r>
          </w:p>
          <w:p w:rsidRPr="00D77625" w:rsidR="00CE7FF1" w:rsidP="00D77625" w:rsidRDefault="00CE7FF1" w14:paraId="22441DB4" w14:textId="1D141F10">
            <w:pPr>
              <w:pStyle w:val="ListParagraph"/>
              <w:numPr>
                <w:ilvl w:val="0"/>
                <w:numId w:val="36"/>
              </w:numPr>
              <w:spacing w:line="360" w:lineRule="auto"/>
              <w:jc w:val="both"/>
              <w:rPr>
                <w:color w:val="002060"/>
              </w:rPr>
            </w:pPr>
            <w:r w:rsidRPr="3DAB978D" w:rsidR="3DAB978D">
              <w:rPr>
                <w:color w:val="002060"/>
              </w:rPr>
              <w:t xml:space="preserve">Explain what </w:t>
            </w:r>
            <w:r w:rsidRPr="3DAB978D" w:rsidR="3DAB978D">
              <w:rPr>
                <w:color w:val="002060"/>
              </w:rPr>
              <w:t>data model is</w:t>
            </w:r>
            <w:r w:rsidRPr="3DAB978D" w:rsidR="3DAB978D">
              <w:rPr>
                <w:color w:val="002060"/>
              </w:rPr>
              <w:t>, critically compare different data models and explain why older data models are being replaced by new data models. (10 Marks) (LO1)</w:t>
            </w:r>
          </w:p>
          <w:p w:rsidR="008A7136" w:rsidP="00DE677B" w:rsidRDefault="008A7136" w14:paraId="2ECFBBB6" w14:textId="77777777">
            <w:pPr>
              <w:spacing w:line="360" w:lineRule="auto"/>
              <w:jc w:val="both"/>
              <w:rPr>
                <w:color w:val="002060"/>
              </w:rPr>
            </w:pPr>
          </w:p>
          <w:p w:rsidRPr="00D77625" w:rsidR="00CE7FF1" w:rsidP="266C6683" w:rsidRDefault="00CE7FF1" w14:paraId="5CC4AAD8" w14:textId="2172CDA2">
            <w:pPr>
              <w:pStyle w:val="ListParagraph"/>
              <w:numPr>
                <w:ilvl w:val="0"/>
                <w:numId w:val="36"/>
              </w:numPr>
              <w:spacing w:line="360" w:lineRule="auto"/>
              <w:jc w:val="both"/>
              <w:rPr>
                <w:color w:val="002060"/>
                <w:lang w:val="en-GB"/>
              </w:rPr>
            </w:pPr>
            <w:r w:rsidRPr="266C6683" w:rsidR="266C6683">
              <w:rPr>
                <w:color w:val="002060"/>
                <w:lang w:val="en-GB"/>
              </w:rPr>
              <w:t>Draw an entity relationship diagram for given scenario with proper standards. Identify important keys and represent different types of attributes and relationships.</w:t>
            </w:r>
            <w:r w:rsidRPr="266C6683" w:rsidR="266C6683">
              <w:rPr>
                <w:color w:val="002060"/>
                <w:lang w:val="en-GB"/>
              </w:rPr>
              <w:t xml:space="preserve"> </w:t>
            </w:r>
            <w:r w:rsidRPr="266C6683" w:rsidR="266C6683">
              <w:rPr>
                <w:color w:val="002060"/>
                <w:lang w:val="en-GB"/>
              </w:rPr>
              <w:t>(20 Marks)</w:t>
            </w:r>
            <w:r w:rsidRPr="266C6683" w:rsidR="266C6683">
              <w:rPr>
                <w:color w:val="002060"/>
                <w:lang w:val="en-GB"/>
              </w:rPr>
              <w:t xml:space="preserve"> (LO2)</w:t>
            </w:r>
          </w:p>
          <w:p w:rsidRPr="00D77625" w:rsidR="009C385C" w:rsidP="00D77625" w:rsidRDefault="009C385C" w14:paraId="6781FB02" w14:textId="1359CF06">
            <w:pPr>
              <w:pStyle w:val="ListParagraph"/>
              <w:spacing w:line="360" w:lineRule="auto"/>
              <w:jc w:val="both"/>
              <w:rPr>
                <w:color w:val="002060"/>
              </w:rPr>
            </w:pPr>
          </w:p>
          <w:p w:rsidRPr="00D77625" w:rsidR="00CE7FF1" w:rsidP="00D77625" w:rsidRDefault="00CE7FF1" w14:paraId="6C05AEB9" w14:textId="6CE3A664">
            <w:pPr>
              <w:pStyle w:val="ListParagraph"/>
              <w:numPr>
                <w:ilvl w:val="0"/>
                <w:numId w:val="36"/>
              </w:numPr>
              <w:spacing w:line="360" w:lineRule="auto"/>
              <w:jc w:val="both"/>
              <w:rPr>
                <w:color w:val="002060"/>
              </w:rPr>
            </w:pPr>
            <w:r w:rsidRPr="00D77625">
              <w:rPr>
                <w:color w:val="002060"/>
              </w:rPr>
              <w:t>Draw Relational Schemas. Effectively map conceptual data models with relational database schema according to the mapping algorithm. All the steps should be clearly mentioned. Normalize Schema up to 3NF. (Clearly show the steps) (15 Marks)</w:t>
            </w:r>
            <w:r w:rsidRPr="00D77625" w:rsidR="00987790">
              <w:rPr>
                <w:color w:val="002060"/>
              </w:rPr>
              <w:t xml:space="preserve"> (LO2)</w:t>
            </w:r>
          </w:p>
          <w:p w:rsidR="005F1A75" w:rsidP="00DE677B" w:rsidRDefault="005F1A75" w14:paraId="55E67D57" w14:textId="77777777">
            <w:pPr>
              <w:spacing w:line="360" w:lineRule="auto"/>
              <w:jc w:val="both"/>
              <w:rPr>
                <w:color w:val="002060"/>
              </w:rPr>
            </w:pPr>
          </w:p>
          <w:p w:rsidR="00A95F27" w:rsidP="00DE677B" w:rsidRDefault="00A95F27" w14:paraId="65E38687" w14:textId="77777777">
            <w:pPr>
              <w:spacing w:line="360" w:lineRule="auto"/>
              <w:jc w:val="both"/>
              <w:rPr>
                <w:color w:val="002060"/>
              </w:rPr>
            </w:pPr>
          </w:p>
          <w:p w:rsidRPr="00D77625" w:rsidR="00CE7FF1" w:rsidP="00D77625" w:rsidRDefault="00CE7FF1" w14:paraId="154ACC62" w14:textId="042D6A1C">
            <w:pPr>
              <w:pStyle w:val="ListParagraph"/>
              <w:numPr>
                <w:ilvl w:val="0"/>
                <w:numId w:val="36"/>
              </w:numPr>
              <w:spacing w:line="360" w:lineRule="auto"/>
              <w:jc w:val="both"/>
              <w:rPr>
                <w:color w:val="002060"/>
              </w:rPr>
            </w:pPr>
            <w:r w:rsidRPr="00D77625">
              <w:rPr>
                <w:color w:val="002060"/>
              </w:rPr>
              <w:t xml:space="preserve">Create the database using SQL server. </w:t>
            </w:r>
          </w:p>
          <w:p w:rsidRPr="00D77625" w:rsidR="00CE7FF1" w:rsidP="005C4033" w:rsidRDefault="00CE7FF1" w14:paraId="718F8EE2" w14:textId="33786107">
            <w:pPr>
              <w:pStyle w:val="ListParagraph"/>
              <w:spacing w:line="360" w:lineRule="auto"/>
              <w:jc w:val="both"/>
              <w:rPr>
                <w:color w:val="002060"/>
              </w:rPr>
            </w:pPr>
            <w:r w:rsidRPr="00D77625">
              <w:rPr>
                <w:color w:val="002060"/>
              </w:rPr>
              <w:t>NOTE: Make sure to enter at least 15 records for each table.</w:t>
            </w:r>
            <w:r w:rsidRPr="00D77625" w:rsidR="003B5F4A">
              <w:rPr>
                <w:color w:val="002060"/>
              </w:rPr>
              <w:t xml:space="preserve"> (25 Marks)</w:t>
            </w:r>
            <w:r w:rsidRPr="00D77625" w:rsidR="00CE4558">
              <w:rPr>
                <w:color w:val="002060"/>
              </w:rPr>
              <w:t xml:space="preserve"> (LO3)</w:t>
            </w:r>
          </w:p>
          <w:p w:rsidRPr="00DE677B" w:rsidR="00CE7FF1" w:rsidP="00DE677B" w:rsidRDefault="00CE7FF1" w14:paraId="2B6978A7" w14:textId="77777777">
            <w:pPr>
              <w:spacing w:line="360" w:lineRule="auto"/>
              <w:jc w:val="both"/>
              <w:rPr>
                <w:color w:val="002060"/>
              </w:rPr>
            </w:pPr>
          </w:p>
          <w:p w:rsidRPr="00D77625" w:rsidR="00CE7FF1" w:rsidP="00D77625" w:rsidRDefault="00CE7FF1" w14:paraId="08465E96" w14:textId="54BE792B">
            <w:pPr>
              <w:pStyle w:val="ListParagraph"/>
              <w:numPr>
                <w:ilvl w:val="0"/>
                <w:numId w:val="36"/>
              </w:numPr>
              <w:spacing w:line="360" w:lineRule="auto"/>
              <w:jc w:val="both"/>
              <w:rPr>
                <w:color w:val="002060"/>
              </w:rPr>
            </w:pPr>
            <w:r w:rsidRPr="00D77625">
              <w:rPr>
                <w:color w:val="002060"/>
              </w:rPr>
              <w:t xml:space="preserve">Write SQL queries for below requirements. </w:t>
            </w:r>
          </w:p>
          <w:p w:rsidRPr="00D77625" w:rsidR="00CE7FF1" w:rsidP="00E663E3" w:rsidRDefault="00CE7FF1" w14:paraId="0EA751A6" w14:textId="38B39ED6">
            <w:pPr>
              <w:pStyle w:val="ListParagraph"/>
              <w:spacing w:line="360" w:lineRule="auto"/>
              <w:jc w:val="both"/>
              <w:rPr>
                <w:color w:val="002060"/>
              </w:rPr>
            </w:pPr>
            <w:r w:rsidRPr="00D77625">
              <w:rPr>
                <w:color w:val="002060"/>
              </w:rPr>
              <w:t>Practical Implementation and Demonstration. (20 Marks)</w:t>
            </w:r>
            <w:r w:rsidRPr="00D77625" w:rsidR="00CE4C95">
              <w:rPr>
                <w:color w:val="002060"/>
              </w:rPr>
              <w:t xml:space="preserve"> (LO3)</w:t>
            </w:r>
          </w:p>
          <w:p w:rsidRPr="00F86B7B" w:rsidR="00F86B7B" w:rsidP="00E663E3" w:rsidRDefault="00F86B7B" w14:paraId="53818B46" w14:textId="12E0B0E1">
            <w:pPr>
              <w:pStyle w:val="ListParagraph"/>
              <w:numPr>
                <w:ilvl w:val="0"/>
                <w:numId w:val="37"/>
              </w:numPr>
              <w:spacing w:line="360" w:lineRule="auto"/>
              <w:jc w:val="both"/>
              <w:rPr>
                <w:color w:val="002060"/>
              </w:rPr>
            </w:pPr>
            <w:r w:rsidRPr="00F86B7B">
              <w:rPr>
                <w:color w:val="002060"/>
              </w:rPr>
              <w:t xml:space="preserve">List of </w:t>
            </w:r>
            <w:r w:rsidR="00202FFA">
              <w:rPr>
                <w:color w:val="002060"/>
              </w:rPr>
              <w:t xml:space="preserve">details of </w:t>
            </w:r>
            <w:r w:rsidRPr="00F86B7B">
              <w:rPr>
                <w:color w:val="002060"/>
              </w:rPr>
              <w:t xml:space="preserve">all </w:t>
            </w:r>
            <w:r w:rsidR="004A5339">
              <w:rPr>
                <w:color w:val="002060"/>
              </w:rPr>
              <w:t>users</w:t>
            </w:r>
            <w:r w:rsidRPr="00F86B7B">
              <w:rPr>
                <w:color w:val="002060"/>
              </w:rPr>
              <w:t>.</w:t>
            </w:r>
          </w:p>
          <w:p w:rsidRPr="00F86B7B" w:rsidR="00F86B7B" w:rsidP="00E663E3" w:rsidRDefault="00F86B7B" w14:paraId="2BC8DDFD" w14:textId="70A0F011">
            <w:pPr>
              <w:pStyle w:val="ListParagraph"/>
              <w:numPr>
                <w:ilvl w:val="0"/>
                <w:numId w:val="37"/>
              </w:numPr>
              <w:spacing w:line="360" w:lineRule="auto"/>
              <w:jc w:val="both"/>
              <w:rPr>
                <w:color w:val="002060"/>
              </w:rPr>
            </w:pPr>
            <w:r w:rsidRPr="00F86B7B">
              <w:rPr>
                <w:color w:val="002060"/>
              </w:rPr>
              <w:t xml:space="preserve">List of </w:t>
            </w:r>
            <w:r w:rsidR="00B44195">
              <w:rPr>
                <w:color w:val="002060"/>
              </w:rPr>
              <w:t>friends</w:t>
            </w:r>
            <w:r w:rsidR="0033343D">
              <w:rPr>
                <w:color w:val="002060"/>
              </w:rPr>
              <w:t>’</w:t>
            </w:r>
            <w:r w:rsidR="00B44195">
              <w:rPr>
                <w:color w:val="002060"/>
              </w:rPr>
              <w:t xml:space="preserve"> names of a </w:t>
            </w:r>
            <w:r w:rsidR="00762F13">
              <w:rPr>
                <w:color w:val="002060"/>
              </w:rPr>
              <w:t>specific</w:t>
            </w:r>
            <w:r w:rsidR="00B44195">
              <w:rPr>
                <w:color w:val="002060"/>
              </w:rPr>
              <w:t xml:space="preserve"> user. </w:t>
            </w:r>
          </w:p>
          <w:p w:rsidRPr="00F86B7B" w:rsidR="00F86B7B" w:rsidP="00E663E3" w:rsidRDefault="00F86B7B" w14:paraId="53F8F96B" w14:textId="01E8EC82">
            <w:pPr>
              <w:pStyle w:val="ListParagraph"/>
              <w:numPr>
                <w:ilvl w:val="0"/>
                <w:numId w:val="37"/>
              </w:numPr>
              <w:spacing w:line="360" w:lineRule="auto"/>
              <w:jc w:val="both"/>
              <w:rPr>
                <w:color w:val="002060"/>
              </w:rPr>
            </w:pPr>
            <w:r w:rsidRPr="00F86B7B">
              <w:rPr>
                <w:color w:val="002060"/>
              </w:rPr>
              <w:t xml:space="preserve">List of </w:t>
            </w:r>
            <w:r w:rsidR="006F4DDF">
              <w:rPr>
                <w:color w:val="002060"/>
              </w:rPr>
              <w:t>all users who have shared a specific post.</w:t>
            </w:r>
          </w:p>
          <w:p w:rsidRPr="00F86B7B" w:rsidR="00F86B7B" w:rsidP="00E663E3" w:rsidRDefault="00F86B7B" w14:paraId="118554CB" w14:textId="71E95B4B">
            <w:pPr>
              <w:pStyle w:val="ListParagraph"/>
              <w:numPr>
                <w:ilvl w:val="0"/>
                <w:numId w:val="37"/>
              </w:numPr>
              <w:spacing w:line="360" w:lineRule="auto"/>
              <w:jc w:val="both"/>
              <w:rPr>
                <w:color w:val="002060"/>
              </w:rPr>
            </w:pPr>
            <w:r w:rsidRPr="00F86B7B">
              <w:rPr>
                <w:color w:val="002060"/>
              </w:rPr>
              <w:t xml:space="preserve">List of </w:t>
            </w:r>
            <w:r w:rsidR="00B639F5">
              <w:rPr>
                <w:color w:val="002060"/>
              </w:rPr>
              <w:t xml:space="preserve">Likers </w:t>
            </w:r>
            <w:r w:rsidR="002F0A10">
              <w:rPr>
                <w:color w:val="002060"/>
              </w:rPr>
              <w:t>for a particular post.</w:t>
            </w:r>
          </w:p>
          <w:p w:rsidR="00CE7FF1" w:rsidP="00507263" w:rsidRDefault="00F86B7B" w14:paraId="66B876AD" w14:textId="11F2C344">
            <w:pPr>
              <w:pStyle w:val="ListParagraph"/>
              <w:numPr>
                <w:ilvl w:val="0"/>
                <w:numId w:val="37"/>
              </w:numPr>
              <w:spacing w:line="360" w:lineRule="auto"/>
              <w:jc w:val="both"/>
              <w:rPr>
                <w:color w:val="002060"/>
              </w:rPr>
            </w:pPr>
            <w:r w:rsidRPr="00595584">
              <w:rPr>
                <w:color w:val="002060"/>
              </w:rPr>
              <w:t>Tot</w:t>
            </w:r>
            <w:r w:rsidR="00DB0936">
              <w:rPr>
                <w:color w:val="002060"/>
              </w:rPr>
              <w:t xml:space="preserve">al </w:t>
            </w:r>
            <w:r w:rsidR="00FB2797">
              <w:rPr>
                <w:color w:val="002060"/>
              </w:rPr>
              <w:t>number of posts made by a specific user.</w:t>
            </w:r>
          </w:p>
          <w:p w:rsidRPr="00595584" w:rsidR="00D96C6C" w:rsidP="00D96C6C" w:rsidRDefault="00D96C6C" w14:paraId="682DC300" w14:textId="77777777">
            <w:pPr>
              <w:pStyle w:val="ListParagraph"/>
              <w:spacing w:line="360" w:lineRule="auto"/>
              <w:ind w:left="1440"/>
              <w:jc w:val="both"/>
              <w:rPr>
                <w:color w:val="002060"/>
              </w:rPr>
            </w:pPr>
          </w:p>
          <w:p w:rsidRPr="00D77625" w:rsidR="0090240E" w:rsidP="00D77625" w:rsidRDefault="00CE7FF1" w14:paraId="108030AD" w14:textId="407AA5A4">
            <w:pPr>
              <w:pStyle w:val="ListParagraph"/>
              <w:numPr>
                <w:ilvl w:val="0"/>
                <w:numId w:val="36"/>
              </w:numPr>
              <w:spacing w:line="360" w:lineRule="auto"/>
              <w:jc w:val="both"/>
              <w:rPr>
                <w:color w:val="002060"/>
              </w:rPr>
            </w:pPr>
            <w:r w:rsidRPr="00D77625">
              <w:rPr>
                <w:color w:val="002060"/>
              </w:rPr>
              <w:t>Provide the test plan, test strategy and proper test cases. (10 Marks)</w:t>
            </w:r>
            <w:r w:rsidRPr="00D77625" w:rsidR="00616D6B">
              <w:rPr>
                <w:color w:val="002060"/>
              </w:rPr>
              <w:t xml:space="preserve"> (LO4)</w:t>
            </w:r>
          </w:p>
          <w:p w:rsidR="0054792D" w:rsidP="0054792D" w:rsidRDefault="0054792D" w14:paraId="1ABA7E9E" w14:textId="77777777">
            <w:pPr>
              <w:ind w:left="120"/>
              <w:rPr>
                <w:rFonts w:eastAsia="Times New Roman"/>
                <w:b/>
                <w:bCs/>
                <w:sz w:val="24"/>
                <w:szCs w:val="24"/>
              </w:rPr>
            </w:pPr>
          </w:p>
          <w:p w:rsidRPr="00C944B1" w:rsidR="0054792D" w:rsidP="0054792D" w:rsidRDefault="0054792D" w14:paraId="1F01B474" w14:textId="6AD223F6">
            <w:pPr>
              <w:ind w:left="120"/>
              <w:rPr>
                <w:color w:val="002060"/>
              </w:rPr>
            </w:pPr>
            <w:r w:rsidRPr="00C944B1">
              <w:rPr>
                <w:rFonts w:eastAsia="Times New Roman"/>
                <w:b/>
                <w:bCs/>
                <w:color w:val="002060"/>
              </w:rPr>
              <w:t>Guidelines for the report format</w:t>
            </w:r>
          </w:p>
          <w:p w:rsidRPr="00C944B1" w:rsidR="0054792D" w:rsidP="0054792D" w:rsidRDefault="0054792D" w14:paraId="1F747E30" w14:textId="77777777">
            <w:pPr>
              <w:spacing w:line="132" w:lineRule="exact"/>
              <w:rPr>
                <w:color w:val="002060"/>
              </w:rPr>
            </w:pPr>
          </w:p>
          <w:p w:rsidRPr="00C944B1" w:rsidR="0054792D" w:rsidP="0054792D" w:rsidRDefault="0054792D" w14:paraId="5319CC2E" w14:textId="77777777">
            <w:pPr>
              <w:ind w:left="840"/>
              <w:rPr>
                <w:color w:val="002060"/>
              </w:rPr>
            </w:pPr>
            <w:r w:rsidRPr="00C944B1">
              <w:rPr>
                <w:rFonts w:eastAsia="Times New Roman"/>
                <w:color w:val="002060"/>
              </w:rPr>
              <w:t>Paper - A4</w:t>
            </w:r>
          </w:p>
          <w:p w:rsidRPr="00C944B1" w:rsidR="0054792D" w:rsidP="0054792D" w:rsidRDefault="0054792D" w14:paraId="1FBAEB43" w14:textId="77777777">
            <w:pPr>
              <w:spacing w:line="139" w:lineRule="exact"/>
              <w:rPr>
                <w:color w:val="002060"/>
              </w:rPr>
            </w:pPr>
          </w:p>
          <w:p w:rsidRPr="00C944B1" w:rsidR="0054792D" w:rsidP="0054792D" w:rsidRDefault="0054792D" w14:paraId="60E0280E" w14:textId="77777777">
            <w:pPr>
              <w:ind w:left="840"/>
              <w:rPr>
                <w:color w:val="002060"/>
              </w:rPr>
            </w:pPr>
            <w:r w:rsidRPr="00C944B1">
              <w:rPr>
                <w:rFonts w:eastAsia="Times New Roman"/>
                <w:color w:val="002060"/>
              </w:rPr>
              <w:t>Margins - 1.5” left, 1” right, 1” top and 1” bottom</w:t>
            </w:r>
          </w:p>
          <w:p w:rsidRPr="00C944B1" w:rsidR="0054792D" w:rsidP="0054792D" w:rsidRDefault="0054792D" w14:paraId="126D7C34" w14:textId="77777777">
            <w:pPr>
              <w:spacing w:line="137" w:lineRule="exact"/>
              <w:rPr>
                <w:color w:val="002060"/>
              </w:rPr>
            </w:pPr>
          </w:p>
          <w:p w:rsidRPr="00C944B1" w:rsidR="0054792D" w:rsidP="0054792D" w:rsidRDefault="0054792D" w14:paraId="0D428593" w14:textId="18590E1B">
            <w:pPr>
              <w:ind w:left="840"/>
              <w:rPr>
                <w:color w:val="002060"/>
              </w:rPr>
            </w:pPr>
            <w:r w:rsidRPr="00C944B1">
              <w:rPr>
                <w:rFonts w:eastAsia="Times New Roman"/>
                <w:color w:val="002060"/>
              </w:rPr>
              <w:t>Page numbers -</w:t>
            </w:r>
            <w:r w:rsidR="004D6356">
              <w:rPr>
                <w:rFonts w:eastAsia="Times New Roman"/>
                <w:color w:val="002060"/>
              </w:rPr>
              <w:t xml:space="preserve"> </w:t>
            </w:r>
            <w:r w:rsidRPr="00C944B1">
              <w:rPr>
                <w:rFonts w:eastAsia="Times New Roman"/>
                <w:color w:val="002060"/>
              </w:rPr>
              <w:t>bottom, right</w:t>
            </w:r>
          </w:p>
          <w:p w:rsidRPr="00C944B1" w:rsidR="0054792D" w:rsidP="0054792D" w:rsidRDefault="0054792D" w14:paraId="4C0B1219" w14:textId="77777777">
            <w:pPr>
              <w:spacing w:line="139" w:lineRule="exact"/>
              <w:rPr>
                <w:color w:val="002060"/>
              </w:rPr>
            </w:pPr>
          </w:p>
          <w:p w:rsidRPr="00C944B1" w:rsidR="0054792D" w:rsidP="0054792D" w:rsidRDefault="0054792D" w14:paraId="5FC21DAD" w14:textId="77777777">
            <w:pPr>
              <w:spacing w:line="360" w:lineRule="auto"/>
              <w:ind w:left="840"/>
              <w:rPr>
                <w:rFonts w:eastAsia="Times New Roman"/>
                <w:color w:val="002060"/>
              </w:rPr>
            </w:pPr>
            <w:r w:rsidRPr="00C944B1">
              <w:rPr>
                <w:rFonts w:eastAsia="Times New Roman"/>
                <w:color w:val="002060"/>
              </w:rPr>
              <w:t>Line spacing - 1.5</w:t>
            </w:r>
          </w:p>
          <w:p w:rsidRPr="00C944B1" w:rsidR="0054792D" w:rsidP="0054792D" w:rsidRDefault="0054792D" w14:paraId="5BDD3FD3" w14:textId="77777777">
            <w:pPr>
              <w:ind w:left="840"/>
              <w:rPr>
                <w:color w:val="002060"/>
              </w:rPr>
            </w:pPr>
            <w:r w:rsidRPr="00C944B1">
              <w:rPr>
                <w:rFonts w:eastAsia="Times New Roman"/>
                <w:color w:val="002060"/>
              </w:rPr>
              <w:t>Font face - Times New Roman</w:t>
            </w:r>
          </w:p>
          <w:p w:rsidRPr="00C944B1" w:rsidR="0054792D" w:rsidP="0054792D" w:rsidRDefault="0054792D" w14:paraId="51E65C04" w14:textId="77777777">
            <w:pPr>
              <w:spacing w:line="139" w:lineRule="exact"/>
              <w:rPr>
                <w:color w:val="002060"/>
              </w:rPr>
            </w:pPr>
          </w:p>
          <w:p w:rsidRPr="00C944B1" w:rsidR="0054792D" w:rsidP="0054792D" w:rsidRDefault="0054792D" w14:paraId="0D64E18B" w14:textId="77777777">
            <w:pPr>
              <w:ind w:left="840"/>
              <w:rPr>
                <w:color w:val="002060"/>
              </w:rPr>
            </w:pPr>
            <w:r w:rsidRPr="00C944B1">
              <w:rPr>
                <w:rFonts w:eastAsia="Times New Roman"/>
                <w:color w:val="002060"/>
              </w:rPr>
              <w:t>Headings - 14pt, Bold</w:t>
            </w:r>
          </w:p>
          <w:p w:rsidRPr="00C944B1" w:rsidR="0054792D" w:rsidP="0054792D" w:rsidRDefault="0054792D" w14:paraId="722D4E09" w14:textId="77777777">
            <w:pPr>
              <w:spacing w:line="137" w:lineRule="exact"/>
              <w:rPr>
                <w:color w:val="002060"/>
              </w:rPr>
            </w:pPr>
          </w:p>
          <w:p w:rsidRPr="00C944B1" w:rsidR="0054792D" w:rsidP="0054792D" w:rsidRDefault="0054792D" w14:paraId="4F17A67B" w14:textId="77777777">
            <w:pPr>
              <w:ind w:left="840"/>
              <w:rPr>
                <w:color w:val="002060"/>
              </w:rPr>
            </w:pPr>
            <w:r w:rsidRPr="00C944B1">
              <w:rPr>
                <w:rFonts w:eastAsia="Times New Roman"/>
                <w:color w:val="002060"/>
              </w:rPr>
              <w:t>Normal - 12pt</w:t>
            </w:r>
          </w:p>
          <w:p w:rsidRPr="00C944B1" w:rsidR="0054792D" w:rsidP="0054792D" w:rsidRDefault="0054792D" w14:paraId="595A9639" w14:textId="77777777">
            <w:pPr>
              <w:spacing w:line="139" w:lineRule="exact"/>
              <w:rPr>
                <w:color w:val="002060"/>
              </w:rPr>
            </w:pPr>
          </w:p>
          <w:p w:rsidRPr="00C944B1" w:rsidR="0054792D" w:rsidP="0054792D" w:rsidRDefault="0054792D" w14:paraId="0341E4DF" w14:textId="77777777">
            <w:pPr>
              <w:spacing w:line="137" w:lineRule="exact"/>
              <w:rPr>
                <w:color w:val="002060"/>
              </w:rPr>
            </w:pPr>
          </w:p>
          <w:p w:rsidRPr="00C944B1" w:rsidR="0054792D" w:rsidP="0054792D" w:rsidRDefault="0054792D" w14:paraId="11F60286" w14:textId="77777777">
            <w:pPr>
              <w:ind w:left="120"/>
              <w:rPr>
                <w:color w:val="002060"/>
              </w:rPr>
            </w:pPr>
            <w:r w:rsidRPr="00C944B1">
              <w:rPr>
                <w:rFonts w:eastAsia="Times New Roman"/>
                <w:color w:val="002060"/>
              </w:rPr>
              <w:t xml:space="preserve">Referencing and in-text citation should be done strictly using </w:t>
            </w:r>
            <w:r w:rsidRPr="00C944B1">
              <w:rPr>
                <w:rFonts w:eastAsia="Times New Roman"/>
                <w:b/>
                <w:bCs/>
                <w:color w:val="002060"/>
              </w:rPr>
              <w:t>Harvard Referencing System.</w:t>
            </w:r>
          </w:p>
          <w:p w:rsidRPr="00DE677B" w:rsidR="002A7A56" w:rsidP="00DE677B" w:rsidRDefault="002A7A56" w14:paraId="44948A98" w14:textId="52582275">
            <w:pPr>
              <w:spacing w:line="360" w:lineRule="auto"/>
              <w:jc w:val="both"/>
              <w:rPr>
                <w:color w:val="002060"/>
              </w:rPr>
            </w:pPr>
          </w:p>
        </w:tc>
      </w:tr>
      <w:tr w:rsidRPr="00775C58" w:rsidR="00775C58" w:rsidTr="3A62A94D" w14:paraId="6EFDFEDF" w14:textId="77777777">
        <w:trPr>
          <w:tblCellSpacing w:w="56" w:type="dxa"/>
        </w:trPr>
        <w:tc>
          <w:tcPr>
            <w:tcW w:w="2256" w:type="pct"/>
            <w:tcBorders>
              <w:top w:val="nil"/>
              <w:left w:val="nil"/>
              <w:bottom w:val="nil"/>
              <w:right w:val="nil"/>
            </w:tcBorders>
            <w:tcMar/>
          </w:tcPr>
          <w:p w:rsidRPr="00775C58" w:rsidR="0090240E" w:rsidP="00C94830" w:rsidRDefault="0090240E" w14:paraId="3AF59646" w14:textId="77777777">
            <w:pPr>
              <w:pStyle w:val="Title"/>
            </w:pPr>
            <w:r w:rsidRPr="00775C58">
              <w:t>Word count (or equivalent):</w:t>
            </w:r>
          </w:p>
        </w:tc>
        <w:tc>
          <w:tcPr>
            <w:tcW w:w="2583" w:type="pct"/>
            <w:tcBorders>
              <w:top w:val="nil"/>
              <w:left w:val="nil"/>
              <w:bottom w:val="nil"/>
              <w:right w:val="nil"/>
            </w:tcBorders>
            <w:shd w:val="clear" w:color="auto" w:fill="D9E2F3" w:themeFill="accent1" w:themeFillTint="33"/>
            <w:tcMar/>
          </w:tcPr>
          <w:p w:rsidRPr="00775C58" w:rsidR="0090240E" w:rsidP="003A1E95" w:rsidRDefault="00C30AE5" w14:paraId="7A92DB8F" w14:textId="081F4B9A">
            <w:pPr>
              <w:rPr>
                <w:color w:val="133350"/>
              </w:rPr>
            </w:pPr>
            <w:r>
              <w:rPr>
                <w:color w:val="133350"/>
              </w:rPr>
              <w:t>3000</w:t>
            </w:r>
          </w:p>
        </w:tc>
      </w:tr>
      <w:tr w:rsidRPr="00775C58" w:rsidR="0090240E" w:rsidTr="3A62A94D" w14:paraId="0A985ECD" w14:textId="77777777">
        <w:trPr>
          <w:trHeight w:val="608"/>
          <w:tblCellSpacing w:w="56" w:type="dxa"/>
        </w:trPr>
        <w:tc>
          <w:tcPr>
            <w:tcW w:w="4893" w:type="pct"/>
            <w:gridSpan w:val="2"/>
            <w:tcBorders>
              <w:top w:val="nil"/>
              <w:left w:val="nil"/>
              <w:bottom w:val="nil"/>
              <w:right w:val="nil"/>
            </w:tcBorders>
            <w:tcMar/>
          </w:tcPr>
          <w:p w:rsidR="0090240E" w:rsidP="266C6683" w:rsidRDefault="0090240E" w14:paraId="6F3CF0CF" w14:textId="77777777">
            <w:pPr>
              <w:rPr>
                <w:color w:val="133350"/>
                <w:lang w:val="en-GB"/>
              </w:rPr>
            </w:pPr>
            <w:r w:rsidRPr="266C6683" w:rsidR="266C6683">
              <w:rPr>
                <w:color w:val="133350"/>
                <w:lang w:val="en-GB"/>
              </w:rPr>
              <w:t>This a reflection of the effort required for the assessment. Word counts will normally include any text, tables, calculations, figures, subtitles and citations. Reference lists and contents of appendices are excluded from the word count. Contents of appendices are not usually considered when determining your final assessment grade.</w:t>
            </w:r>
          </w:p>
          <w:p w:rsidRPr="00775C58" w:rsidR="004F17E0" w:rsidP="003A1E95" w:rsidRDefault="004F17E0" w14:paraId="2127B004" w14:textId="31A0F77B">
            <w:pPr>
              <w:rPr>
                <w:color w:val="133350"/>
              </w:rPr>
            </w:pPr>
          </w:p>
        </w:tc>
      </w:tr>
    </w:tbl>
    <w:p w:rsidRPr="00775C58" w:rsidR="0090240E" w:rsidP="003A1E95" w:rsidRDefault="0090240E" w14:paraId="12798DAE" w14:textId="77777777">
      <w:pPr>
        <w:rPr>
          <w:color w:val="133350"/>
        </w:rPr>
      </w:pPr>
    </w:p>
    <w:tbl>
      <w:tblPr>
        <w:tblStyle w:val="TableGrid"/>
        <w:tblW w:w="5000" w:type="pct"/>
        <w:tblCellSpacing w:w="56" w:type="dxa"/>
        <w:tblBorders>
          <w:insideH w:val="none" w:color="auto" w:sz="0" w:space="0"/>
          <w:insideV w:val="none" w:color="auto" w:sz="0" w:space="0"/>
        </w:tblBorders>
        <w:tblCellMar>
          <w:top w:w="108" w:type="dxa"/>
          <w:bottom w:w="108" w:type="dxa"/>
        </w:tblCellMar>
        <w:tblLook w:val="04A0" w:firstRow="1" w:lastRow="0" w:firstColumn="1" w:lastColumn="0" w:noHBand="0" w:noVBand="1"/>
      </w:tblPr>
      <w:tblGrid>
        <w:gridCol w:w="10456"/>
      </w:tblGrid>
      <w:tr w:rsidRPr="00775C58" w:rsidR="00775C58" w:rsidTr="266C6683" w14:paraId="2DA7F7E7" w14:textId="77777777">
        <w:trPr>
          <w:tblCellSpacing w:w="56" w:type="dxa"/>
        </w:trPr>
        <w:tc>
          <w:tcPr>
            <w:tcW w:w="4857" w:type="pct"/>
            <w:tcMar/>
          </w:tcPr>
          <w:p w:rsidRPr="00775C58" w:rsidR="0090240E" w:rsidP="00C94830" w:rsidRDefault="0090240E" w14:paraId="5C3D1052" w14:textId="77777777">
            <w:pPr>
              <w:pStyle w:val="Title"/>
            </w:pPr>
            <w:r w:rsidRPr="00775C58">
              <w:t>Academic or technical terms explained:</w:t>
            </w:r>
          </w:p>
        </w:tc>
      </w:tr>
      <w:tr w:rsidRPr="00775C58" w:rsidR="00775C58" w:rsidTr="266C6683" w14:paraId="1D7F466E" w14:textId="77777777">
        <w:trPr>
          <w:tblCellSpacing w:w="56" w:type="dxa"/>
        </w:trPr>
        <w:tc>
          <w:tcPr>
            <w:tcW w:w="4857" w:type="pct"/>
            <w:shd w:val="clear" w:color="auto" w:fill="D9E2F3" w:themeFill="accent1" w:themeFillTint="33"/>
            <w:tcMar/>
          </w:tcPr>
          <w:p w:rsidRPr="007B06A6" w:rsidR="00B4722B" w:rsidP="003B7793" w:rsidRDefault="00B4722B" w14:paraId="1B86C4B2" w14:textId="7516826C">
            <w:pPr>
              <w:spacing w:line="360" w:lineRule="auto"/>
              <w:jc w:val="both"/>
              <w:rPr>
                <w:color w:val="002060"/>
              </w:rPr>
            </w:pPr>
            <w:r w:rsidRPr="009F0999">
              <w:rPr>
                <w:b/>
                <w:bCs/>
                <w:color w:val="002060"/>
              </w:rPr>
              <w:t>SQL</w:t>
            </w:r>
            <w:r w:rsidRPr="007B06A6">
              <w:rPr>
                <w:color w:val="002060"/>
              </w:rPr>
              <w:t>:</w:t>
            </w:r>
            <w:r w:rsidRPr="007B06A6" w:rsidR="00BF084D">
              <w:rPr>
                <w:color w:val="002060"/>
              </w:rPr>
              <w:t xml:space="preserve"> Structured </w:t>
            </w:r>
            <w:r w:rsidRPr="007B06A6" w:rsidR="007472DE">
              <w:rPr>
                <w:color w:val="002060"/>
              </w:rPr>
              <w:t>Query Language</w:t>
            </w:r>
          </w:p>
          <w:p w:rsidRPr="007B06A6" w:rsidR="003A1E95" w:rsidP="003B7793" w:rsidRDefault="00576375" w14:paraId="1FDE11CA" w14:textId="74C0710E">
            <w:pPr>
              <w:spacing w:line="360" w:lineRule="auto"/>
              <w:jc w:val="both"/>
              <w:rPr>
                <w:color w:val="002060"/>
              </w:rPr>
            </w:pPr>
            <w:r w:rsidRPr="009F0999">
              <w:rPr>
                <w:b/>
                <w:bCs/>
                <w:color w:val="002060"/>
              </w:rPr>
              <w:t>Data model</w:t>
            </w:r>
            <w:r w:rsidRPr="007B06A6">
              <w:rPr>
                <w:color w:val="002060"/>
              </w:rPr>
              <w:t>:</w:t>
            </w:r>
            <w:r w:rsidRPr="007B06A6" w:rsidR="007472DE">
              <w:rPr>
                <w:color w:val="002060"/>
              </w:rPr>
              <w:t xml:space="preserve"> </w:t>
            </w:r>
            <w:r w:rsidRPr="007B06A6" w:rsidR="00D5184E">
              <w:rPr>
                <w:color w:val="002060"/>
              </w:rPr>
              <w:t xml:space="preserve">Conceptual representation that describes the structure, relationships, and constraints of the data stored in </w:t>
            </w:r>
            <w:r w:rsidR="00A27D2E">
              <w:rPr>
                <w:color w:val="002060"/>
              </w:rPr>
              <w:t>the</w:t>
            </w:r>
            <w:r w:rsidRPr="007B06A6" w:rsidR="00D5184E">
              <w:rPr>
                <w:color w:val="002060"/>
              </w:rPr>
              <w:t xml:space="preserve"> database</w:t>
            </w:r>
          </w:p>
          <w:p w:rsidRPr="007B06A6" w:rsidR="00576375" w:rsidP="003B7793" w:rsidRDefault="00576375" w14:paraId="6BFA3ACA" w14:textId="7AC5CC2B">
            <w:pPr>
              <w:spacing w:line="360" w:lineRule="auto"/>
              <w:jc w:val="both"/>
              <w:rPr>
                <w:color w:val="002060"/>
              </w:rPr>
            </w:pPr>
            <w:r w:rsidRPr="009F0999">
              <w:rPr>
                <w:b/>
                <w:bCs/>
                <w:color w:val="002060"/>
              </w:rPr>
              <w:t>Entity relationship diagram</w:t>
            </w:r>
            <w:r w:rsidRPr="007B06A6">
              <w:rPr>
                <w:color w:val="002060"/>
              </w:rPr>
              <w:t>:</w:t>
            </w:r>
            <w:r w:rsidRPr="007B06A6" w:rsidR="00A4401A">
              <w:rPr>
                <w:color w:val="002060"/>
              </w:rPr>
              <w:t xml:space="preserve"> </w:t>
            </w:r>
            <w:r w:rsidR="007C114C">
              <w:rPr>
                <w:color w:val="002060"/>
              </w:rPr>
              <w:t>V</w:t>
            </w:r>
            <w:r w:rsidRPr="007B06A6" w:rsidR="00A4401A">
              <w:rPr>
                <w:color w:val="002060"/>
              </w:rPr>
              <w:t xml:space="preserve">isual representation that illustrates the relationships and structure of data entities within </w:t>
            </w:r>
            <w:r w:rsidR="00A352A7">
              <w:rPr>
                <w:color w:val="002060"/>
              </w:rPr>
              <w:t>the</w:t>
            </w:r>
            <w:r w:rsidRPr="007B06A6" w:rsidR="00A4401A">
              <w:rPr>
                <w:color w:val="002060"/>
              </w:rPr>
              <w:t xml:space="preserve"> database system</w:t>
            </w:r>
          </w:p>
          <w:p w:rsidRPr="007B06A6" w:rsidR="00576375" w:rsidP="003B7793" w:rsidRDefault="00576375" w14:paraId="2889DC25" w14:textId="31EAD062">
            <w:pPr>
              <w:spacing w:line="360" w:lineRule="auto"/>
              <w:jc w:val="both"/>
              <w:rPr>
                <w:color w:val="002060"/>
              </w:rPr>
            </w:pPr>
            <w:r w:rsidRPr="009F0999">
              <w:rPr>
                <w:b/>
                <w:bCs/>
                <w:color w:val="002060"/>
              </w:rPr>
              <w:t>Relational schema</w:t>
            </w:r>
            <w:r w:rsidRPr="007B06A6">
              <w:rPr>
                <w:color w:val="002060"/>
              </w:rPr>
              <w:t>:</w:t>
            </w:r>
            <w:r w:rsidRPr="007B06A6" w:rsidR="00440D31">
              <w:rPr>
                <w:color w:val="002060"/>
              </w:rPr>
              <w:t xml:space="preserve"> </w:t>
            </w:r>
            <w:r w:rsidR="005A5D6F">
              <w:rPr>
                <w:color w:val="002060"/>
              </w:rPr>
              <w:t>L</w:t>
            </w:r>
            <w:r w:rsidRPr="007B06A6" w:rsidR="00440D31">
              <w:rPr>
                <w:color w:val="002060"/>
              </w:rPr>
              <w:t xml:space="preserve">ogical blueprint that defines the structure and organization of data in </w:t>
            </w:r>
            <w:r w:rsidR="00CF137D">
              <w:rPr>
                <w:color w:val="002060"/>
              </w:rPr>
              <w:t>the</w:t>
            </w:r>
            <w:r w:rsidRPr="007B06A6" w:rsidR="00440D31">
              <w:rPr>
                <w:color w:val="002060"/>
              </w:rPr>
              <w:t xml:space="preserve"> relational database, including tables, attributes, and relationships</w:t>
            </w:r>
          </w:p>
          <w:p w:rsidRPr="007B06A6" w:rsidR="00576375" w:rsidP="003B7793" w:rsidRDefault="00576375" w14:paraId="271BCF68" w14:textId="13BDE516">
            <w:pPr>
              <w:spacing w:line="360" w:lineRule="auto"/>
              <w:jc w:val="both"/>
              <w:rPr>
                <w:color w:val="002060"/>
              </w:rPr>
            </w:pPr>
            <w:r w:rsidRPr="009F0999">
              <w:rPr>
                <w:b/>
                <w:bCs/>
                <w:color w:val="002060"/>
              </w:rPr>
              <w:t>Normalization</w:t>
            </w:r>
            <w:r w:rsidRPr="007B06A6">
              <w:rPr>
                <w:color w:val="002060"/>
              </w:rPr>
              <w:t>:</w:t>
            </w:r>
            <w:r w:rsidRPr="007B06A6" w:rsidR="00106C03">
              <w:rPr>
                <w:color w:val="002060"/>
              </w:rPr>
              <w:t xml:space="preserve"> </w:t>
            </w:r>
            <w:r w:rsidR="004056B8">
              <w:rPr>
                <w:color w:val="002060"/>
              </w:rPr>
              <w:t>T</w:t>
            </w:r>
            <w:r w:rsidRPr="007B06A6" w:rsidR="00106C03">
              <w:rPr>
                <w:color w:val="002060"/>
              </w:rPr>
              <w:t xml:space="preserve">he process of organizing data in </w:t>
            </w:r>
            <w:r w:rsidR="003C30F6">
              <w:rPr>
                <w:color w:val="002060"/>
              </w:rPr>
              <w:t>the</w:t>
            </w:r>
            <w:r w:rsidRPr="007B06A6" w:rsidR="00106C03">
              <w:rPr>
                <w:color w:val="002060"/>
              </w:rPr>
              <w:t xml:space="preserve"> database to reduce redundancy and dependency, aiming to improve data integrity and efficiency in querying and updating operations.</w:t>
            </w:r>
          </w:p>
          <w:p w:rsidRPr="007B06A6" w:rsidR="00DB4BF2" w:rsidP="003B7793" w:rsidRDefault="00DB4BF2" w14:paraId="41407F43" w14:textId="5F4D7803">
            <w:pPr>
              <w:spacing w:line="360" w:lineRule="auto"/>
              <w:jc w:val="both"/>
              <w:rPr>
                <w:color w:val="002060"/>
              </w:rPr>
            </w:pPr>
            <w:r w:rsidRPr="009F0999">
              <w:rPr>
                <w:b/>
                <w:bCs/>
                <w:color w:val="002060"/>
              </w:rPr>
              <w:t>SQL queries</w:t>
            </w:r>
            <w:r w:rsidRPr="007B06A6">
              <w:rPr>
                <w:color w:val="002060"/>
              </w:rPr>
              <w:t>:</w:t>
            </w:r>
            <w:r w:rsidRPr="007B06A6" w:rsidR="00CB4BF3">
              <w:rPr>
                <w:color w:val="002060"/>
              </w:rPr>
              <w:t xml:space="preserve"> </w:t>
            </w:r>
            <w:r w:rsidR="006C01A4">
              <w:rPr>
                <w:color w:val="002060"/>
              </w:rPr>
              <w:t>C</w:t>
            </w:r>
            <w:r w:rsidRPr="007B06A6" w:rsidR="00CB4BF3">
              <w:rPr>
                <w:color w:val="002060"/>
              </w:rPr>
              <w:t xml:space="preserve">ommands written in the Structured Query Language that retrieve, manipulate, or manage data stored in </w:t>
            </w:r>
            <w:r w:rsidR="005578FE">
              <w:rPr>
                <w:color w:val="002060"/>
              </w:rPr>
              <w:t>the</w:t>
            </w:r>
            <w:r w:rsidRPr="007B06A6" w:rsidR="00CB4BF3">
              <w:rPr>
                <w:color w:val="002060"/>
              </w:rPr>
              <w:t xml:space="preserve"> database according to specified criteria and conditions</w:t>
            </w:r>
          </w:p>
          <w:p w:rsidRPr="007B06A6" w:rsidR="009606AF" w:rsidP="266C6683" w:rsidRDefault="009606AF" w14:paraId="5A4D0BD8" w14:textId="100B74F6">
            <w:pPr>
              <w:spacing w:line="360" w:lineRule="auto"/>
              <w:jc w:val="both"/>
              <w:rPr>
                <w:color w:val="002060"/>
                <w:lang w:val="en-GB"/>
              </w:rPr>
            </w:pPr>
            <w:r w:rsidRPr="266C6683" w:rsidR="266C6683">
              <w:rPr>
                <w:b w:val="1"/>
                <w:bCs w:val="1"/>
                <w:color w:val="002060"/>
                <w:lang w:val="en-GB"/>
              </w:rPr>
              <w:t>Test plan</w:t>
            </w:r>
            <w:r w:rsidRPr="266C6683" w:rsidR="266C6683">
              <w:rPr>
                <w:color w:val="002060"/>
                <w:lang w:val="en-GB"/>
              </w:rPr>
              <w:t>:</w:t>
            </w:r>
            <w:r w:rsidRPr="266C6683" w:rsidR="266C6683">
              <w:rPr>
                <w:color w:val="002060"/>
                <w:lang w:val="en-GB"/>
              </w:rPr>
              <w:t xml:space="preserve"> </w:t>
            </w:r>
            <w:r w:rsidRPr="266C6683" w:rsidR="266C6683">
              <w:rPr>
                <w:color w:val="002060"/>
                <w:lang w:val="en-GB"/>
              </w:rPr>
              <w:t>C</w:t>
            </w:r>
            <w:r w:rsidRPr="266C6683" w:rsidR="266C6683">
              <w:rPr>
                <w:color w:val="002060"/>
                <w:lang w:val="en-GB"/>
              </w:rPr>
              <w:t>omprehensive document outlining the scope, objectives, resources, and schedule of testing activities</w:t>
            </w:r>
          </w:p>
          <w:p w:rsidRPr="007B06A6" w:rsidR="009606AF" w:rsidP="003B7793" w:rsidRDefault="009606AF" w14:paraId="49CA38AA" w14:textId="3F2B7A6C">
            <w:pPr>
              <w:spacing w:line="360" w:lineRule="auto"/>
              <w:jc w:val="both"/>
              <w:rPr>
                <w:color w:val="002060"/>
              </w:rPr>
            </w:pPr>
            <w:r w:rsidRPr="009F0999">
              <w:rPr>
                <w:b/>
                <w:bCs/>
                <w:color w:val="002060"/>
              </w:rPr>
              <w:t>Test strategy</w:t>
            </w:r>
            <w:r w:rsidRPr="007B06A6">
              <w:rPr>
                <w:color w:val="002060"/>
              </w:rPr>
              <w:t>:</w:t>
            </w:r>
            <w:r w:rsidRPr="007B06A6" w:rsidR="003613EA">
              <w:rPr>
                <w:color w:val="002060"/>
              </w:rPr>
              <w:t xml:space="preserve"> </w:t>
            </w:r>
            <w:r w:rsidR="0058705A">
              <w:rPr>
                <w:color w:val="002060"/>
              </w:rPr>
              <w:t>A</w:t>
            </w:r>
            <w:r w:rsidRPr="007B06A6" w:rsidR="003613EA">
              <w:rPr>
                <w:color w:val="002060"/>
              </w:rPr>
              <w:t>n overarching approach or blueprint that defines how testing will be conducted throughout the lifecycle</w:t>
            </w:r>
          </w:p>
          <w:p w:rsidRPr="007B06A6" w:rsidR="00576375" w:rsidP="266C6683" w:rsidRDefault="009606AF" w14:paraId="75CFC91F" w14:textId="1255D24C">
            <w:pPr>
              <w:spacing w:line="360" w:lineRule="auto"/>
              <w:jc w:val="both"/>
              <w:rPr>
                <w:color w:val="002060"/>
                <w:lang w:val="en-GB"/>
              </w:rPr>
            </w:pPr>
            <w:r w:rsidRPr="266C6683" w:rsidR="266C6683">
              <w:rPr>
                <w:b w:val="1"/>
                <w:bCs w:val="1"/>
                <w:color w:val="002060"/>
                <w:lang w:val="en-GB"/>
              </w:rPr>
              <w:t>Test case</w:t>
            </w:r>
            <w:r w:rsidRPr="266C6683" w:rsidR="266C6683">
              <w:rPr>
                <w:color w:val="002060"/>
                <w:lang w:val="en-GB"/>
              </w:rPr>
              <w:t>:</w:t>
            </w:r>
            <w:r w:rsidRPr="266C6683" w:rsidR="266C6683">
              <w:rPr>
                <w:color w:val="002060"/>
                <w:lang w:val="en-GB"/>
              </w:rPr>
              <w:t xml:space="preserve"> </w:t>
            </w:r>
            <w:r w:rsidRPr="266C6683" w:rsidR="266C6683">
              <w:rPr>
                <w:color w:val="002060"/>
                <w:lang w:val="en-GB"/>
              </w:rPr>
              <w:t>A</w:t>
            </w:r>
            <w:r w:rsidRPr="266C6683" w:rsidR="266C6683">
              <w:rPr>
                <w:color w:val="002060"/>
                <w:lang w:val="en-GB"/>
              </w:rPr>
              <w:t xml:space="preserve"> specific set of inputs, execution conditions, and expected outcomes designed to verify the functionality, performance, or behavior of </w:t>
            </w:r>
            <w:r w:rsidRPr="266C6683" w:rsidR="266C6683">
              <w:rPr>
                <w:color w:val="002060"/>
                <w:lang w:val="en-GB"/>
              </w:rPr>
              <w:t xml:space="preserve">the database </w:t>
            </w:r>
            <w:r w:rsidRPr="266C6683" w:rsidR="266C6683">
              <w:rPr>
                <w:color w:val="002060"/>
                <w:lang w:val="en-GB"/>
              </w:rPr>
              <w:t>or component</w:t>
            </w:r>
          </w:p>
          <w:p w:rsidRPr="00775C58" w:rsidR="0090240E" w:rsidP="003A1E95" w:rsidRDefault="0090240E" w14:paraId="284FEE8C" w14:textId="649C7C90">
            <w:pPr>
              <w:rPr>
                <w:color w:val="133350"/>
              </w:rPr>
            </w:pPr>
          </w:p>
        </w:tc>
      </w:tr>
    </w:tbl>
    <w:p w:rsidR="0090240E" w:rsidP="003A1E95" w:rsidRDefault="0090240E" w14:paraId="36BDAE12" w14:textId="77777777">
      <w:pPr>
        <w:rPr>
          <w:color w:val="133350"/>
        </w:rPr>
      </w:pPr>
    </w:p>
    <w:p w:rsidRPr="00775C58" w:rsidR="00875A43" w:rsidP="003A1E95" w:rsidRDefault="00875A43" w14:paraId="25CBC6A7" w14:textId="77777777">
      <w:pPr>
        <w:rPr>
          <w:color w:val="133350"/>
        </w:rPr>
      </w:pPr>
    </w:p>
    <w:p w:rsidRPr="002D2DE6" w:rsidR="000B2AB0" w:rsidP="266C6683" w:rsidRDefault="002D2DE6" w14:paraId="1590AD8B" w14:textId="3A2602AD">
      <w:pPr>
        <w:pStyle w:val="Heading1"/>
        <w:rPr>
          <w:color w:val="133350"/>
          <w:lang w:val="en-GB"/>
        </w:rPr>
      </w:pPr>
      <w:bookmarkStart w:name="_Toc165643885" w:id="2"/>
      <w:bookmarkStart w:name="_Toc66445311" w:id="3"/>
      <w:bookmarkStart w:name="_Toc67665315" w:id="4"/>
      <w:r w:rsidRPr="266C6683" w:rsidR="266C6683">
        <w:rPr>
          <w:color w:val="133350"/>
          <w:lang w:val="en-GB"/>
        </w:rPr>
        <w:t>Submission Details</w:t>
      </w:r>
      <w:bookmarkEnd w:id="2"/>
      <w:r w:rsidRPr="266C6683" w:rsidR="266C6683">
        <w:rPr>
          <w:lang w:val="en-GB"/>
        </w:rPr>
        <w:t>Submission Details</w:t>
      </w:r>
      <w:bookmarkEnd w:id="3"/>
      <w:bookmarkEnd w:id="4"/>
    </w:p>
    <w:tbl>
      <w:tblPr>
        <w:tblStyle w:val="TableGrid"/>
        <w:tblW w:w="5000" w:type="pct"/>
        <w:tblCellSpacing w:w="56" w:type="dxa"/>
        <w:tblBorders>
          <w:insideH w:val="none" w:color="auto" w:sz="0" w:space="0"/>
          <w:insideV w:val="none" w:color="auto" w:sz="0" w:space="0"/>
        </w:tblBorders>
        <w:tblCellMar>
          <w:top w:w="108" w:type="dxa"/>
          <w:bottom w:w="108" w:type="dxa"/>
        </w:tblCellMar>
        <w:tblLook w:val="04A0" w:firstRow="1" w:lastRow="0" w:firstColumn="1" w:lastColumn="0" w:noHBand="0" w:noVBand="1"/>
      </w:tblPr>
      <w:tblGrid>
        <w:gridCol w:w="2602"/>
        <w:gridCol w:w="2503"/>
        <w:gridCol w:w="2566"/>
        <w:gridCol w:w="2785"/>
      </w:tblGrid>
      <w:tr w:rsidRPr="00775C58" w:rsidR="00CA6346" w:rsidTr="266C6683" w14:paraId="44A08EFB" w14:textId="77777777">
        <w:trPr>
          <w:tblCellSpacing w:w="56" w:type="dxa"/>
        </w:trPr>
        <w:tc>
          <w:tcPr>
            <w:tcW w:w="1191" w:type="pct"/>
            <w:tcMar/>
          </w:tcPr>
          <w:p w:rsidRPr="00775C58" w:rsidR="00CA6346" w:rsidP="00C94830" w:rsidRDefault="00CA6346" w14:paraId="6A5E5BCD" w14:textId="77777777">
            <w:pPr>
              <w:pStyle w:val="Title"/>
            </w:pPr>
            <w:r w:rsidRPr="00775C58">
              <w:t>Submission Deadline:</w:t>
            </w:r>
          </w:p>
        </w:tc>
        <w:tc>
          <w:tcPr>
            <w:tcW w:w="1169" w:type="pct"/>
            <w:shd w:val="clear" w:color="auto" w:fill="FFDADF"/>
            <w:tcMar/>
            <w:vAlign w:val="center"/>
          </w:tcPr>
          <w:p w:rsidRPr="00775C58" w:rsidR="00CA6346" w:rsidP="004A1935" w:rsidRDefault="002D3861" w14:paraId="40F4AB0D" w14:textId="66ACAC10">
            <w:pPr>
              <w:rPr>
                <w:color w:val="133350"/>
              </w:rPr>
            </w:pPr>
            <w:r>
              <w:rPr>
                <w:color w:val="133350"/>
              </w:rPr>
              <w:t>This will be provided on the Moodle submissio</w:t>
            </w:r>
            <w:r w:rsidR="00137FA9">
              <w:rPr>
                <w:color w:val="133350"/>
              </w:rPr>
              <w:t>n point</w:t>
            </w:r>
            <w:r>
              <w:rPr>
                <w:color w:val="133350"/>
              </w:rPr>
              <w:t xml:space="preserve">. </w:t>
            </w:r>
          </w:p>
        </w:tc>
        <w:tc>
          <w:tcPr>
            <w:tcW w:w="1200" w:type="pct"/>
            <w:shd w:val="clear" w:color="auto" w:fill="auto"/>
            <w:tcMar/>
            <w:vAlign w:val="center"/>
          </w:tcPr>
          <w:p w:rsidR="00CA6346" w:rsidP="00CA6346" w:rsidRDefault="002D3861" w14:paraId="0552FAED" w14:textId="3259356C">
            <w:pPr>
              <w:pStyle w:val="Title"/>
            </w:pPr>
            <w:r>
              <w:t xml:space="preserve">Estimated </w:t>
            </w:r>
            <w:r w:rsidR="00CA6346">
              <w:t xml:space="preserve">Feedback </w:t>
            </w:r>
          </w:p>
          <w:p w:rsidRPr="00775C58" w:rsidR="00CA6346" w:rsidP="00CA6346" w:rsidRDefault="00CA6346" w14:paraId="5B710A79" w14:textId="77777777">
            <w:pPr>
              <w:pStyle w:val="Title"/>
            </w:pPr>
            <w:r>
              <w:t>Return Date</w:t>
            </w:r>
          </w:p>
        </w:tc>
        <w:tc>
          <w:tcPr>
            <w:tcW w:w="1173" w:type="pct"/>
            <w:shd w:val="clear" w:color="auto" w:fill="FFDADF"/>
            <w:tcMar/>
            <w:vAlign w:val="center"/>
          </w:tcPr>
          <w:p w:rsidRPr="00775C58" w:rsidR="00CA6346" w:rsidP="266C6683" w:rsidRDefault="002D3861" w14:paraId="1AAB9C86" w14:textId="39DF4F2E">
            <w:pPr>
              <w:rPr>
                <w:color w:val="133350"/>
                <w:lang w:val="en-GB"/>
              </w:rPr>
            </w:pPr>
            <w:r w:rsidRPr="266C6683" w:rsidR="266C6683">
              <w:rPr>
                <w:color w:val="133350"/>
                <w:lang w:val="en-GB"/>
              </w:rPr>
              <w:t>This will normally be 20 working days after initial submission</w:t>
            </w:r>
            <w:r w:rsidRPr="266C6683" w:rsidR="266C6683">
              <w:rPr>
                <w:color w:val="133350"/>
                <w:lang w:val="en-GB"/>
              </w:rPr>
              <w:t>.</w:t>
            </w:r>
          </w:p>
        </w:tc>
      </w:tr>
      <w:tr w:rsidRPr="00775C58" w:rsidR="00CA6346" w:rsidTr="266C6683" w14:paraId="15666E8B" w14:textId="77777777">
        <w:trPr>
          <w:tblCellSpacing w:w="56" w:type="dxa"/>
        </w:trPr>
        <w:tc>
          <w:tcPr>
            <w:tcW w:w="1191" w:type="pct"/>
            <w:tcMar/>
          </w:tcPr>
          <w:p w:rsidR="00CA6346" w:rsidP="00C94830" w:rsidRDefault="00CA6346" w14:paraId="5E9A05E7" w14:textId="77777777">
            <w:pPr>
              <w:pStyle w:val="Title"/>
            </w:pPr>
            <w:r>
              <w:t>Submission</w:t>
            </w:r>
          </w:p>
          <w:p w:rsidRPr="00775C58" w:rsidR="00CA6346" w:rsidP="00C94830" w:rsidRDefault="00CA6346" w14:paraId="55E15D23" w14:textId="77777777">
            <w:pPr>
              <w:pStyle w:val="Title"/>
            </w:pPr>
            <w:r w:rsidRPr="00775C58">
              <w:t>Time:</w:t>
            </w:r>
          </w:p>
        </w:tc>
        <w:tc>
          <w:tcPr>
            <w:tcW w:w="1169" w:type="pct"/>
            <w:shd w:val="clear" w:color="auto" w:fill="FFDADF"/>
            <w:tcMar/>
          </w:tcPr>
          <w:p w:rsidRPr="00775C58" w:rsidR="00CA6346" w:rsidP="003A1E95" w:rsidRDefault="00CA6346" w14:paraId="41BEE8F9" w14:textId="3F23D9F0">
            <w:pPr>
              <w:rPr>
                <w:color w:val="133350"/>
              </w:rPr>
            </w:pPr>
            <w:r w:rsidRPr="00775C58">
              <w:rPr>
                <w:color w:val="133350"/>
              </w:rPr>
              <w:t xml:space="preserve">By </w:t>
            </w:r>
            <w:r w:rsidR="000375F2">
              <w:rPr>
                <w:color w:val="133350"/>
              </w:rPr>
              <w:t>2</w:t>
            </w:r>
            <w:r w:rsidRPr="00775C58">
              <w:rPr>
                <w:color w:val="133350"/>
              </w:rPr>
              <w:t>.00pm on the deadline day.</w:t>
            </w:r>
          </w:p>
        </w:tc>
        <w:tc>
          <w:tcPr>
            <w:tcW w:w="2426" w:type="pct"/>
            <w:gridSpan w:val="2"/>
            <w:shd w:val="clear" w:color="auto" w:fill="auto"/>
            <w:tcMar/>
          </w:tcPr>
          <w:p w:rsidRPr="00775C58" w:rsidR="00CA6346" w:rsidP="003A1E95" w:rsidRDefault="00CA6346" w14:paraId="53FC6974" w14:textId="77777777">
            <w:pPr>
              <w:rPr>
                <w:color w:val="133350"/>
              </w:rPr>
            </w:pPr>
          </w:p>
        </w:tc>
      </w:tr>
      <w:tr w:rsidRPr="00775C58" w:rsidR="00775C58" w:rsidTr="266C6683" w14:paraId="44C6ED34" w14:textId="77777777">
        <w:trPr>
          <w:tblCellSpacing w:w="56" w:type="dxa"/>
        </w:trPr>
        <w:tc>
          <w:tcPr>
            <w:tcW w:w="1191" w:type="pct"/>
            <w:tcMar/>
          </w:tcPr>
          <w:p w:rsidRPr="00775C58" w:rsidR="0090240E" w:rsidP="00C94830" w:rsidRDefault="0090240E" w14:paraId="15AB9773" w14:textId="77777777">
            <w:pPr>
              <w:pStyle w:val="Title"/>
            </w:pPr>
            <w:r w:rsidRPr="00775C58">
              <w:t>Moodle/Turnitin:</w:t>
            </w:r>
          </w:p>
        </w:tc>
        <w:tc>
          <w:tcPr>
            <w:tcW w:w="3649" w:type="pct"/>
            <w:gridSpan w:val="3"/>
            <w:shd w:val="clear" w:color="auto" w:fill="auto"/>
            <w:tcMar/>
          </w:tcPr>
          <w:p w:rsidRPr="00775C58" w:rsidR="0090240E" w:rsidP="266C6683" w:rsidRDefault="0090240E" w14:paraId="72DDDF28" w14:textId="473BE971">
            <w:pPr>
              <w:rPr>
                <w:color w:val="133350"/>
                <w:lang w:val="en-GB"/>
              </w:rPr>
            </w:pPr>
            <w:r w:rsidRPr="266C6683" w:rsidR="266C6683">
              <w:rPr>
                <w:rStyle w:val="Strong"/>
                <w:b w:val="0"/>
                <w:bCs w:val="0"/>
                <w:color w:val="133350"/>
                <w:lang w:val="en-GB"/>
              </w:rPr>
              <w:t xml:space="preserve">Any assessments submitted after the deadline will not be marked and will be recorded as a non-attempt unless you have </w:t>
            </w:r>
            <w:r w:rsidRPr="266C6683" w:rsidR="266C6683">
              <w:rPr>
                <w:rStyle w:val="Strong"/>
                <w:b w:val="0"/>
                <w:bCs w:val="0"/>
                <w:color w:val="133350"/>
                <w:lang w:val="en-GB"/>
              </w:rPr>
              <w:t>had a</w:t>
            </w:r>
            <w:r w:rsidRPr="266C6683" w:rsidR="266C6683">
              <w:rPr>
                <w:rStyle w:val="Strong"/>
                <w:b w:val="0"/>
                <w:bCs w:val="0"/>
                <w:color w:val="133350"/>
                <w:lang w:val="en-GB"/>
              </w:rPr>
              <w:t>n</w:t>
            </w:r>
            <w:r w:rsidRPr="266C6683" w:rsidR="266C6683">
              <w:rPr>
                <w:rStyle w:val="Strong"/>
                <w:b w:val="0"/>
                <w:bCs w:val="0"/>
                <w:color w:val="133350"/>
                <w:lang w:val="en-GB"/>
              </w:rPr>
              <w:t xml:space="preserve"> extension </w:t>
            </w:r>
            <w:r w:rsidRPr="266C6683" w:rsidR="266C6683">
              <w:rPr>
                <w:rStyle w:val="Strong"/>
                <w:b w:val="0"/>
                <w:bCs w:val="0"/>
                <w:color w:val="133350"/>
                <w:lang w:val="en-GB"/>
              </w:rPr>
              <w:t xml:space="preserve">request </w:t>
            </w:r>
            <w:r w:rsidRPr="266C6683" w:rsidR="266C6683">
              <w:rPr>
                <w:rStyle w:val="Strong"/>
                <w:b w:val="0"/>
                <w:bCs w:val="0"/>
                <w:color w:val="133350"/>
                <w:lang w:val="en-GB"/>
              </w:rPr>
              <w:t xml:space="preserve">agreed </w:t>
            </w:r>
            <w:r w:rsidRPr="266C6683" w:rsidR="266C6683">
              <w:rPr>
                <w:rStyle w:val="Strong"/>
                <w:b w:val="0"/>
                <w:bCs w:val="0"/>
                <w:color w:val="133350"/>
                <w:lang w:val="en-GB"/>
              </w:rPr>
              <w:t xml:space="preserve">or have approved mitigating circumstances. See the </w:t>
            </w:r>
            <w:r w:rsidRPr="266C6683" w:rsidR="266C6683">
              <w:rPr>
                <w:rStyle w:val="Strong"/>
                <w:b w:val="0"/>
                <w:bCs w:val="0"/>
                <w:color w:val="133350"/>
                <w:lang w:val="en-GB"/>
              </w:rPr>
              <w:t>S</w:t>
            </w:r>
            <w:r w:rsidRPr="266C6683" w:rsidR="266C6683">
              <w:rPr>
                <w:rStyle w:val="Strong"/>
                <w:b w:val="0"/>
                <w:bCs w:val="0"/>
                <w:color w:val="133350"/>
                <w:lang w:val="en-GB"/>
              </w:rPr>
              <w:t>chool Moodle pages for more information on extensions and mitigating circumstances.</w:t>
            </w:r>
          </w:p>
        </w:tc>
      </w:tr>
      <w:tr w:rsidRPr="00775C58" w:rsidR="00775C58" w:rsidTr="266C6683" w14:paraId="1CED9DDF" w14:textId="77777777">
        <w:trPr>
          <w:tblCellSpacing w:w="56" w:type="dxa"/>
        </w:trPr>
        <w:tc>
          <w:tcPr>
            <w:tcW w:w="1191" w:type="pct"/>
            <w:tcMar/>
          </w:tcPr>
          <w:p w:rsidRPr="00775C58" w:rsidR="0090240E" w:rsidP="00C94830" w:rsidRDefault="0090240E" w14:paraId="1E86BE7B" w14:textId="77777777">
            <w:pPr>
              <w:pStyle w:val="Title"/>
            </w:pPr>
            <w:r w:rsidRPr="00775C58">
              <w:t>File Format:</w:t>
            </w:r>
          </w:p>
        </w:tc>
        <w:tc>
          <w:tcPr>
            <w:tcW w:w="3649" w:type="pct"/>
            <w:gridSpan w:val="3"/>
            <w:shd w:val="clear" w:color="auto" w:fill="auto"/>
            <w:tcMar/>
          </w:tcPr>
          <w:p w:rsidRPr="00775C58" w:rsidR="0090240E" w:rsidP="266C6683" w:rsidRDefault="0090240E" w14:paraId="32463F50" w14:textId="602AC16A">
            <w:pPr>
              <w:rPr>
                <w:color w:val="133350"/>
                <w:lang w:val="en-GB"/>
              </w:rPr>
            </w:pPr>
            <w:r w:rsidRPr="266C6683" w:rsidR="266C6683">
              <w:rPr>
                <w:color w:val="133350"/>
                <w:lang w:val="en-GB"/>
              </w:rPr>
              <w:t xml:space="preserve">The assessment must be submitted as </w:t>
            </w:r>
            <w:r w:rsidRPr="266C6683" w:rsidR="266C6683">
              <w:rPr>
                <w:color w:val="133350"/>
                <w:lang w:val="en-GB"/>
              </w:rPr>
              <w:t>a</w:t>
            </w:r>
            <w:r w:rsidRPr="266C6683" w:rsidR="266C6683">
              <w:rPr>
                <w:lang w:val="en-GB"/>
              </w:rPr>
              <w:t xml:space="preserve"> </w:t>
            </w:r>
            <w:r w:rsidRPr="266C6683" w:rsidR="266C6683">
              <w:rPr>
                <w:color w:val="133350"/>
                <w:lang w:val="en-GB"/>
              </w:rPr>
              <w:t>pdf document</w:t>
            </w:r>
            <w:r w:rsidRPr="266C6683" w:rsidR="266C6683">
              <w:rPr>
                <w:color w:val="133350"/>
                <w:lang w:val="en-GB"/>
              </w:rPr>
              <w:t xml:space="preserve"> (save the document as</w:t>
            </w:r>
            <w:r w:rsidRPr="266C6683" w:rsidR="266C6683">
              <w:rPr>
                <w:color w:val="133350"/>
                <w:lang w:val="en-GB"/>
              </w:rPr>
              <w:t xml:space="preserve"> a pdf</w:t>
            </w:r>
            <w:r w:rsidRPr="266C6683" w:rsidR="266C6683">
              <w:rPr>
                <w:color w:val="133350"/>
                <w:lang w:val="en-GB"/>
              </w:rPr>
              <w:t xml:space="preserve"> in your software</w:t>
            </w:r>
            <w:r w:rsidRPr="266C6683" w:rsidR="266C6683">
              <w:rPr>
                <w:color w:val="133350"/>
                <w:lang w:val="en-GB"/>
              </w:rPr>
              <w:t>)</w:t>
            </w:r>
            <w:r w:rsidRPr="266C6683" w:rsidR="266C6683">
              <w:rPr>
                <w:color w:val="133350"/>
                <w:lang w:val="en-GB"/>
              </w:rPr>
              <w:t xml:space="preserve"> </w:t>
            </w:r>
            <w:r w:rsidRPr="266C6683" w:rsidR="266C6683">
              <w:rPr>
                <w:color w:val="133350"/>
                <w:lang w:val="en-GB"/>
              </w:rPr>
              <w:t xml:space="preserve">and submit </w:t>
            </w:r>
            <w:r w:rsidRPr="266C6683" w:rsidR="266C6683">
              <w:rPr>
                <w:color w:val="133350"/>
                <w:lang w:val="en-GB"/>
              </w:rPr>
              <w:t>through the Turnitin submission point in Moodle.</w:t>
            </w:r>
          </w:p>
          <w:p w:rsidRPr="00775C58" w:rsidR="0090240E" w:rsidP="003A1E95" w:rsidRDefault="0090240E" w14:paraId="4BF7B69B" w14:textId="77777777">
            <w:pPr>
              <w:rPr>
                <w:color w:val="133350"/>
              </w:rPr>
            </w:pPr>
          </w:p>
          <w:p w:rsidRPr="00775C58" w:rsidR="005237C9" w:rsidP="003A1E95" w:rsidRDefault="0090240E" w14:paraId="79252A47" w14:textId="77777777">
            <w:pPr>
              <w:rPr>
                <w:b/>
                <w:bCs/>
                <w:color w:val="133350"/>
              </w:rPr>
            </w:pPr>
            <w:r w:rsidRPr="00775C58">
              <w:rPr>
                <w:b/>
                <w:bCs/>
                <w:color w:val="133350"/>
              </w:rPr>
              <w:t>Your assessment should be titled with your</w:t>
            </w:r>
            <w:r w:rsidRPr="00775C58" w:rsidR="005237C9">
              <w:rPr>
                <w:b/>
                <w:bCs/>
                <w:color w:val="133350"/>
              </w:rPr>
              <w:t>:</w:t>
            </w:r>
            <w:r w:rsidRPr="00775C58">
              <w:rPr>
                <w:b/>
                <w:bCs/>
                <w:color w:val="133350"/>
              </w:rPr>
              <w:t xml:space="preserve"> </w:t>
            </w:r>
          </w:p>
          <w:p w:rsidRPr="00775C58" w:rsidR="005237C9" w:rsidP="003A1E95" w:rsidRDefault="005237C9" w14:paraId="21D3DB0F" w14:textId="77777777">
            <w:pPr>
              <w:rPr>
                <w:b/>
                <w:bCs/>
                <w:color w:val="133350"/>
              </w:rPr>
            </w:pPr>
          </w:p>
          <w:p w:rsidRPr="00775C58" w:rsidR="005237C9" w:rsidP="005237C9" w:rsidRDefault="0090240E" w14:paraId="57878C44" w14:textId="77777777">
            <w:pPr>
              <w:jc w:val="center"/>
              <w:rPr>
                <w:b/>
                <w:bCs/>
                <w:color w:val="133350"/>
              </w:rPr>
            </w:pPr>
            <w:r w:rsidRPr="00775C58">
              <w:rPr>
                <w:b/>
                <w:bCs/>
                <w:color w:val="133350"/>
              </w:rPr>
              <w:t>student ID number, module code and assessment ID,</w:t>
            </w:r>
          </w:p>
          <w:p w:rsidRPr="00775C58" w:rsidR="0090240E" w:rsidP="005237C9" w:rsidRDefault="0090240E" w14:paraId="061CE0ED" w14:textId="77777777">
            <w:pPr>
              <w:jc w:val="center"/>
              <w:rPr>
                <w:b/>
                <w:bCs/>
                <w:color w:val="133350"/>
              </w:rPr>
            </w:pPr>
            <w:r w:rsidRPr="00775C58">
              <w:rPr>
                <w:b/>
                <w:bCs/>
                <w:color w:val="133350"/>
              </w:rPr>
              <w:t>e.g. st12345678 BHL5007 WRIT1</w:t>
            </w:r>
          </w:p>
        </w:tc>
      </w:tr>
      <w:tr w:rsidRPr="00775C58" w:rsidR="00775C58" w:rsidTr="266C6683" w14:paraId="3B193050" w14:textId="77777777">
        <w:trPr>
          <w:tblCellSpacing w:w="56" w:type="dxa"/>
        </w:trPr>
        <w:tc>
          <w:tcPr>
            <w:tcW w:w="1191" w:type="pct"/>
            <w:tcMar/>
          </w:tcPr>
          <w:p w:rsidRPr="00775C58" w:rsidR="00D62BF1" w:rsidP="00C94830" w:rsidRDefault="00D62BF1" w14:paraId="62CE2936" w14:textId="77777777">
            <w:pPr>
              <w:pStyle w:val="Title"/>
            </w:pPr>
            <w:r w:rsidRPr="00775C58">
              <w:t>Feedback</w:t>
            </w:r>
          </w:p>
        </w:tc>
        <w:tc>
          <w:tcPr>
            <w:tcW w:w="3649" w:type="pct"/>
            <w:gridSpan w:val="3"/>
            <w:shd w:val="clear" w:color="auto" w:fill="auto"/>
            <w:tcMar/>
          </w:tcPr>
          <w:p w:rsidRPr="00775C58" w:rsidR="00775C58" w:rsidP="00775C58" w:rsidRDefault="00775C58" w14:paraId="1A0FD51C" w14:textId="5B5A66BE">
            <w:pPr>
              <w:rPr>
                <w:color w:val="133350"/>
                <w:sz w:val="20"/>
                <w:szCs w:val="20"/>
              </w:rPr>
            </w:pPr>
            <w:r w:rsidRPr="00775C58">
              <w:rPr>
                <w:color w:val="133350"/>
                <w:sz w:val="20"/>
                <w:szCs w:val="20"/>
              </w:rPr>
              <w:t xml:space="preserve">Feedback for the assessment will be provided electronically via Moodle. Feedback will be provided with comments on your strengths and the areas which you can improve. </w:t>
            </w:r>
            <w:r w:rsidR="00B82749">
              <w:rPr>
                <w:color w:val="133350"/>
                <w:sz w:val="20"/>
                <w:szCs w:val="20"/>
              </w:rPr>
              <w:t>View the</w:t>
            </w:r>
            <w:r w:rsidRPr="00775C58">
              <w:rPr>
                <w:color w:val="133350"/>
                <w:sz w:val="20"/>
                <w:szCs w:val="20"/>
              </w:rPr>
              <w:t xml:space="preserve"> </w:t>
            </w:r>
            <w:hyperlink w:history="1" r:id="rId12">
              <w:r w:rsidRPr="00B82749">
                <w:rPr>
                  <w:rStyle w:val="Hyperlink"/>
                  <w:sz w:val="20"/>
                  <w:szCs w:val="20"/>
                </w:rPr>
                <w:t>guidance</w:t>
              </w:r>
            </w:hyperlink>
            <w:r w:rsidRPr="00775C58">
              <w:rPr>
                <w:color w:val="133350"/>
                <w:sz w:val="20"/>
                <w:szCs w:val="20"/>
              </w:rPr>
              <w:t xml:space="preserve"> on how to access your feedback. </w:t>
            </w:r>
          </w:p>
          <w:p w:rsidRPr="00775C58" w:rsidR="00775C58" w:rsidP="00775C58" w:rsidRDefault="00775C58" w14:paraId="6C6F5A80" w14:textId="77777777">
            <w:pPr>
              <w:rPr>
                <w:color w:val="133350"/>
                <w:sz w:val="20"/>
                <w:szCs w:val="20"/>
              </w:rPr>
            </w:pPr>
          </w:p>
          <w:p w:rsidRPr="009B6F4D" w:rsidR="00D62BF1" w:rsidP="003A1E95" w:rsidRDefault="00775C58" w14:paraId="06EFDDB6" w14:textId="3CE02D86">
            <w:pPr>
              <w:rPr>
                <w:color w:val="133350"/>
                <w:sz w:val="20"/>
                <w:szCs w:val="20"/>
              </w:rPr>
            </w:pPr>
            <w:r w:rsidRPr="00775C58">
              <w:rPr>
                <w:color w:val="133350"/>
                <w:sz w:val="20"/>
                <w:szCs w:val="20"/>
              </w:rPr>
              <w:t xml:space="preserve">All marks are provisional and are subject </w:t>
            </w:r>
            <w:r w:rsidRPr="00B82749">
              <w:rPr>
                <w:color w:val="133350"/>
                <w:sz w:val="20"/>
                <w:szCs w:val="20"/>
              </w:rPr>
              <w:t xml:space="preserve">to </w:t>
            </w:r>
            <w:hyperlink w:history="1" r:id="rId13">
              <w:r w:rsidRPr="00B82749">
                <w:rPr>
                  <w:rStyle w:val="Hyperlink"/>
                  <w:sz w:val="20"/>
                  <w:szCs w:val="20"/>
                </w:rPr>
                <w:t>quality assurance processes</w:t>
              </w:r>
            </w:hyperlink>
            <w:r w:rsidRPr="00775C58">
              <w:rPr>
                <w:color w:val="133350"/>
                <w:sz w:val="20"/>
                <w:szCs w:val="20"/>
              </w:rPr>
              <w:t xml:space="preserve"> and confirmation at the </w:t>
            </w:r>
            <w:r w:rsidR="00823890">
              <w:rPr>
                <w:color w:val="133350"/>
                <w:sz w:val="20"/>
                <w:szCs w:val="20"/>
              </w:rPr>
              <w:t>p</w:t>
            </w:r>
            <w:r w:rsidR="00823890">
              <w:rPr>
                <w:sz w:val="20"/>
                <w:szCs w:val="20"/>
              </w:rPr>
              <w:t xml:space="preserve">rogramme </w:t>
            </w:r>
            <w:r w:rsidRPr="00775C58">
              <w:rPr>
                <w:color w:val="133350"/>
                <w:sz w:val="20"/>
                <w:szCs w:val="20"/>
              </w:rPr>
              <w:t>Examination Board.</w:t>
            </w:r>
          </w:p>
        </w:tc>
      </w:tr>
    </w:tbl>
    <w:p w:rsidR="00FE3887" w:rsidP="3DAB978D" w:rsidRDefault="00FE3887" w14:paraId="7BC848D3" w14:textId="5ED4C721">
      <w:pPr>
        <w:pStyle w:val="Normal"/>
      </w:pPr>
      <w:bookmarkStart w:name="_Toc66445312" w:id="5"/>
      <w:bookmarkStart w:name="_Toc67665316" w:id="6"/>
    </w:p>
    <w:p w:rsidRPr="0037599E" w:rsidR="000B2AB0" w:rsidP="266C6683" w:rsidRDefault="0037599E" w14:paraId="183DD719" w14:textId="6C7D5365">
      <w:pPr>
        <w:pStyle w:val="Heading1"/>
        <w:rPr>
          <w:color w:val="133350"/>
          <w:lang w:val="en-GB"/>
        </w:rPr>
      </w:pPr>
      <w:bookmarkStart w:name="_Toc165643886" w:id="7"/>
      <w:r w:rsidRPr="266C6683" w:rsidR="266C6683">
        <w:rPr>
          <w:color w:val="133350"/>
          <w:lang w:val="en-GB"/>
        </w:rPr>
        <w:t>Assessment Criteria</w:t>
      </w:r>
      <w:bookmarkEnd w:id="7"/>
      <w:r w:rsidRPr="266C6683" w:rsidR="266C6683">
        <w:rPr>
          <w:lang w:val="en-GB"/>
        </w:rPr>
        <w:t>sessment Criteria</w:t>
      </w:r>
      <w:bookmarkEnd w:id="5"/>
      <w:bookmarkEnd w:id="6"/>
    </w:p>
    <w:tbl>
      <w:tblPr>
        <w:tblStyle w:val="TableGrid"/>
        <w:tblW w:w="5000" w:type="pct"/>
        <w:tblCellSpacing w:w="56" w:type="dxa"/>
        <w:tblCellMar>
          <w:top w:w="108" w:type="dxa"/>
          <w:bottom w:w="108" w:type="dxa"/>
        </w:tblCellMar>
        <w:tblLook w:val="04A0" w:firstRow="1" w:lastRow="0" w:firstColumn="1" w:lastColumn="0" w:noHBand="0" w:noVBand="1"/>
      </w:tblPr>
      <w:tblGrid>
        <w:gridCol w:w="10466"/>
      </w:tblGrid>
      <w:tr w:rsidRPr="00775C58" w:rsidR="00775C58" w:rsidTr="266C6683" w14:paraId="7A7E768C" w14:textId="77777777">
        <w:trPr>
          <w:tblCellSpacing w:w="56" w:type="dxa"/>
        </w:trPr>
        <w:tc>
          <w:tcPr>
            <w:tcW w:w="4893" w:type="pct"/>
            <w:tcBorders>
              <w:top w:val="nil"/>
              <w:left w:val="nil"/>
              <w:bottom w:val="nil"/>
              <w:right w:val="nil"/>
            </w:tcBorders>
            <w:tcMar/>
          </w:tcPr>
          <w:p w:rsidRPr="00775C58" w:rsidR="009E1562" w:rsidP="00C94830" w:rsidRDefault="009E1562" w14:paraId="17718EC2" w14:textId="77777777">
            <w:pPr>
              <w:pStyle w:val="Title"/>
            </w:pPr>
            <w:r w:rsidRPr="00775C58">
              <w:t>Learning outcomes assessed</w:t>
            </w:r>
          </w:p>
        </w:tc>
      </w:tr>
      <w:tr w:rsidRPr="00775C58" w:rsidR="00775C58" w:rsidTr="266C6683" w14:paraId="3F6DBF38" w14:textId="77777777">
        <w:trPr>
          <w:tblCellSpacing w:w="56" w:type="dxa"/>
        </w:trPr>
        <w:tc>
          <w:tcPr>
            <w:tcW w:w="4893" w:type="pct"/>
            <w:tcBorders>
              <w:top w:val="nil"/>
              <w:left w:val="nil"/>
              <w:bottom w:val="nil"/>
              <w:right w:val="nil"/>
            </w:tcBorders>
            <w:shd w:val="clear" w:color="auto" w:fill="D9E2F3" w:themeFill="accent1" w:themeFillTint="33"/>
            <w:tcMar/>
          </w:tcPr>
          <w:p w:rsidRPr="009A7C80" w:rsidR="009A7C80" w:rsidP="009A7C80" w:rsidRDefault="009A7C80" w14:paraId="74EA3472" w14:textId="0F32430C">
            <w:pPr>
              <w:numPr>
                <w:ilvl w:val="0"/>
                <w:numId w:val="3"/>
              </w:numPr>
              <w:spacing w:line="329" w:lineRule="exact"/>
              <w:jc w:val="both"/>
              <w:rPr>
                <w:rFonts w:eastAsia="Times New Roman"/>
                <w:color w:val="002060"/>
              </w:rPr>
            </w:pPr>
            <w:r w:rsidRPr="009A7C80">
              <w:rPr>
                <w:rFonts w:eastAsia="Times New Roman"/>
                <w:color w:val="002060"/>
              </w:rPr>
              <w:t>LO1 Explain the database concepts and components</w:t>
            </w:r>
            <w:r w:rsidR="007B5B7A">
              <w:rPr>
                <w:rFonts w:eastAsia="Times New Roman"/>
                <w:color w:val="002060"/>
              </w:rPr>
              <w:t>.</w:t>
            </w:r>
          </w:p>
          <w:p w:rsidRPr="009A7C80" w:rsidR="009A7C80" w:rsidP="009A7C80" w:rsidRDefault="009A7C80" w14:paraId="57EAF618" w14:textId="45E03C0F">
            <w:pPr>
              <w:numPr>
                <w:ilvl w:val="0"/>
                <w:numId w:val="3"/>
              </w:numPr>
              <w:spacing w:line="329" w:lineRule="exact"/>
              <w:jc w:val="both"/>
              <w:rPr>
                <w:rFonts w:eastAsia="Times New Roman"/>
                <w:color w:val="002060"/>
              </w:rPr>
            </w:pPr>
            <w:r w:rsidRPr="009A7C80">
              <w:rPr>
                <w:rFonts w:eastAsia="Times New Roman"/>
                <w:color w:val="002060"/>
              </w:rPr>
              <w:t>LO2 Develop a logical database design.</w:t>
            </w:r>
          </w:p>
          <w:p w:rsidRPr="009A7C80" w:rsidR="009A7C80" w:rsidP="009A7C80" w:rsidRDefault="009A7C80" w14:paraId="6BEFDA25" w14:textId="1642CAA0">
            <w:pPr>
              <w:numPr>
                <w:ilvl w:val="0"/>
                <w:numId w:val="3"/>
              </w:numPr>
              <w:spacing w:line="329" w:lineRule="exact"/>
              <w:jc w:val="both"/>
              <w:rPr>
                <w:rFonts w:eastAsia="Times New Roman"/>
                <w:color w:val="002060"/>
              </w:rPr>
            </w:pPr>
            <w:r w:rsidRPr="009A7C80">
              <w:rPr>
                <w:rFonts w:eastAsia="Times New Roman"/>
                <w:color w:val="002060"/>
              </w:rPr>
              <w:t>LO3 Construct a physical database for a given requirement</w:t>
            </w:r>
            <w:r w:rsidR="007B5B7A">
              <w:rPr>
                <w:rFonts w:eastAsia="Times New Roman"/>
                <w:color w:val="002060"/>
              </w:rPr>
              <w:t>.</w:t>
            </w:r>
          </w:p>
          <w:p w:rsidRPr="00ED3C12" w:rsidR="009C385C" w:rsidP="00ED3C12" w:rsidRDefault="009A7C80" w14:paraId="179EBAB7" w14:textId="6DDF89F7">
            <w:pPr>
              <w:numPr>
                <w:ilvl w:val="0"/>
                <w:numId w:val="3"/>
              </w:numPr>
              <w:spacing w:line="329" w:lineRule="exact"/>
              <w:jc w:val="both"/>
              <w:rPr>
                <w:rFonts w:eastAsia="Times New Roman"/>
                <w:color w:val="002060"/>
              </w:rPr>
            </w:pPr>
            <w:r w:rsidRPr="009A7C80">
              <w:rPr>
                <w:rFonts w:eastAsia="Times New Roman"/>
                <w:color w:val="002060"/>
              </w:rPr>
              <w:t>LO4 Test and Manage databases</w:t>
            </w:r>
            <w:r w:rsidR="00AC5158">
              <w:rPr>
                <w:rFonts w:eastAsia="Times New Roman"/>
                <w:color w:val="002060"/>
              </w:rPr>
              <w:t>.</w:t>
            </w:r>
          </w:p>
        </w:tc>
      </w:tr>
      <w:tr w:rsidRPr="00775C58" w:rsidR="00775C58" w:rsidTr="266C6683" w14:paraId="43B4B6FE" w14:textId="77777777">
        <w:trPr>
          <w:tblCellSpacing w:w="56" w:type="dxa"/>
        </w:trPr>
        <w:tc>
          <w:tcPr>
            <w:tcW w:w="4893" w:type="pct"/>
            <w:tcBorders>
              <w:top w:val="nil"/>
              <w:left w:val="nil"/>
              <w:bottom w:val="nil"/>
              <w:right w:val="nil"/>
            </w:tcBorders>
            <w:tcMar/>
          </w:tcPr>
          <w:p w:rsidR="005A381D" w:rsidP="00C94830" w:rsidRDefault="005A381D" w14:paraId="496F76B9" w14:textId="77777777">
            <w:pPr>
              <w:pStyle w:val="Title"/>
            </w:pPr>
          </w:p>
          <w:p w:rsidR="00F46E43" w:rsidP="00C94830" w:rsidRDefault="00F46E43" w14:paraId="3EE6A8D2" w14:textId="66C25CD0">
            <w:pPr>
              <w:pStyle w:val="Title"/>
            </w:pPr>
            <w:r w:rsidRPr="00775C58">
              <w:t>Other skills/attributes developed</w:t>
            </w:r>
          </w:p>
          <w:p w:rsidRPr="00137FA9" w:rsidR="00137FA9" w:rsidP="00137FA9" w:rsidRDefault="001D1D50" w14:paraId="320D4FA2" w14:textId="31FF2705">
            <w:r w:rsidRPr="266C6683" w:rsidR="266C6683">
              <w:rPr>
                <w:lang w:val="en-GB"/>
              </w:rPr>
              <w:t>This includes elements of the Cardiff Met EDGE (Ethical, Digital</w:t>
            </w:r>
            <w:r w:rsidRPr="266C6683" w:rsidR="266C6683">
              <w:rPr>
                <w:lang w:val="en-GB"/>
              </w:rPr>
              <w:t>,</w:t>
            </w:r>
            <w:r w:rsidRPr="266C6683" w:rsidR="266C6683">
              <w:rPr>
                <w:lang w:val="en-GB"/>
              </w:rPr>
              <w:t xml:space="preserve"> Global</w:t>
            </w:r>
            <w:r w:rsidRPr="266C6683" w:rsidR="266C6683">
              <w:rPr>
                <w:lang w:val="en-GB"/>
              </w:rPr>
              <w:t xml:space="preserve"> and</w:t>
            </w:r>
            <w:r w:rsidRPr="266C6683" w:rsidR="266C6683">
              <w:rPr>
                <w:lang w:val="en-GB"/>
              </w:rPr>
              <w:t xml:space="preserve"> Entrepreneurial</w:t>
            </w:r>
            <w:r w:rsidRPr="266C6683" w:rsidR="266C6683">
              <w:rPr>
                <w:lang w:val="en-GB"/>
              </w:rPr>
              <w:t xml:space="preserve"> skills</w:t>
            </w:r>
            <w:r w:rsidRPr="266C6683" w:rsidR="266C6683">
              <w:rPr>
                <w:lang w:val="en-GB"/>
              </w:rPr>
              <w:t xml:space="preserve">) and other attributes developed in students through the completion of the </w:t>
            </w:r>
            <w:r w:rsidRPr="266C6683" w:rsidR="266C6683">
              <w:rPr>
                <w:lang w:val="en-GB"/>
              </w:rPr>
              <w:t xml:space="preserve">module and </w:t>
            </w:r>
            <w:r w:rsidRPr="266C6683" w:rsidR="266C6683">
              <w:rPr>
                <w:lang w:val="en-GB"/>
              </w:rPr>
              <w:t xml:space="preserve">assessment. These </w:t>
            </w:r>
            <w:r w:rsidRPr="266C6683" w:rsidR="266C6683">
              <w:rPr>
                <w:lang w:val="en-GB"/>
              </w:rPr>
              <w:t xml:space="preserve">will </w:t>
            </w:r>
            <w:r w:rsidRPr="266C6683" w:rsidR="266C6683">
              <w:rPr>
                <w:lang w:val="en-GB"/>
              </w:rPr>
              <w:t>also</w:t>
            </w:r>
            <w:r w:rsidRPr="266C6683" w:rsidR="266C6683">
              <w:rPr>
                <w:lang w:val="en-GB"/>
              </w:rPr>
              <w:t xml:space="preserve"> be </w:t>
            </w:r>
            <w:r w:rsidRPr="266C6683" w:rsidR="266C6683">
              <w:rPr>
                <w:lang w:val="en-GB"/>
              </w:rPr>
              <w:t xml:space="preserve">highlighted in the module guidance, which should be read by all students completing the module. </w:t>
            </w:r>
            <w:r w:rsidRPr="266C6683" w:rsidR="266C6683">
              <w:rPr>
                <w:lang w:val="en-GB"/>
              </w:rPr>
              <w:t xml:space="preserve">Assessments are not just a way of auditing </w:t>
            </w:r>
            <w:r w:rsidRPr="266C6683" w:rsidR="266C6683">
              <w:rPr>
                <w:lang w:val="en-GB"/>
              </w:rPr>
              <w:t>student knowledge</w:t>
            </w:r>
            <w:r w:rsidRPr="266C6683" w:rsidR="266C6683">
              <w:rPr>
                <w:lang w:val="en-GB"/>
              </w:rPr>
              <w:t>.</w:t>
            </w:r>
            <w:r w:rsidRPr="266C6683" w:rsidR="266C6683">
              <w:rPr>
                <w:lang w:val="en-GB"/>
              </w:rPr>
              <w:t xml:space="preserve"> </w:t>
            </w:r>
            <w:r w:rsidRPr="266C6683" w:rsidR="266C6683">
              <w:rPr>
                <w:lang w:val="en-GB"/>
              </w:rPr>
              <w:t>T</w:t>
            </w:r>
            <w:r w:rsidRPr="266C6683" w:rsidR="266C6683">
              <w:rPr>
                <w:lang w:val="en-GB"/>
              </w:rPr>
              <w:t xml:space="preserve">hey are a process which provides additional learning and development </w:t>
            </w:r>
            <w:r w:rsidRPr="266C6683" w:rsidR="266C6683">
              <w:rPr>
                <w:lang w:val="en-GB"/>
              </w:rPr>
              <w:t>through the preparation for and completion of the assessment</w:t>
            </w:r>
            <w:r w:rsidRPr="266C6683" w:rsidR="266C6683">
              <w:rPr>
                <w:lang w:val="en-GB"/>
              </w:rPr>
              <w:t xml:space="preserve">. </w:t>
            </w:r>
          </w:p>
        </w:tc>
      </w:tr>
      <w:tr w:rsidRPr="00775C58" w:rsidR="00775C58" w:rsidTr="266C6683" w14:paraId="45CEA866" w14:textId="77777777">
        <w:trPr>
          <w:tblCellSpacing w:w="56" w:type="dxa"/>
        </w:trPr>
        <w:tc>
          <w:tcPr>
            <w:tcW w:w="4893" w:type="pct"/>
            <w:tcBorders>
              <w:top w:val="nil"/>
              <w:left w:val="nil"/>
              <w:bottom w:val="nil"/>
              <w:right w:val="nil"/>
            </w:tcBorders>
            <w:shd w:val="clear" w:color="auto" w:fill="D9E2F3" w:themeFill="accent1" w:themeFillTint="33"/>
            <w:tcMar/>
          </w:tcPr>
          <w:p w:rsidRPr="009A67CD" w:rsidR="009A67CD" w:rsidP="00A63E39" w:rsidRDefault="009A67CD" w14:paraId="389CADC5" w14:textId="77777777">
            <w:pPr>
              <w:spacing w:line="360" w:lineRule="auto"/>
              <w:jc w:val="both"/>
              <w:rPr>
                <w:b/>
                <w:bCs/>
                <w:color w:val="002060"/>
                <w:lang w:val="en-US"/>
              </w:rPr>
            </w:pPr>
            <w:r w:rsidRPr="009A67CD">
              <w:rPr>
                <w:b/>
                <w:bCs/>
                <w:color w:val="002060"/>
                <w:lang w:val="en-US"/>
              </w:rPr>
              <w:t>Ethical Skills</w:t>
            </w:r>
            <w:r w:rsidRPr="009A67CD">
              <w:rPr>
                <w:color w:val="002060"/>
                <w:lang w:val="en-US"/>
              </w:rPr>
              <w:t>:</w:t>
            </w:r>
          </w:p>
          <w:p w:rsidRPr="009A67CD" w:rsidR="009A67CD" w:rsidP="00A63E39" w:rsidRDefault="009A67CD" w14:paraId="6DC33794" w14:textId="1116F341">
            <w:pPr>
              <w:spacing w:line="360" w:lineRule="auto"/>
              <w:jc w:val="both"/>
              <w:rPr>
                <w:color w:val="002060"/>
                <w:lang w:val="en-US"/>
              </w:rPr>
            </w:pPr>
            <w:r w:rsidRPr="009A67CD">
              <w:rPr>
                <w:b/>
                <w:bCs/>
                <w:color w:val="002060"/>
                <w:lang w:val="en-US"/>
              </w:rPr>
              <w:t>Data Privacy</w:t>
            </w:r>
            <w:r w:rsidRPr="009A67CD">
              <w:rPr>
                <w:color w:val="002060"/>
                <w:lang w:val="en-US"/>
              </w:rPr>
              <w:t>: Understanding and implementing measures to ensure data privacy and security, including handling sensitive information responsibly and complying with relevant regulations</w:t>
            </w:r>
            <w:r w:rsidR="00116E58">
              <w:rPr>
                <w:color w:val="002060"/>
                <w:lang w:val="en-US"/>
              </w:rPr>
              <w:t>.</w:t>
            </w:r>
          </w:p>
          <w:p w:rsidRPr="009A67CD" w:rsidR="009A67CD" w:rsidP="00A63E39" w:rsidRDefault="009A67CD" w14:paraId="753820DF" w14:textId="77777777">
            <w:pPr>
              <w:spacing w:line="360" w:lineRule="auto"/>
              <w:jc w:val="both"/>
              <w:rPr>
                <w:color w:val="002060"/>
                <w:lang w:val="en-US"/>
              </w:rPr>
            </w:pPr>
            <w:r w:rsidRPr="009A67CD">
              <w:rPr>
                <w:b/>
                <w:bCs/>
                <w:color w:val="002060"/>
                <w:lang w:val="en-US"/>
              </w:rPr>
              <w:t>Ethical Decision-Making</w:t>
            </w:r>
            <w:r w:rsidRPr="009A67CD">
              <w:rPr>
                <w:color w:val="002060"/>
                <w:lang w:val="en-US"/>
              </w:rPr>
              <w:t>: Considering ethical implications when designing databases, such as avoiding bias in data representation and ensuring fairness in data processing.</w:t>
            </w:r>
          </w:p>
          <w:p w:rsidR="009A67CD" w:rsidP="00A63E39" w:rsidRDefault="009A67CD" w14:paraId="055211D0" w14:textId="77777777">
            <w:pPr>
              <w:spacing w:line="360" w:lineRule="auto"/>
              <w:jc w:val="both"/>
              <w:rPr>
                <w:color w:val="002060"/>
                <w:lang w:val="en-US"/>
              </w:rPr>
            </w:pPr>
            <w:r w:rsidRPr="009A67CD">
              <w:rPr>
                <w:b/>
                <w:bCs/>
                <w:color w:val="002060"/>
                <w:lang w:val="en-US"/>
              </w:rPr>
              <w:t>Professional Conduct</w:t>
            </w:r>
            <w:r w:rsidRPr="009A67CD">
              <w:rPr>
                <w:color w:val="002060"/>
                <w:lang w:val="en-US"/>
              </w:rPr>
              <w:t>: Adhering to professional standards and best practices in database design, development, and management, including honesty, integrity, and transparency in handling data and projects.</w:t>
            </w:r>
          </w:p>
          <w:p w:rsidRPr="009A67CD" w:rsidR="00A218BB" w:rsidP="00A63E39" w:rsidRDefault="00A218BB" w14:paraId="3FDEC7B0" w14:textId="77777777">
            <w:pPr>
              <w:spacing w:line="360" w:lineRule="auto"/>
              <w:jc w:val="both"/>
              <w:rPr>
                <w:color w:val="002060"/>
                <w:lang w:val="en-US"/>
              </w:rPr>
            </w:pPr>
          </w:p>
          <w:p w:rsidRPr="009A67CD" w:rsidR="009A67CD" w:rsidP="00A63E39" w:rsidRDefault="009A67CD" w14:paraId="38820359" w14:textId="77777777">
            <w:pPr>
              <w:spacing w:line="360" w:lineRule="auto"/>
              <w:jc w:val="both"/>
              <w:rPr>
                <w:b/>
                <w:bCs/>
                <w:color w:val="002060"/>
                <w:lang w:val="en-US"/>
              </w:rPr>
            </w:pPr>
            <w:r w:rsidRPr="009A67CD">
              <w:rPr>
                <w:b/>
                <w:bCs/>
                <w:color w:val="002060"/>
                <w:lang w:val="en-US"/>
              </w:rPr>
              <w:t>Digital Skills</w:t>
            </w:r>
            <w:r w:rsidRPr="009A67CD">
              <w:rPr>
                <w:color w:val="002060"/>
                <w:lang w:val="en-US"/>
              </w:rPr>
              <w:t>:</w:t>
            </w:r>
          </w:p>
          <w:p w:rsidRPr="009A67CD" w:rsidR="009A67CD" w:rsidP="00A63E39" w:rsidRDefault="009A67CD" w14:paraId="6EC73C4E" w14:textId="77777777">
            <w:pPr>
              <w:spacing w:line="360" w:lineRule="auto"/>
              <w:jc w:val="both"/>
              <w:rPr>
                <w:color w:val="002060"/>
                <w:lang w:val="en-US"/>
              </w:rPr>
            </w:pPr>
            <w:r w:rsidRPr="009A67CD">
              <w:rPr>
                <w:b/>
                <w:bCs/>
                <w:color w:val="002060"/>
                <w:lang w:val="en-US"/>
              </w:rPr>
              <w:t>SQL Proficiency</w:t>
            </w:r>
            <w:r w:rsidRPr="009A67CD">
              <w:rPr>
                <w:color w:val="002060"/>
                <w:lang w:val="en-US"/>
              </w:rPr>
              <w:t>: Mastering SQL queries, database manipulation, and optimization techniques to efficiently work with digital data sets.</w:t>
            </w:r>
          </w:p>
          <w:p w:rsidRPr="009A67CD" w:rsidR="009A67CD" w:rsidP="00A63E39" w:rsidRDefault="009A67CD" w14:paraId="6C616768" w14:textId="77777777">
            <w:pPr>
              <w:spacing w:line="360" w:lineRule="auto"/>
              <w:jc w:val="both"/>
              <w:rPr>
                <w:color w:val="002060"/>
                <w:lang w:val="en-US"/>
              </w:rPr>
            </w:pPr>
            <w:r w:rsidRPr="009A67CD">
              <w:rPr>
                <w:b/>
                <w:bCs/>
                <w:color w:val="002060"/>
                <w:lang w:val="en-US"/>
              </w:rPr>
              <w:t>Database Management Tools</w:t>
            </w:r>
            <w:r w:rsidRPr="009A67CD">
              <w:rPr>
                <w:color w:val="002060"/>
                <w:lang w:val="en-US"/>
              </w:rPr>
              <w:t>: Familiarity with database management systems (DBMS) and related tools for designing, developing, and administering databases.</w:t>
            </w:r>
          </w:p>
          <w:p w:rsidR="009A67CD" w:rsidP="00A63E39" w:rsidRDefault="009A67CD" w14:paraId="0AB97202" w14:textId="77777777">
            <w:pPr>
              <w:spacing w:line="360" w:lineRule="auto"/>
              <w:jc w:val="both"/>
              <w:rPr>
                <w:color w:val="002060"/>
                <w:lang w:val="en-US"/>
              </w:rPr>
            </w:pPr>
            <w:r w:rsidRPr="009A67CD">
              <w:rPr>
                <w:b/>
                <w:bCs/>
                <w:color w:val="002060"/>
                <w:lang w:val="en-US"/>
              </w:rPr>
              <w:t>Coding and Scripting</w:t>
            </w:r>
            <w:r w:rsidRPr="009A67CD">
              <w:rPr>
                <w:color w:val="002060"/>
                <w:lang w:val="en-US"/>
              </w:rPr>
              <w:t>: Writing code and scripts to automate database tasks, create stored procedures, triggers, and other database objects.</w:t>
            </w:r>
          </w:p>
          <w:p w:rsidRPr="009A67CD" w:rsidR="00A218BB" w:rsidP="00A63E39" w:rsidRDefault="00A218BB" w14:paraId="626DBB32" w14:textId="77777777">
            <w:pPr>
              <w:spacing w:line="360" w:lineRule="auto"/>
              <w:jc w:val="both"/>
              <w:rPr>
                <w:color w:val="002060"/>
                <w:lang w:val="en-US"/>
              </w:rPr>
            </w:pPr>
          </w:p>
          <w:p w:rsidRPr="009A67CD" w:rsidR="009A67CD" w:rsidP="00A63E39" w:rsidRDefault="009A67CD" w14:paraId="07576AF5" w14:textId="77777777">
            <w:pPr>
              <w:spacing w:line="360" w:lineRule="auto"/>
              <w:jc w:val="both"/>
              <w:rPr>
                <w:color w:val="002060"/>
                <w:lang w:val="en-US"/>
              </w:rPr>
            </w:pPr>
            <w:r w:rsidRPr="009A67CD">
              <w:rPr>
                <w:b/>
                <w:bCs/>
                <w:color w:val="002060"/>
                <w:lang w:val="en-US"/>
              </w:rPr>
              <w:t>Global Skills</w:t>
            </w:r>
            <w:r w:rsidRPr="009A67CD">
              <w:rPr>
                <w:color w:val="002060"/>
                <w:lang w:val="en-US"/>
              </w:rPr>
              <w:t>:</w:t>
            </w:r>
          </w:p>
          <w:p w:rsidRPr="009A67CD" w:rsidR="009A67CD" w:rsidP="00A63E39" w:rsidRDefault="009A67CD" w14:paraId="3FAEDD45" w14:textId="7A16784B">
            <w:pPr>
              <w:spacing w:line="360" w:lineRule="auto"/>
              <w:jc w:val="both"/>
              <w:rPr>
                <w:color w:val="002060"/>
                <w:lang w:val="en-US"/>
              </w:rPr>
            </w:pPr>
            <w:r w:rsidRPr="009A67CD">
              <w:rPr>
                <w:b/>
                <w:bCs/>
                <w:color w:val="002060"/>
                <w:lang w:val="en-US"/>
              </w:rPr>
              <w:t>Cross-Cultural</w:t>
            </w:r>
            <w:r w:rsidR="00E37FA6">
              <w:rPr>
                <w:b/>
                <w:bCs/>
                <w:color w:val="002060"/>
                <w:lang w:val="en-US"/>
              </w:rPr>
              <w:t xml:space="preserve"> </w:t>
            </w:r>
            <w:r w:rsidRPr="009A67CD">
              <w:rPr>
                <w:b/>
                <w:bCs/>
                <w:color w:val="002060"/>
                <w:lang w:val="en-US"/>
              </w:rPr>
              <w:t>Communication</w:t>
            </w:r>
            <w:r w:rsidRPr="009A67CD">
              <w:rPr>
                <w:color w:val="002060"/>
                <w:lang w:val="en-US"/>
              </w:rPr>
              <w:t xml:space="preserve">: Collaborating with diverse </w:t>
            </w:r>
            <w:r w:rsidR="00104FE3">
              <w:rPr>
                <w:color w:val="002060"/>
                <w:lang w:val="en-US"/>
              </w:rPr>
              <w:t>individuals</w:t>
            </w:r>
            <w:r w:rsidRPr="009A67CD">
              <w:rPr>
                <w:color w:val="002060"/>
                <w:lang w:val="en-US"/>
              </w:rPr>
              <w:t xml:space="preserve"> from different cultural backgrounds to understand global perspectives and requirements.</w:t>
            </w:r>
          </w:p>
          <w:p w:rsidR="009A67CD" w:rsidP="00A63E39" w:rsidRDefault="009A67CD" w14:paraId="326B769C" w14:textId="73E172EB">
            <w:pPr>
              <w:spacing w:line="360" w:lineRule="auto"/>
              <w:jc w:val="both"/>
              <w:rPr>
                <w:color w:val="002060"/>
                <w:lang w:val="en-US"/>
              </w:rPr>
            </w:pPr>
            <w:r w:rsidRPr="009A67CD">
              <w:rPr>
                <w:b/>
                <w:bCs/>
                <w:color w:val="002060"/>
                <w:lang w:val="en-US"/>
              </w:rPr>
              <w:t>Data Localization</w:t>
            </w:r>
            <w:r w:rsidRPr="009A67CD">
              <w:rPr>
                <w:color w:val="002060"/>
                <w:lang w:val="en-US"/>
              </w:rPr>
              <w:t>: Designing databases with considerations for global data storage, access, and localization requirements</w:t>
            </w:r>
            <w:r w:rsidR="00AB638A">
              <w:rPr>
                <w:color w:val="002060"/>
                <w:lang w:val="en-US"/>
              </w:rPr>
              <w:t>.</w:t>
            </w:r>
          </w:p>
          <w:p w:rsidR="00A218BB" w:rsidP="00A63E39" w:rsidRDefault="00A218BB" w14:paraId="4A97766B" w14:textId="77777777">
            <w:pPr>
              <w:spacing w:line="360" w:lineRule="auto"/>
              <w:jc w:val="both"/>
              <w:rPr>
                <w:color w:val="002060"/>
                <w:lang w:val="en-US"/>
              </w:rPr>
            </w:pPr>
          </w:p>
          <w:p w:rsidR="008E4030" w:rsidP="00A63E39" w:rsidRDefault="008E4030" w14:paraId="66BB7A0E" w14:textId="77777777">
            <w:pPr>
              <w:spacing w:line="360" w:lineRule="auto"/>
              <w:jc w:val="both"/>
              <w:rPr>
                <w:color w:val="002060"/>
                <w:lang w:val="en-US"/>
              </w:rPr>
            </w:pPr>
          </w:p>
          <w:p w:rsidRPr="009A67CD" w:rsidR="008E4030" w:rsidP="00A63E39" w:rsidRDefault="008E4030" w14:paraId="47F7FFA3" w14:textId="77777777">
            <w:pPr>
              <w:spacing w:line="360" w:lineRule="auto"/>
              <w:jc w:val="both"/>
              <w:rPr>
                <w:color w:val="002060"/>
                <w:lang w:val="en-US"/>
              </w:rPr>
            </w:pPr>
          </w:p>
          <w:p w:rsidRPr="009A67CD" w:rsidR="009A67CD" w:rsidP="00A63E39" w:rsidRDefault="009A67CD" w14:paraId="4D3558D7" w14:textId="77777777">
            <w:pPr>
              <w:spacing w:line="360" w:lineRule="auto"/>
              <w:jc w:val="both"/>
              <w:rPr>
                <w:color w:val="002060"/>
                <w:lang w:val="en-US"/>
              </w:rPr>
            </w:pPr>
            <w:r w:rsidRPr="009A67CD">
              <w:rPr>
                <w:b/>
                <w:bCs/>
                <w:color w:val="002060"/>
                <w:lang w:val="en-US"/>
              </w:rPr>
              <w:t>Entrepreneurial Skills</w:t>
            </w:r>
            <w:r w:rsidRPr="009A67CD">
              <w:rPr>
                <w:color w:val="002060"/>
                <w:lang w:val="en-US"/>
              </w:rPr>
              <w:t>:</w:t>
            </w:r>
          </w:p>
          <w:p w:rsidRPr="009A67CD" w:rsidR="009A67CD" w:rsidP="00A63E39" w:rsidRDefault="009A67CD" w14:paraId="129E1436" w14:textId="77777777">
            <w:pPr>
              <w:spacing w:line="360" w:lineRule="auto"/>
              <w:jc w:val="both"/>
              <w:rPr>
                <w:color w:val="002060"/>
                <w:lang w:val="en-US"/>
              </w:rPr>
            </w:pPr>
            <w:r w:rsidRPr="009A67CD">
              <w:rPr>
                <w:b/>
                <w:bCs/>
                <w:color w:val="002060"/>
                <w:lang w:val="en-US"/>
              </w:rPr>
              <w:t>Innovative Thinking</w:t>
            </w:r>
            <w:r w:rsidRPr="009A67CD">
              <w:rPr>
                <w:color w:val="002060"/>
                <w:lang w:val="en-US"/>
              </w:rPr>
              <w:t>: Developing creative solutions and approaches to database design challenges, such as optimizing performance, scalability, and cost-effectiveness.</w:t>
            </w:r>
          </w:p>
          <w:p w:rsidRPr="009A67CD" w:rsidR="009A67CD" w:rsidP="00A63E39" w:rsidRDefault="009A67CD" w14:paraId="557A28DE" w14:textId="77777777">
            <w:pPr>
              <w:spacing w:line="360" w:lineRule="auto"/>
              <w:jc w:val="both"/>
              <w:rPr>
                <w:color w:val="002060"/>
                <w:lang w:val="en-US"/>
              </w:rPr>
            </w:pPr>
            <w:r w:rsidRPr="009A67CD">
              <w:rPr>
                <w:b/>
                <w:bCs/>
                <w:color w:val="002060"/>
                <w:lang w:val="en-US"/>
              </w:rPr>
              <w:t>Project Management</w:t>
            </w:r>
            <w:r w:rsidRPr="009A67CD">
              <w:rPr>
                <w:color w:val="002060"/>
                <w:lang w:val="en-US"/>
              </w:rPr>
              <w:t>: Planning, organizing, and executing database projects effectively, including resource management, budgeting, and timelines.</w:t>
            </w:r>
          </w:p>
          <w:p w:rsidRPr="009A67CD" w:rsidR="009A67CD" w:rsidP="00A63E39" w:rsidRDefault="009A67CD" w14:paraId="4A7EB0E7" w14:textId="77777777">
            <w:pPr>
              <w:spacing w:line="360" w:lineRule="auto"/>
              <w:jc w:val="both"/>
              <w:rPr>
                <w:color w:val="002060"/>
                <w:lang w:val="en-US"/>
              </w:rPr>
            </w:pPr>
            <w:r w:rsidRPr="009A67CD">
              <w:rPr>
                <w:b/>
                <w:bCs/>
                <w:color w:val="002060"/>
                <w:lang w:val="en-US"/>
              </w:rPr>
              <w:t>Business Acumen</w:t>
            </w:r>
            <w:r w:rsidRPr="009A67CD">
              <w:rPr>
                <w:color w:val="002060"/>
                <w:lang w:val="en-US"/>
              </w:rPr>
              <w:t>: Understanding how databases support business goals and strategies, including identifying opportunities for data-driven decision-making and innovation.</w:t>
            </w:r>
          </w:p>
          <w:p w:rsidR="009A67CD" w:rsidP="00A63E39" w:rsidRDefault="009A67CD" w14:paraId="7955691A" w14:textId="77777777">
            <w:pPr>
              <w:spacing w:line="360" w:lineRule="auto"/>
              <w:jc w:val="both"/>
              <w:rPr>
                <w:color w:val="002060"/>
                <w:lang w:val="en-US"/>
              </w:rPr>
            </w:pPr>
            <w:r w:rsidRPr="009A67CD">
              <w:rPr>
                <w:b/>
                <w:bCs/>
                <w:color w:val="002060"/>
                <w:lang w:val="en-US"/>
              </w:rPr>
              <w:t>Risk Management</w:t>
            </w:r>
            <w:r w:rsidRPr="009A67CD">
              <w:rPr>
                <w:color w:val="002060"/>
                <w:lang w:val="en-US"/>
              </w:rPr>
              <w:t>: Assessing and mitigating risks related to database design, security, and compliance to ensure business continuity and resilience.</w:t>
            </w:r>
          </w:p>
          <w:p w:rsidRPr="009A67CD" w:rsidR="003E23B9" w:rsidP="00A63E39" w:rsidRDefault="003E23B9" w14:paraId="18227AB6" w14:textId="77777777">
            <w:pPr>
              <w:spacing w:line="360" w:lineRule="auto"/>
              <w:jc w:val="both"/>
              <w:rPr>
                <w:color w:val="002060"/>
                <w:lang w:val="en-US"/>
              </w:rPr>
            </w:pPr>
          </w:p>
          <w:p w:rsidRPr="009A67CD" w:rsidR="009C385C" w:rsidP="009A67CD" w:rsidRDefault="009C385C" w14:paraId="69CF03B8" w14:textId="3C3A4D30"/>
        </w:tc>
      </w:tr>
    </w:tbl>
    <w:p w:rsidR="009E1562" w:rsidP="003A1E95" w:rsidRDefault="009E1562" w14:paraId="241F22E1" w14:textId="77777777">
      <w:pPr>
        <w:rPr>
          <w:color w:val="133350"/>
        </w:rPr>
      </w:pPr>
    </w:p>
    <w:p w:rsidRPr="00775C58" w:rsidR="008C162B" w:rsidP="003A1E95" w:rsidRDefault="008C162B" w14:paraId="504BC462" w14:textId="77777777">
      <w:pPr>
        <w:rPr>
          <w:color w:val="133350"/>
        </w:rPr>
      </w:pPr>
    </w:p>
    <w:tbl>
      <w:tblPr>
        <w:tblStyle w:val="TableGrid"/>
        <w:tblW w:w="5000" w:type="pct"/>
        <w:tblCellSpacing w:w="56" w:type="dxa"/>
        <w:tblBorders>
          <w:insideH w:val="none" w:color="auto" w:sz="0" w:space="0"/>
          <w:insideV w:val="none" w:color="auto" w:sz="0" w:space="0"/>
        </w:tblBorders>
        <w:tblCellMar>
          <w:top w:w="108" w:type="dxa"/>
          <w:bottom w:w="108" w:type="dxa"/>
        </w:tblCellMar>
        <w:tblLook w:val="04A0" w:firstRow="1" w:lastRow="0" w:firstColumn="1" w:lastColumn="0" w:noHBand="0" w:noVBand="1"/>
      </w:tblPr>
      <w:tblGrid>
        <w:gridCol w:w="10456"/>
      </w:tblGrid>
      <w:tr w:rsidRPr="00775C58" w:rsidR="00775C58" w:rsidTr="266C6683" w14:paraId="17650960" w14:textId="77777777">
        <w:trPr>
          <w:tblCellSpacing w:w="56" w:type="dxa"/>
        </w:trPr>
        <w:tc>
          <w:tcPr>
            <w:tcW w:w="4893" w:type="pct"/>
            <w:tcMar/>
          </w:tcPr>
          <w:p w:rsidRPr="00C94830" w:rsidR="00D62BF1" w:rsidP="00C94830" w:rsidRDefault="00C94830" w14:paraId="5989D2B3" w14:textId="2174B284">
            <w:pPr>
              <w:pStyle w:val="Title"/>
            </w:pPr>
            <w:bookmarkStart w:name="_Toc66445313" w:id="8"/>
            <w:r w:rsidRPr="00C94830">
              <w:t xml:space="preserve">Marking/Assessment </w:t>
            </w:r>
            <w:bookmarkEnd w:id="8"/>
            <w:r w:rsidRPr="00C94830">
              <w:t>Criteria</w:t>
            </w:r>
          </w:p>
        </w:tc>
      </w:tr>
      <w:tr w:rsidRPr="00775C58" w:rsidR="00775C58" w:rsidTr="266C6683" w14:paraId="11227E56" w14:textId="77777777">
        <w:trPr>
          <w:trHeight w:val="5687"/>
          <w:tblCellSpacing w:w="56" w:type="dxa"/>
        </w:trPr>
        <w:tc>
          <w:tcPr>
            <w:tcW w:w="4893" w:type="pct"/>
            <w:shd w:val="clear" w:color="auto" w:fill="D9E2F3" w:themeFill="accent1" w:themeFillTint="33"/>
            <w:tcMar/>
          </w:tcPr>
          <w:p w:rsidRPr="00775C58" w:rsidR="00D62BF1" w:rsidP="009D05E6" w:rsidRDefault="00D62BF1" w14:paraId="1A257461" w14:textId="77777777">
            <w:pPr>
              <w:rPr>
                <w:color w:val="133350"/>
              </w:rPr>
            </w:pPr>
          </w:p>
          <w:tbl>
            <w:tblPr>
              <w:tblStyle w:val="TableGrid"/>
              <w:tblW w:w="9380" w:type="dxa"/>
              <w:tblLook w:val="04A0" w:firstRow="1" w:lastRow="0" w:firstColumn="1" w:lastColumn="0" w:noHBand="0" w:noVBand="1"/>
            </w:tblPr>
            <w:tblGrid>
              <w:gridCol w:w="3595"/>
              <w:gridCol w:w="5785"/>
            </w:tblGrid>
            <w:tr w:rsidR="009A1201" w:rsidTr="266C6683" w14:paraId="35739A25" w14:textId="77777777">
              <w:trPr>
                <w:trHeight w:val="843"/>
              </w:trPr>
              <w:tc>
                <w:tcPr>
                  <w:tcW w:w="3595" w:type="dxa"/>
                  <w:tcMar/>
                  <w:vAlign w:val="center"/>
                </w:tcPr>
                <w:p w:rsidRPr="00A54198" w:rsidR="009A1201" w:rsidP="009A1201" w:rsidRDefault="009A1201" w14:paraId="437537D5" w14:textId="77777777">
                  <w:pPr>
                    <w:ind w:left="120"/>
                    <w:jc w:val="center"/>
                    <w:rPr>
                      <w:b/>
                      <w:color w:val="002060"/>
                    </w:rPr>
                  </w:pPr>
                  <w:r w:rsidRPr="00A54198">
                    <w:rPr>
                      <w:rFonts w:eastAsia="Times New Roman"/>
                      <w:b/>
                      <w:bCs/>
                      <w:color w:val="002060"/>
                    </w:rPr>
                    <w:t>This submission will be assessed as follows</w:t>
                  </w:r>
                </w:p>
              </w:tc>
              <w:tc>
                <w:tcPr>
                  <w:tcW w:w="5785" w:type="dxa"/>
                  <w:tcMar/>
                  <w:vAlign w:val="center"/>
                </w:tcPr>
                <w:p w:rsidRPr="00A54198" w:rsidR="009A1201" w:rsidP="009A1201" w:rsidRDefault="009A1201" w14:paraId="02EBC372" w14:textId="77777777">
                  <w:pPr>
                    <w:jc w:val="center"/>
                    <w:rPr>
                      <w:b/>
                      <w:color w:val="002060"/>
                    </w:rPr>
                  </w:pPr>
                </w:p>
                <w:p w:rsidRPr="00A54198" w:rsidR="009A1201" w:rsidP="009A1201" w:rsidRDefault="009A1201" w14:paraId="29B59075" w14:textId="77777777">
                  <w:pPr>
                    <w:jc w:val="center"/>
                    <w:rPr>
                      <w:b/>
                      <w:color w:val="002060"/>
                    </w:rPr>
                  </w:pPr>
                  <w:r w:rsidRPr="00A54198">
                    <w:rPr>
                      <w:rFonts w:eastAsia="Times New Roman"/>
                      <w:b/>
                      <w:bCs/>
                      <w:color w:val="002060"/>
                    </w:rPr>
                    <w:t>Depth of the task</w:t>
                  </w:r>
                </w:p>
              </w:tc>
            </w:tr>
            <w:tr w:rsidR="009A1201" w:rsidTr="266C6683" w14:paraId="78744241" w14:textId="77777777">
              <w:trPr>
                <w:trHeight w:val="1411"/>
              </w:trPr>
              <w:tc>
                <w:tcPr>
                  <w:tcW w:w="3595" w:type="dxa"/>
                  <w:tcMar/>
                  <w:vAlign w:val="center"/>
                </w:tcPr>
                <w:p w:rsidRPr="00A54198" w:rsidR="009A1201" w:rsidP="009A1201" w:rsidRDefault="009A1201" w14:paraId="2EED4C6B" w14:textId="77777777">
                  <w:pPr>
                    <w:spacing w:line="256" w:lineRule="exact"/>
                    <w:jc w:val="center"/>
                    <w:rPr>
                      <w:color w:val="002060"/>
                    </w:rPr>
                  </w:pPr>
                  <w:r w:rsidRPr="00A54198">
                    <w:rPr>
                      <w:color w:val="002060"/>
                    </w:rPr>
                    <w:t>TASK 1</w:t>
                  </w:r>
                </w:p>
              </w:tc>
              <w:tc>
                <w:tcPr>
                  <w:tcW w:w="5785" w:type="dxa"/>
                  <w:tcMar/>
                  <w:vAlign w:val="center"/>
                </w:tcPr>
                <w:p w:rsidRPr="00A54198" w:rsidR="009A1201" w:rsidP="009A1201" w:rsidRDefault="009A1201" w14:paraId="60996994" w14:textId="77777777">
                  <w:pPr>
                    <w:spacing w:line="360" w:lineRule="auto"/>
                    <w:jc w:val="both"/>
                    <w:rPr>
                      <w:color w:val="002060"/>
                    </w:rPr>
                  </w:pPr>
                  <w:r w:rsidRPr="00A54198">
                    <w:rPr>
                      <w:rFonts w:eastAsia="Times New Roman"/>
                      <w:color w:val="002060"/>
                    </w:rPr>
                    <w:t>Compare Hierarchical, Network and</w:t>
                  </w:r>
                  <w:r w:rsidRPr="00A54198">
                    <w:rPr>
                      <w:color w:val="002060"/>
                    </w:rPr>
                    <w:t xml:space="preserve"> </w:t>
                  </w:r>
                  <w:r w:rsidRPr="00A54198">
                    <w:rPr>
                      <w:rFonts w:eastAsia="Times New Roman"/>
                      <w:color w:val="002060"/>
                    </w:rPr>
                    <w:t>Relational data   model   and   the</w:t>
                  </w:r>
                  <w:r w:rsidRPr="00A54198">
                    <w:rPr>
                      <w:color w:val="002060"/>
                    </w:rPr>
                    <w:t xml:space="preserve"> </w:t>
                  </w:r>
                  <w:r w:rsidRPr="00A54198">
                    <w:rPr>
                      <w:rFonts w:eastAsia="Times New Roman"/>
                      <w:color w:val="002060"/>
                    </w:rPr>
                    <w:t>importance of adapting a new data</w:t>
                  </w:r>
                  <w:r w:rsidRPr="00A54198">
                    <w:rPr>
                      <w:color w:val="002060"/>
                    </w:rPr>
                    <w:t xml:space="preserve"> </w:t>
                  </w:r>
                  <w:r w:rsidRPr="00A54198">
                    <w:rPr>
                      <w:rFonts w:eastAsia="Times New Roman"/>
                      <w:color w:val="002060"/>
                    </w:rPr>
                    <w:t>model.</w:t>
                  </w:r>
                </w:p>
              </w:tc>
            </w:tr>
            <w:tr w:rsidR="009A1201" w:rsidTr="266C6683" w14:paraId="07D8A1ED" w14:textId="77777777">
              <w:trPr>
                <w:trHeight w:val="1696"/>
              </w:trPr>
              <w:tc>
                <w:tcPr>
                  <w:tcW w:w="3595" w:type="dxa"/>
                  <w:tcMar/>
                  <w:vAlign w:val="center"/>
                </w:tcPr>
                <w:p w:rsidRPr="00A54198" w:rsidR="009A1201" w:rsidP="009A1201" w:rsidRDefault="009A1201" w14:paraId="1F1EC29C" w14:textId="77777777">
                  <w:pPr>
                    <w:spacing w:line="260" w:lineRule="exact"/>
                    <w:jc w:val="center"/>
                    <w:rPr>
                      <w:color w:val="002060"/>
                    </w:rPr>
                  </w:pPr>
                  <w:r w:rsidRPr="00A54198">
                    <w:rPr>
                      <w:color w:val="002060"/>
                    </w:rPr>
                    <w:t>TASK 2</w:t>
                  </w:r>
                </w:p>
              </w:tc>
              <w:tc>
                <w:tcPr>
                  <w:tcW w:w="5785" w:type="dxa"/>
                  <w:tcMar/>
                  <w:vAlign w:val="center"/>
                </w:tcPr>
                <w:p w:rsidRPr="00A54198" w:rsidR="009A1201" w:rsidP="266C6683" w:rsidRDefault="009A1201" w14:paraId="7A1C8C0C" w14:textId="0C794CAD">
                  <w:pPr>
                    <w:spacing w:line="360" w:lineRule="auto"/>
                    <w:jc w:val="both"/>
                    <w:rPr>
                      <w:color w:val="002060"/>
                      <w:lang w:val="en-GB"/>
                    </w:rPr>
                  </w:pPr>
                  <w:r w:rsidRPr="266C6683" w:rsidR="266C6683">
                    <w:rPr>
                      <w:rFonts w:eastAsia="Times New Roman"/>
                      <w:color w:val="002060"/>
                      <w:lang w:val="en-GB"/>
                    </w:rPr>
                    <w:t xml:space="preserve">ERD with </w:t>
                  </w:r>
                  <w:r w:rsidRPr="266C6683" w:rsidR="266C6683">
                    <w:rPr>
                      <w:rFonts w:eastAsia="Times New Roman"/>
                      <w:color w:val="002060"/>
                      <w:lang w:val="en-GB"/>
                    </w:rPr>
                    <w:t xml:space="preserve">entities, attributes </w:t>
                  </w:r>
                  <w:r w:rsidRPr="266C6683" w:rsidR="266C6683">
                    <w:rPr>
                      <w:rFonts w:eastAsia="Times New Roman"/>
                      <w:color w:val="002060"/>
                      <w:lang w:val="en-GB"/>
                    </w:rPr>
                    <w:t xml:space="preserve">and </w:t>
                  </w:r>
                  <w:r w:rsidRPr="266C6683" w:rsidR="266C6683">
                    <w:rPr>
                      <w:rFonts w:eastAsia="Times New Roman"/>
                      <w:color w:val="002060"/>
                      <w:lang w:val="en-GB"/>
                    </w:rPr>
                    <w:t xml:space="preserve">cardinalities </w:t>
                  </w:r>
                  <w:r w:rsidRPr="266C6683" w:rsidR="266C6683">
                    <w:rPr>
                      <w:rFonts w:eastAsia="Times New Roman"/>
                      <w:color w:val="002060"/>
                      <w:lang w:val="en-GB"/>
                    </w:rPr>
                    <w:t>with proper standard symbols.</w:t>
                  </w:r>
                  <w:r w:rsidRPr="266C6683" w:rsidR="266C6683">
                    <w:rPr>
                      <w:color w:val="002060"/>
                      <w:lang w:val="en-GB"/>
                    </w:rPr>
                    <w:t xml:space="preserve"> </w:t>
                  </w:r>
                  <w:r w:rsidRPr="266C6683" w:rsidR="266C6683">
                    <w:rPr>
                      <w:rFonts w:eastAsia="Times New Roman"/>
                      <w:color w:val="002060"/>
                      <w:lang w:val="en-GB"/>
                    </w:rPr>
                    <w:t>(Proper theories and techniques need</w:t>
                  </w:r>
                  <w:r w:rsidRPr="266C6683" w:rsidR="266C6683">
                    <w:rPr>
                      <w:color w:val="002060"/>
                      <w:lang w:val="en-GB"/>
                    </w:rPr>
                    <w:t xml:space="preserve"> </w:t>
                  </w:r>
                  <w:r w:rsidRPr="266C6683" w:rsidR="266C6683">
                    <w:rPr>
                      <w:rFonts w:eastAsia="Times New Roman"/>
                      <w:color w:val="002060"/>
                      <w:lang w:val="en-GB"/>
                    </w:rPr>
                    <w:t>to apply in ERD)</w:t>
                  </w:r>
                </w:p>
                <w:p w:rsidRPr="00A54198" w:rsidR="009A1201" w:rsidP="009A1201" w:rsidRDefault="009A1201" w14:paraId="34359D19" w14:textId="77777777">
                  <w:pPr>
                    <w:spacing w:line="360" w:lineRule="auto"/>
                    <w:jc w:val="both"/>
                    <w:rPr>
                      <w:color w:val="002060"/>
                    </w:rPr>
                  </w:pPr>
                  <w:r w:rsidRPr="00A54198">
                    <w:rPr>
                      <w:rFonts w:eastAsia="Times New Roman"/>
                      <w:color w:val="002060"/>
                    </w:rPr>
                    <w:t>Use Chen &amp; Martin notations for</w:t>
                  </w:r>
                  <w:r w:rsidRPr="00A54198">
                    <w:rPr>
                      <w:color w:val="002060"/>
                    </w:rPr>
                    <w:t xml:space="preserve"> </w:t>
                  </w:r>
                  <w:r w:rsidRPr="00A54198">
                    <w:rPr>
                      <w:rFonts w:eastAsia="Times New Roman"/>
                      <w:color w:val="002060"/>
                    </w:rPr>
                    <w:t>ERD.</w:t>
                  </w:r>
                </w:p>
              </w:tc>
            </w:tr>
            <w:tr w:rsidR="009A1201" w:rsidTr="266C6683" w14:paraId="2326984B" w14:textId="77777777">
              <w:trPr>
                <w:trHeight w:val="1701"/>
              </w:trPr>
              <w:tc>
                <w:tcPr>
                  <w:tcW w:w="3595" w:type="dxa"/>
                  <w:tcMar/>
                  <w:vAlign w:val="center"/>
                </w:tcPr>
                <w:p w:rsidRPr="00A54198" w:rsidR="009A1201" w:rsidP="009A1201" w:rsidRDefault="009A1201" w14:paraId="1CC8AC69" w14:textId="77777777">
                  <w:pPr>
                    <w:spacing w:line="260" w:lineRule="exact"/>
                    <w:jc w:val="center"/>
                    <w:rPr>
                      <w:color w:val="002060"/>
                    </w:rPr>
                  </w:pPr>
                  <w:r w:rsidRPr="00A54198">
                    <w:rPr>
                      <w:color w:val="002060"/>
                    </w:rPr>
                    <w:t>TASK 3</w:t>
                  </w:r>
                </w:p>
              </w:tc>
              <w:tc>
                <w:tcPr>
                  <w:tcW w:w="5785" w:type="dxa"/>
                  <w:tcMar/>
                  <w:vAlign w:val="center"/>
                </w:tcPr>
                <w:p w:rsidRPr="00A54198" w:rsidR="009A1201" w:rsidP="009A1201" w:rsidRDefault="009A1201" w14:paraId="598AEB2B" w14:textId="77777777">
                  <w:pPr>
                    <w:spacing w:line="360" w:lineRule="auto"/>
                    <w:jc w:val="both"/>
                    <w:rPr>
                      <w:color w:val="002060"/>
                    </w:rPr>
                  </w:pPr>
                  <w:r w:rsidRPr="00A54198">
                    <w:rPr>
                      <w:rFonts w:eastAsia="Times New Roman"/>
                      <w:color w:val="002060"/>
                    </w:rPr>
                    <w:t>Relational Schema for ERD. State the</w:t>
                  </w:r>
                  <w:r w:rsidRPr="00A54198">
                    <w:rPr>
                      <w:color w:val="002060"/>
                    </w:rPr>
                    <w:t xml:space="preserve"> </w:t>
                  </w:r>
                  <w:r w:rsidRPr="00A54198">
                    <w:rPr>
                      <w:rFonts w:eastAsia="Times New Roman"/>
                      <w:color w:val="002060"/>
                    </w:rPr>
                    <w:t>primary</w:t>
                  </w:r>
                  <w:r w:rsidRPr="00A54198">
                    <w:rPr>
                      <w:color w:val="002060"/>
                    </w:rPr>
                    <w:t xml:space="preserve"> </w:t>
                  </w:r>
                  <w:r w:rsidRPr="00A54198">
                    <w:rPr>
                      <w:rFonts w:eastAsia="Times New Roman"/>
                      <w:color w:val="002060"/>
                    </w:rPr>
                    <w:t>key,</w:t>
                  </w:r>
                </w:p>
                <w:p w:rsidRPr="00A54198" w:rsidR="009A1201" w:rsidP="009A1201" w:rsidRDefault="009A1201" w14:paraId="416CC536" w14:textId="77777777">
                  <w:pPr>
                    <w:spacing w:line="360" w:lineRule="auto"/>
                    <w:jc w:val="both"/>
                    <w:rPr>
                      <w:color w:val="002060"/>
                    </w:rPr>
                  </w:pPr>
                  <w:r w:rsidRPr="00A54198">
                    <w:rPr>
                      <w:rFonts w:eastAsia="Times New Roman"/>
                      <w:color w:val="002060"/>
                    </w:rPr>
                    <w:t>Foreign</w:t>
                  </w:r>
                  <w:r w:rsidRPr="00A54198">
                    <w:rPr>
                      <w:color w:val="002060"/>
                    </w:rPr>
                    <w:t xml:space="preserve"> </w:t>
                  </w:r>
                  <w:r w:rsidRPr="00A54198">
                    <w:rPr>
                      <w:rFonts w:eastAsia="Times New Roman"/>
                      <w:color w:val="002060"/>
                    </w:rPr>
                    <w:t>key concept</w:t>
                  </w:r>
                  <w:r w:rsidRPr="00A54198">
                    <w:rPr>
                      <w:color w:val="002060"/>
                    </w:rPr>
                    <w:t xml:space="preserve"> </w:t>
                  </w:r>
                  <w:r w:rsidRPr="00A54198">
                    <w:rPr>
                      <w:rFonts w:eastAsia="Times New Roman"/>
                      <w:color w:val="002060"/>
                      <w:w w:val="98"/>
                    </w:rPr>
                    <w:t>correctly.</w:t>
                  </w:r>
                </w:p>
                <w:p w:rsidRPr="00A54198" w:rsidR="009A1201" w:rsidP="009A1201" w:rsidRDefault="009A1201" w14:paraId="04D67460" w14:textId="77777777">
                  <w:pPr>
                    <w:spacing w:line="360" w:lineRule="auto"/>
                    <w:jc w:val="both"/>
                    <w:rPr>
                      <w:rFonts w:eastAsia="Times New Roman"/>
                      <w:color w:val="002060"/>
                    </w:rPr>
                  </w:pPr>
                  <w:r w:rsidRPr="00A54198">
                    <w:rPr>
                      <w:rFonts w:eastAsia="Times New Roman"/>
                      <w:color w:val="002060"/>
                    </w:rPr>
                    <w:t>(Proper theories and techniques need</w:t>
                  </w:r>
                  <w:r w:rsidRPr="00A54198">
                    <w:rPr>
                      <w:color w:val="002060"/>
                    </w:rPr>
                    <w:t xml:space="preserve"> </w:t>
                  </w:r>
                  <w:r w:rsidRPr="00A54198">
                    <w:rPr>
                      <w:rFonts w:eastAsia="Times New Roman"/>
                      <w:color w:val="002060"/>
                    </w:rPr>
                    <w:t>to apply in Relational schema)</w:t>
                  </w:r>
                </w:p>
                <w:p w:rsidRPr="00A54198" w:rsidR="009A1201" w:rsidP="009A1201" w:rsidRDefault="009A1201" w14:paraId="323B2C7D" w14:textId="77777777">
                  <w:pPr>
                    <w:spacing w:line="360" w:lineRule="auto"/>
                    <w:jc w:val="both"/>
                    <w:rPr>
                      <w:color w:val="002060"/>
                    </w:rPr>
                  </w:pPr>
                  <w:r w:rsidRPr="00A54198">
                    <w:rPr>
                      <w:color w:val="002060"/>
                    </w:rPr>
                    <w:t>Normalize Schema up to 3</w:t>
                  </w:r>
                  <w:r w:rsidRPr="00A54198">
                    <w:rPr>
                      <w:color w:val="002060"/>
                      <w:vertAlign w:val="superscript"/>
                    </w:rPr>
                    <w:t>rd</w:t>
                  </w:r>
                  <w:r w:rsidRPr="00A54198">
                    <w:rPr>
                      <w:color w:val="002060"/>
                    </w:rPr>
                    <w:t xml:space="preserve"> Normal Form.</w:t>
                  </w:r>
                </w:p>
              </w:tc>
            </w:tr>
            <w:tr w:rsidR="009A1201" w:rsidTr="266C6683" w14:paraId="152D84EA" w14:textId="77777777">
              <w:trPr>
                <w:trHeight w:val="605"/>
              </w:trPr>
              <w:tc>
                <w:tcPr>
                  <w:tcW w:w="3595" w:type="dxa"/>
                  <w:tcMar/>
                  <w:vAlign w:val="center"/>
                </w:tcPr>
                <w:p w:rsidRPr="00A54198" w:rsidR="009A1201" w:rsidP="009A1201" w:rsidRDefault="009A1201" w14:paraId="1AAD49C5" w14:textId="77777777">
                  <w:pPr>
                    <w:jc w:val="center"/>
                    <w:rPr>
                      <w:color w:val="002060"/>
                    </w:rPr>
                  </w:pPr>
                  <w:r w:rsidRPr="00A54198">
                    <w:rPr>
                      <w:color w:val="002060"/>
                    </w:rPr>
                    <w:t>TASK 4</w:t>
                  </w:r>
                </w:p>
              </w:tc>
              <w:tc>
                <w:tcPr>
                  <w:tcW w:w="5785" w:type="dxa"/>
                  <w:tcMar/>
                  <w:vAlign w:val="center"/>
                </w:tcPr>
                <w:p w:rsidRPr="00A54198" w:rsidR="009A1201" w:rsidP="009A1201" w:rsidRDefault="009A1201" w14:paraId="04F3B9DA" w14:textId="77777777">
                  <w:pPr>
                    <w:spacing w:line="360" w:lineRule="auto"/>
                    <w:jc w:val="both"/>
                    <w:rPr>
                      <w:color w:val="002060"/>
                    </w:rPr>
                  </w:pPr>
                  <w:r w:rsidRPr="00A54198">
                    <w:rPr>
                      <w:color w:val="002060"/>
                    </w:rPr>
                    <w:t>Create Database using SQL server.</w:t>
                  </w:r>
                </w:p>
              </w:tc>
            </w:tr>
            <w:tr w:rsidR="009A1201" w:rsidTr="266C6683" w14:paraId="1879C604" w14:textId="77777777">
              <w:trPr>
                <w:trHeight w:val="638"/>
              </w:trPr>
              <w:tc>
                <w:tcPr>
                  <w:tcW w:w="3595" w:type="dxa"/>
                  <w:tcMar/>
                  <w:vAlign w:val="center"/>
                </w:tcPr>
                <w:p w:rsidRPr="00A54198" w:rsidR="009A1201" w:rsidP="009A1201" w:rsidRDefault="009A1201" w14:paraId="0E50B8A3" w14:textId="77777777">
                  <w:pPr>
                    <w:jc w:val="center"/>
                    <w:rPr>
                      <w:color w:val="002060"/>
                    </w:rPr>
                  </w:pPr>
                  <w:r w:rsidRPr="00A54198">
                    <w:rPr>
                      <w:color w:val="002060"/>
                    </w:rPr>
                    <w:t>TASK 5</w:t>
                  </w:r>
                </w:p>
              </w:tc>
              <w:tc>
                <w:tcPr>
                  <w:tcW w:w="5785" w:type="dxa"/>
                  <w:tcMar/>
                  <w:vAlign w:val="center"/>
                </w:tcPr>
                <w:p w:rsidRPr="00A54198" w:rsidR="009A1201" w:rsidP="266C6683" w:rsidRDefault="009A1201" w14:paraId="49C7FE76" w14:textId="77777777">
                  <w:pPr>
                    <w:spacing w:line="360" w:lineRule="auto"/>
                    <w:jc w:val="both"/>
                    <w:rPr>
                      <w:color w:val="002060"/>
                      <w:lang w:val="en-GB"/>
                    </w:rPr>
                  </w:pPr>
                  <w:r w:rsidRPr="266C6683" w:rsidR="266C6683">
                    <w:rPr>
                      <w:color w:val="002060"/>
                      <w:lang w:val="en-GB"/>
                    </w:rPr>
                    <w:t>Produce SQL queries</w:t>
                  </w:r>
                  <w:r>
                    <w:tab/>
                  </w:r>
                  <w:r w:rsidRPr="266C6683" w:rsidR="266C6683">
                    <w:rPr>
                      <w:color w:val="002060"/>
                      <w:lang w:val="en-GB"/>
                    </w:rPr>
                    <w:t>for manipulation functions.</w:t>
                  </w:r>
                </w:p>
              </w:tc>
            </w:tr>
            <w:tr w:rsidR="009A1201" w:rsidTr="266C6683" w14:paraId="56A6559D" w14:textId="77777777">
              <w:trPr>
                <w:trHeight w:val="677"/>
              </w:trPr>
              <w:tc>
                <w:tcPr>
                  <w:tcW w:w="3595" w:type="dxa"/>
                  <w:tcMar/>
                  <w:vAlign w:val="center"/>
                </w:tcPr>
                <w:p w:rsidRPr="00A54198" w:rsidR="009A1201" w:rsidP="009A1201" w:rsidRDefault="009A1201" w14:paraId="12AE566E" w14:textId="77777777">
                  <w:pPr>
                    <w:jc w:val="center"/>
                    <w:rPr>
                      <w:color w:val="002060"/>
                    </w:rPr>
                  </w:pPr>
                  <w:r w:rsidRPr="00A54198">
                    <w:rPr>
                      <w:color w:val="002060"/>
                    </w:rPr>
                    <w:t>TASK 6</w:t>
                  </w:r>
                </w:p>
              </w:tc>
              <w:tc>
                <w:tcPr>
                  <w:tcW w:w="5785" w:type="dxa"/>
                  <w:tcMar/>
                  <w:vAlign w:val="center"/>
                </w:tcPr>
                <w:p w:rsidRPr="00A54198" w:rsidR="009A1201" w:rsidP="009A1201" w:rsidRDefault="009A1201" w14:paraId="45367EAC" w14:textId="77777777">
                  <w:pPr>
                    <w:spacing w:line="360" w:lineRule="auto"/>
                    <w:jc w:val="both"/>
                    <w:rPr>
                      <w:color w:val="002060"/>
                    </w:rPr>
                  </w:pPr>
                  <w:r w:rsidRPr="00A54198">
                    <w:rPr>
                      <w:color w:val="002060"/>
                    </w:rPr>
                    <w:t>Correct Test plan and Test Cases with all test documents.</w:t>
                  </w:r>
                </w:p>
              </w:tc>
            </w:tr>
          </w:tbl>
          <w:p w:rsidR="00775C58" w:rsidP="009D05E6" w:rsidRDefault="00775C58" w14:paraId="29EE722D" w14:textId="77777777">
            <w:pPr>
              <w:rPr>
                <w:color w:val="133350"/>
              </w:rPr>
            </w:pPr>
          </w:p>
          <w:p w:rsidR="00B82749" w:rsidP="009D05E6" w:rsidRDefault="00B82749" w14:paraId="3B9EE005" w14:textId="77777777">
            <w:pPr>
              <w:rPr>
                <w:color w:val="133350"/>
              </w:rPr>
            </w:pPr>
          </w:p>
          <w:p w:rsidR="00ED3437" w:rsidP="009D05E6" w:rsidRDefault="00ED3437" w14:paraId="2DC85C5C" w14:textId="77777777">
            <w:pPr>
              <w:rPr>
                <w:color w:val="133350"/>
              </w:rPr>
            </w:pPr>
          </w:p>
          <w:p w:rsidR="00ED3437" w:rsidP="009D05E6" w:rsidRDefault="00ED3437" w14:paraId="6926FB09" w14:textId="77777777">
            <w:pPr>
              <w:rPr>
                <w:color w:val="133350"/>
              </w:rPr>
            </w:pPr>
          </w:p>
          <w:p w:rsidR="00ED3437" w:rsidP="009D05E6" w:rsidRDefault="00ED3437" w14:paraId="2C589CEC" w14:textId="77777777">
            <w:pPr>
              <w:rPr>
                <w:color w:val="133350"/>
              </w:rPr>
            </w:pPr>
          </w:p>
          <w:p w:rsidRPr="00247757" w:rsidR="00B82749" w:rsidP="009D05E6" w:rsidRDefault="001B0215" w14:paraId="5904F815" w14:textId="666FC8CC">
            <w:pPr>
              <w:rPr>
                <w:b/>
                <w:bCs/>
                <w:color w:val="002060"/>
              </w:rPr>
            </w:pPr>
            <w:r w:rsidRPr="00247757">
              <w:rPr>
                <w:b/>
                <w:bCs/>
                <w:color w:val="002060"/>
              </w:rPr>
              <w:t>Task 1</w:t>
            </w:r>
            <w:r w:rsidR="00ED5E59">
              <w:rPr>
                <w:b/>
                <w:bCs/>
                <w:color w:val="002060"/>
              </w:rPr>
              <w:t xml:space="preserve"> – Contains 10 marks</w:t>
            </w:r>
          </w:p>
          <w:p w:rsidRPr="00F03832" w:rsidR="009C53B8" w:rsidP="009D05E6" w:rsidRDefault="009C53B8" w14:paraId="424C27DC" w14:textId="77777777">
            <w:pPr>
              <w:rPr>
                <w:color w:val="002060"/>
              </w:rPr>
            </w:pPr>
          </w:p>
          <w:tbl>
            <w:tblPr>
              <w:tblStyle w:val="TableGrid"/>
              <w:tblW w:w="0" w:type="auto"/>
              <w:tblLook w:val="04A0" w:firstRow="1" w:lastRow="0" w:firstColumn="1" w:lastColumn="0" w:noHBand="0" w:noVBand="1"/>
            </w:tblPr>
            <w:tblGrid>
              <w:gridCol w:w="1610"/>
              <w:gridCol w:w="2313"/>
              <w:gridCol w:w="2008"/>
              <w:gridCol w:w="1987"/>
              <w:gridCol w:w="2068"/>
            </w:tblGrid>
            <w:tr w:rsidR="008F6CD0" w:rsidTr="266C6683" w14:paraId="48FA3032" w14:textId="77777777">
              <w:tc>
                <w:tcPr>
                  <w:tcW w:w="1997" w:type="dxa"/>
                  <w:tcMar/>
                </w:tcPr>
                <w:p w:rsidRPr="00247757" w:rsidR="007B2BDE" w:rsidP="0032512F" w:rsidRDefault="0032512F" w14:paraId="18495752" w14:textId="5082BB8E">
                  <w:pPr>
                    <w:rPr>
                      <w:b/>
                      <w:bCs/>
                      <w:color w:val="002060"/>
                    </w:rPr>
                  </w:pPr>
                  <w:r w:rsidRPr="00247757">
                    <w:rPr>
                      <w:b/>
                      <w:bCs/>
                      <w:color w:val="002060"/>
                    </w:rPr>
                    <w:t>Marks</w:t>
                  </w:r>
                </w:p>
              </w:tc>
              <w:tc>
                <w:tcPr>
                  <w:tcW w:w="1997" w:type="dxa"/>
                  <w:tcMar/>
                </w:tcPr>
                <w:p w:rsidRPr="00247757" w:rsidR="0032512F" w:rsidP="0032512F" w:rsidRDefault="0032512F" w14:paraId="456BDD33" w14:textId="77777777">
                  <w:pPr>
                    <w:rPr>
                      <w:b/>
                      <w:bCs/>
                      <w:color w:val="002060"/>
                    </w:rPr>
                  </w:pPr>
                  <w:r w:rsidRPr="00247757">
                    <w:rPr>
                      <w:b/>
                      <w:bCs/>
                      <w:color w:val="002060"/>
                    </w:rPr>
                    <w:t xml:space="preserve">Poor </w:t>
                  </w:r>
                </w:p>
                <w:p w:rsidRPr="00247757" w:rsidR="007B2BDE" w:rsidP="0032512F" w:rsidRDefault="00D75C2B" w14:paraId="50A790B3" w14:textId="40B19FA6">
                  <w:pPr>
                    <w:rPr>
                      <w:b/>
                      <w:bCs/>
                      <w:color w:val="002060"/>
                    </w:rPr>
                  </w:pPr>
                  <w:r>
                    <w:rPr>
                      <w:b/>
                      <w:bCs/>
                      <w:color w:val="002060"/>
                    </w:rPr>
                    <w:t>0-2</w:t>
                  </w:r>
                </w:p>
              </w:tc>
              <w:tc>
                <w:tcPr>
                  <w:tcW w:w="1997" w:type="dxa"/>
                  <w:tcMar/>
                </w:tcPr>
                <w:p w:rsidRPr="00247757" w:rsidR="0032512F" w:rsidP="0032512F" w:rsidRDefault="0032512F" w14:paraId="30004347" w14:textId="77777777">
                  <w:pPr>
                    <w:rPr>
                      <w:b/>
                      <w:bCs/>
                      <w:color w:val="002060"/>
                    </w:rPr>
                  </w:pPr>
                  <w:r w:rsidRPr="00247757">
                    <w:rPr>
                      <w:b/>
                      <w:bCs/>
                      <w:color w:val="002060"/>
                    </w:rPr>
                    <w:t>Pass</w:t>
                  </w:r>
                </w:p>
                <w:p w:rsidRPr="00247757" w:rsidR="007B2BDE" w:rsidP="0032512F" w:rsidRDefault="00D75C2B" w14:paraId="4766FE71" w14:textId="4F172826">
                  <w:pPr>
                    <w:rPr>
                      <w:b/>
                      <w:bCs/>
                      <w:color w:val="002060"/>
                    </w:rPr>
                  </w:pPr>
                  <w:r>
                    <w:rPr>
                      <w:b/>
                      <w:bCs/>
                      <w:color w:val="002060"/>
                    </w:rPr>
                    <w:t>3-5</w:t>
                  </w:r>
                </w:p>
              </w:tc>
              <w:tc>
                <w:tcPr>
                  <w:tcW w:w="1997" w:type="dxa"/>
                  <w:tcMar/>
                </w:tcPr>
                <w:p w:rsidRPr="00247757" w:rsidR="0032512F" w:rsidP="0032512F" w:rsidRDefault="0032512F" w14:paraId="2675A48C" w14:textId="77777777">
                  <w:pPr>
                    <w:rPr>
                      <w:b/>
                      <w:bCs/>
                      <w:color w:val="002060"/>
                    </w:rPr>
                  </w:pPr>
                  <w:r w:rsidRPr="00247757">
                    <w:rPr>
                      <w:b/>
                      <w:bCs/>
                      <w:color w:val="002060"/>
                    </w:rPr>
                    <w:t>Good</w:t>
                  </w:r>
                </w:p>
                <w:p w:rsidRPr="00247757" w:rsidR="007B2BDE" w:rsidP="0032512F" w:rsidRDefault="00D75C2B" w14:paraId="553BFF9A" w14:textId="496230BB">
                  <w:pPr>
                    <w:rPr>
                      <w:b/>
                      <w:bCs/>
                      <w:color w:val="002060"/>
                    </w:rPr>
                  </w:pPr>
                  <w:r>
                    <w:rPr>
                      <w:b/>
                      <w:bCs/>
                      <w:color w:val="002060"/>
                    </w:rPr>
                    <w:t>6-7</w:t>
                  </w:r>
                </w:p>
              </w:tc>
              <w:tc>
                <w:tcPr>
                  <w:tcW w:w="1998" w:type="dxa"/>
                  <w:tcMar/>
                </w:tcPr>
                <w:p w:rsidRPr="00247757" w:rsidR="0032512F" w:rsidP="0032512F" w:rsidRDefault="0032512F" w14:paraId="12E1D4D6" w14:textId="7CAEC9D0">
                  <w:pPr>
                    <w:rPr>
                      <w:b/>
                      <w:bCs/>
                      <w:color w:val="002060"/>
                    </w:rPr>
                  </w:pPr>
                  <w:r w:rsidRPr="00247757">
                    <w:rPr>
                      <w:b/>
                      <w:bCs/>
                      <w:color w:val="002060"/>
                    </w:rPr>
                    <w:t>Excellent</w:t>
                  </w:r>
                </w:p>
                <w:p w:rsidRPr="00247757" w:rsidR="007B2BDE" w:rsidP="0032512F" w:rsidRDefault="00D75C2B" w14:paraId="79C9ACE1" w14:textId="1918E963">
                  <w:pPr>
                    <w:rPr>
                      <w:b/>
                      <w:bCs/>
                      <w:color w:val="002060"/>
                    </w:rPr>
                  </w:pPr>
                  <w:r>
                    <w:rPr>
                      <w:b/>
                      <w:bCs/>
                      <w:color w:val="002060"/>
                    </w:rPr>
                    <w:t>8-10</w:t>
                  </w:r>
                </w:p>
              </w:tc>
            </w:tr>
            <w:tr w:rsidR="008F6CD0" w:rsidTr="266C6683" w14:paraId="5D03A5F6" w14:textId="77777777">
              <w:tc>
                <w:tcPr>
                  <w:tcW w:w="1997" w:type="dxa"/>
                  <w:tcMar/>
                </w:tcPr>
                <w:p w:rsidRPr="00247757" w:rsidR="007B2BDE" w:rsidP="0032512F" w:rsidRDefault="0032512F" w14:paraId="4117BCC4" w14:textId="489E25F1">
                  <w:pPr>
                    <w:rPr>
                      <w:b/>
                      <w:bCs/>
                      <w:color w:val="002060"/>
                    </w:rPr>
                  </w:pPr>
                  <w:r w:rsidRPr="00247757">
                    <w:rPr>
                      <w:b/>
                      <w:bCs/>
                      <w:color w:val="002060"/>
                    </w:rPr>
                    <w:t>Criteria</w:t>
                  </w:r>
                </w:p>
              </w:tc>
              <w:tc>
                <w:tcPr>
                  <w:tcW w:w="1997" w:type="dxa"/>
                  <w:tcMar/>
                </w:tcPr>
                <w:p w:rsidRPr="008F6CD0" w:rsidR="00D83271" w:rsidP="008F6CD0" w:rsidRDefault="00D83271" w14:paraId="1B99F6A8" w14:textId="77777777">
                  <w:pPr>
                    <w:pStyle w:val="ListParagraph"/>
                    <w:numPr>
                      <w:ilvl w:val="0"/>
                      <w:numId w:val="21"/>
                    </w:numPr>
                    <w:rPr>
                      <w:color w:val="002060"/>
                    </w:rPr>
                  </w:pPr>
                  <w:r w:rsidRPr="008F6CD0">
                    <w:rPr>
                      <w:color w:val="002060"/>
                    </w:rPr>
                    <w:t xml:space="preserve">Demonstrates a fundamental misunderstanding of data models. </w:t>
                  </w:r>
                </w:p>
                <w:p w:rsidRPr="008F6CD0" w:rsidR="00D83271" w:rsidP="266C6683" w:rsidRDefault="00D83271" w14:paraId="7C983FA1" w14:textId="77777777">
                  <w:pPr>
                    <w:pStyle w:val="ListParagraph"/>
                    <w:numPr>
                      <w:ilvl w:val="0"/>
                      <w:numId w:val="21"/>
                    </w:numPr>
                    <w:rPr>
                      <w:color w:val="002060"/>
                      <w:lang w:val="en-GB"/>
                    </w:rPr>
                  </w:pPr>
                  <w:r w:rsidRPr="266C6683" w:rsidR="266C6683">
                    <w:rPr>
                      <w:color w:val="002060"/>
                      <w:lang w:val="en-GB"/>
                    </w:rPr>
                    <w:t xml:space="preserve">Fails to compare data models. </w:t>
                  </w:r>
                </w:p>
                <w:p w:rsidRPr="008F6CD0" w:rsidR="007B2BDE" w:rsidP="266C6683" w:rsidRDefault="00D83271" w14:paraId="46B1736F" w14:textId="77CDF0F5">
                  <w:pPr>
                    <w:pStyle w:val="ListParagraph"/>
                    <w:numPr>
                      <w:ilvl w:val="0"/>
                      <w:numId w:val="21"/>
                    </w:numPr>
                    <w:rPr>
                      <w:color w:val="002060"/>
                      <w:lang w:val="en-GB"/>
                    </w:rPr>
                  </w:pPr>
                  <w:r w:rsidRPr="266C6683" w:rsidR="266C6683">
                    <w:rPr>
                      <w:color w:val="002060"/>
                      <w:lang w:val="en-GB"/>
                    </w:rPr>
                    <w:t>Fails to provide proper reasons for the replacement.</w:t>
                  </w:r>
                </w:p>
              </w:tc>
              <w:tc>
                <w:tcPr>
                  <w:tcW w:w="1997" w:type="dxa"/>
                  <w:tcMar/>
                </w:tcPr>
                <w:p w:rsidRPr="008F6CD0" w:rsidR="00D83271" w:rsidP="008F6CD0" w:rsidRDefault="00D83271" w14:paraId="7BBA2762" w14:textId="77777777">
                  <w:pPr>
                    <w:pStyle w:val="ListParagraph"/>
                    <w:numPr>
                      <w:ilvl w:val="0"/>
                      <w:numId w:val="22"/>
                    </w:numPr>
                    <w:rPr>
                      <w:color w:val="002060"/>
                    </w:rPr>
                  </w:pPr>
                  <w:r w:rsidRPr="008F6CD0">
                    <w:rPr>
                      <w:color w:val="002060"/>
                    </w:rPr>
                    <w:t>Demonstrates a basic understanding of data models but lacks depth.</w:t>
                  </w:r>
                </w:p>
                <w:p w:rsidRPr="008F6CD0" w:rsidR="00D83271" w:rsidP="266C6683" w:rsidRDefault="00D83271" w14:paraId="2F85D004" w14:textId="77777777">
                  <w:pPr>
                    <w:pStyle w:val="ListParagraph"/>
                    <w:numPr>
                      <w:ilvl w:val="0"/>
                      <w:numId w:val="22"/>
                    </w:numPr>
                    <w:rPr>
                      <w:color w:val="002060"/>
                      <w:lang w:val="en-GB"/>
                    </w:rPr>
                  </w:pPr>
                  <w:r w:rsidRPr="266C6683" w:rsidR="266C6683">
                    <w:rPr>
                      <w:color w:val="002060"/>
                      <w:lang w:val="en-GB"/>
                    </w:rPr>
                    <w:t>Fails to provide enough/proper comparing factors.</w:t>
                  </w:r>
                </w:p>
                <w:p w:rsidRPr="008F6CD0" w:rsidR="007B2BDE" w:rsidP="266C6683" w:rsidRDefault="00D83271" w14:paraId="20A64710" w14:textId="3B89F535">
                  <w:pPr>
                    <w:pStyle w:val="ListParagraph"/>
                    <w:numPr>
                      <w:ilvl w:val="0"/>
                      <w:numId w:val="22"/>
                    </w:numPr>
                    <w:rPr>
                      <w:color w:val="002060"/>
                      <w:lang w:val="en-GB"/>
                    </w:rPr>
                  </w:pPr>
                  <w:r w:rsidRPr="266C6683" w:rsidR="266C6683">
                    <w:rPr>
                      <w:color w:val="002060"/>
                      <w:lang w:val="en-GB"/>
                    </w:rPr>
                    <w:t>Fails to provide enough/proper reasons to replace the older data models.</w:t>
                  </w:r>
                </w:p>
              </w:tc>
              <w:tc>
                <w:tcPr>
                  <w:tcW w:w="1997" w:type="dxa"/>
                  <w:tcMar/>
                </w:tcPr>
                <w:p w:rsidRPr="008F6CD0" w:rsidR="00D83271" w:rsidP="008F6CD0" w:rsidRDefault="00D83271" w14:paraId="19B12C16" w14:textId="77777777">
                  <w:pPr>
                    <w:pStyle w:val="ListParagraph"/>
                    <w:numPr>
                      <w:ilvl w:val="0"/>
                      <w:numId w:val="22"/>
                    </w:numPr>
                    <w:rPr>
                      <w:color w:val="002060"/>
                    </w:rPr>
                  </w:pPr>
                  <w:r w:rsidRPr="008F6CD0">
                    <w:rPr>
                      <w:color w:val="002060"/>
                    </w:rPr>
                    <w:t>Demonstrates a solid understanding of data models.</w:t>
                  </w:r>
                </w:p>
                <w:p w:rsidRPr="008F6CD0" w:rsidR="00D83271" w:rsidP="008F6CD0" w:rsidRDefault="00D83271" w14:paraId="3CF4FD91" w14:textId="77777777">
                  <w:pPr>
                    <w:pStyle w:val="ListParagraph"/>
                    <w:numPr>
                      <w:ilvl w:val="0"/>
                      <w:numId w:val="22"/>
                    </w:numPr>
                    <w:rPr>
                      <w:color w:val="002060"/>
                    </w:rPr>
                  </w:pPr>
                  <w:r w:rsidRPr="008F6CD0">
                    <w:rPr>
                      <w:color w:val="002060"/>
                    </w:rPr>
                    <w:t xml:space="preserve">Provides proper comparing factors. </w:t>
                  </w:r>
                </w:p>
                <w:p w:rsidRPr="008F6CD0" w:rsidR="007B2BDE" w:rsidP="008F6CD0" w:rsidRDefault="00D83271" w14:paraId="2600ED35" w14:textId="1DB078A6">
                  <w:pPr>
                    <w:pStyle w:val="ListParagraph"/>
                    <w:numPr>
                      <w:ilvl w:val="0"/>
                      <w:numId w:val="22"/>
                    </w:numPr>
                    <w:rPr>
                      <w:color w:val="002060"/>
                    </w:rPr>
                  </w:pPr>
                  <w:r w:rsidRPr="008F6CD0">
                    <w:rPr>
                      <w:color w:val="002060"/>
                    </w:rPr>
                    <w:t>Provides proper reasons to replace the older data models.</w:t>
                  </w:r>
                </w:p>
              </w:tc>
              <w:tc>
                <w:tcPr>
                  <w:tcW w:w="1998" w:type="dxa"/>
                  <w:tcMar/>
                </w:tcPr>
                <w:p w:rsidRPr="008F6CD0" w:rsidR="00D83271" w:rsidP="008F6CD0" w:rsidRDefault="00D83271" w14:paraId="6D41FDE7" w14:textId="77777777">
                  <w:pPr>
                    <w:pStyle w:val="ListParagraph"/>
                    <w:numPr>
                      <w:ilvl w:val="0"/>
                      <w:numId w:val="22"/>
                    </w:numPr>
                    <w:rPr>
                      <w:color w:val="002060"/>
                    </w:rPr>
                  </w:pPr>
                  <w:r w:rsidRPr="008F6CD0">
                    <w:rPr>
                      <w:color w:val="002060"/>
                    </w:rPr>
                    <w:t>Demonstrates a comprehensive understanding of data models.</w:t>
                  </w:r>
                </w:p>
                <w:p w:rsidRPr="008F6CD0" w:rsidR="00D83271" w:rsidP="008F6CD0" w:rsidRDefault="00D83271" w14:paraId="17B6754A" w14:textId="77777777">
                  <w:pPr>
                    <w:pStyle w:val="ListParagraph"/>
                    <w:numPr>
                      <w:ilvl w:val="0"/>
                      <w:numId w:val="22"/>
                    </w:numPr>
                    <w:rPr>
                      <w:color w:val="002060"/>
                    </w:rPr>
                  </w:pPr>
                  <w:r w:rsidRPr="008F6CD0">
                    <w:rPr>
                      <w:color w:val="002060"/>
                    </w:rPr>
                    <w:t xml:space="preserve">Critically compares the data models. </w:t>
                  </w:r>
                </w:p>
                <w:p w:rsidRPr="008F6CD0" w:rsidR="007B2BDE" w:rsidP="266C6683" w:rsidRDefault="00D83271" w14:paraId="0C98CD2B" w14:textId="4DBE60CA">
                  <w:pPr>
                    <w:pStyle w:val="ListParagraph"/>
                    <w:numPr>
                      <w:ilvl w:val="0"/>
                      <w:numId w:val="22"/>
                    </w:numPr>
                    <w:rPr>
                      <w:color w:val="002060"/>
                      <w:lang w:val="en-GB"/>
                    </w:rPr>
                  </w:pPr>
                  <w:r w:rsidRPr="266C6683" w:rsidR="266C6683">
                    <w:rPr>
                      <w:color w:val="002060"/>
                      <w:lang w:val="en-GB"/>
                    </w:rPr>
                    <w:t>Well explains why older data models are being replaced by new data models.</w:t>
                  </w:r>
                </w:p>
              </w:tc>
            </w:tr>
          </w:tbl>
          <w:p w:rsidR="001B0215" w:rsidP="009D05E6" w:rsidRDefault="001B0215" w14:paraId="043C02AF" w14:textId="77777777">
            <w:pPr>
              <w:rPr>
                <w:color w:val="133350"/>
              </w:rPr>
            </w:pPr>
          </w:p>
          <w:p w:rsidR="00B82749" w:rsidP="009D05E6" w:rsidRDefault="000B5BD3" w14:paraId="679EEA13" w14:textId="4AED02B6">
            <w:pPr>
              <w:rPr>
                <w:b/>
                <w:bCs/>
                <w:color w:val="002060"/>
              </w:rPr>
            </w:pPr>
            <w:r w:rsidRPr="00DA527B">
              <w:rPr>
                <w:b/>
                <w:bCs/>
                <w:color w:val="002060"/>
              </w:rPr>
              <w:t>Task 2</w:t>
            </w:r>
            <w:r w:rsidR="004353D3">
              <w:rPr>
                <w:b/>
                <w:bCs/>
                <w:color w:val="002060"/>
              </w:rPr>
              <w:t xml:space="preserve"> – Contains 20 marks</w:t>
            </w:r>
          </w:p>
          <w:p w:rsidR="00597504" w:rsidP="009D05E6" w:rsidRDefault="00597504" w14:paraId="291D8603" w14:textId="77777777">
            <w:pPr>
              <w:rPr>
                <w:b/>
                <w:bCs/>
                <w:color w:val="002060"/>
              </w:rPr>
            </w:pPr>
          </w:p>
          <w:tbl>
            <w:tblPr>
              <w:tblStyle w:val="TableGrid"/>
              <w:tblW w:w="0" w:type="auto"/>
              <w:tblLook w:val="04A0" w:firstRow="1" w:lastRow="0" w:firstColumn="1" w:lastColumn="0" w:noHBand="0" w:noVBand="1"/>
            </w:tblPr>
            <w:tblGrid>
              <w:gridCol w:w="1898"/>
              <w:gridCol w:w="1996"/>
              <w:gridCol w:w="1981"/>
              <w:gridCol w:w="1982"/>
              <w:gridCol w:w="2129"/>
            </w:tblGrid>
            <w:tr w:rsidR="00FC4DE0" w:rsidTr="266C6683" w14:paraId="6F97FE3D" w14:textId="77777777">
              <w:tc>
                <w:tcPr>
                  <w:tcW w:w="1997" w:type="dxa"/>
                  <w:tcMar/>
                </w:tcPr>
                <w:p w:rsidR="00FC4DE0" w:rsidP="00FC4DE0" w:rsidRDefault="00FC4DE0" w14:paraId="6F24C732" w14:textId="009B377E">
                  <w:pPr>
                    <w:rPr>
                      <w:b/>
                      <w:bCs/>
                      <w:color w:val="002060"/>
                    </w:rPr>
                  </w:pPr>
                  <w:r w:rsidRPr="00247757">
                    <w:rPr>
                      <w:b/>
                      <w:bCs/>
                      <w:color w:val="002060"/>
                    </w:rPr>
                    <w:t>Marks</w:t>
                  </w:r>
                </w:p>
              </w:tc>
              <w:tc>
                <w:tcPr>
                  <w:tcW w:w="1997" w:type="dxa"/>
                  <w:tcMar/>
                </w:tcPr>
                <w:p w:rsidRPr="00247757" w:rsidR="00FC4DE0" w:rsidP="00FC4DE0" w:rsidRDefault="00FC4DE0" w14:paraId="5DAC8CE0" w14:textId="77777777">
                  <w:pPr>
                    <w:rPr>
                      <w:b/>
                      <w:bCs/>
                      <w:color w:val="002060"/>
                    </w:rPr>
                  </w:pPr>
                  <w:r w:rsidRPr="00247757">
                    <w:rPr>
                      <w:b/>
                      <w:bCs/>
                      <w:color w:val="002060"/>
                    </w:rPr>
                    <w:t xml:space="preserve">Poor </w:t>
                  </w:r>
                </w:p>
                <w:p w:rsidR="00FC4DE0" w:rsidP="00FC4DE0" w:rsidRDefault="005D29CF" w14:paraId="70FAB0F0" w14:textId="06CC6783">
                  <w:pPr>
                    <w:rPr>
                      <w:b/>
                      <w:bCs/>
                      <w:color w:val="002060"/>
                    </w:rPr>
                  </w:pPr>
                  <w:r>
                    <w:rPr>
                      <w:b/>
                      <w:bCs/>
                      <w:color w:val="002060"/>
                    </w:rPr>
                    <w:t>0-5</w:t>
                  </w:r>
                </w:p>
              </w:tc>
              <w:tc>
                <w:tcPr>
                  <w:tcW w:w="1997" w:type="dxa"/>
                  <w:tcMar/>
                </w:tcPr>
                <w:p w:rsidRPr="00247757" w:rsidR="00FC4DE0" w:rsidP="00FC4DE0" w:rsidRDefault="00FC4DE0" w14:paraId="46307D82" w14:textId="77777777">
                  <w:pPr>
                    <w:rPr>
                      <w:b/>
                      <w:bCs/>
                      <w:color w:val="002060"/>
                    </w:rPr>
                  </w:pPr>
                  <w:r w:rsidRPr="00247757">
                    <w:rPr>
                      <w:b/>
                      <w:bCs/>
                      <w:color w:val="002060"/>
                    </w:rPr>
                    <w:t>Pass</w:t>
                  </w:r>
                </w:p>
                <w:p w:rsidR="00FC4DE0" w:rsidP="00FC4DE0" w:rsidRDefault="005D29CF" w14:paraId="5C62D70E" w14:textId="2D44CC29">
                  <w:pPr>
                    <w:rPr>
                      <w:b/>
                      <w:bCs/>
                      <w:color w:val="002060"/>
                    </w:rPr>
                  </w:pPr>
                  <w:r>
                    <w:rPr>
                      <w:b/>
                      <w:bCs/>
                      <w:color w:val="002060"/>
                    </w:rPr>
                    <w:t>6-10</w:t>
                  </w:r>
                </w:p>
              </w:tc>
              <w:tc>
                <w:tcPr>
                  <w:tcW w:w="1997" w:type="dxa"/>
                  <w:tcMar/>
                </w:tcPr>
                <w:p w:rsidRPr="00247757" w:rsidR="00FC4DE0" w:rsidP="00FC4DE0" w:rsidRDefault="00FC4DE0" w14:paraId="6E0F409D" w14:textId="77777777">
                  <w:pPr>
                    <w:rPr>
                      <w:b/>
                      <w:bCs/>
                      <w:color w:val="002060"/>
                    </w:rPr>
                  </w:pPr>
                  <w:r w:rsidRPr="00247757">
                    <w:rPr>
                      <w:b/>
                      <w:bCs/>
                      <w:color w:val="002060"/>
                    </w:rPr>
                    <w:t>Good</w:t>
                  </w:r>
                </w:p>
                <w:p w:rsidR="00FC4DE0" w:rsidP="00FC4DE0" w:rsidRDefault="005D29CF" w14:paraId="56E11544" w14:textId="747529F2">
                  <w:pPr>
                    <w:rPr>
                      <w:b/>
                      <w:bCs/>
                      <w:color w:val="002060"/>
                    </w:rPr>
                  </w:pPr>
                  <w:r>
                    <w:rPr>
                      <w:b/>
                      <w:bCs/>
                      <w:color w:val="002060"/>
                    </w:rPr>
                    <w:t>11-15</w:t>
                  </w:r>
                </w:p>
              </w:tc>
              <w:tc>
                <w:tcPr>
                  <w:tcW w:w="1998" w:type="dxa"/>
                  <w:tcMar/>
                </w:tcPr>
                <w:p w:rsidRPr="00247757" w:rsidR="00FC4DE0" w:rsidP="00FC4DE0" w:rsidRDefault="00FC4DE0" w14:paraId="4B9C0F27" w14:textId="77777777">
                  <w:pPr>
                    <w:rPr>
                      <w:b/>
                      <w:bCs/>
                      <w:color w:val="002060"/>
                    </w:rPr>
                  </w:pPr>
                  <w:r w:rsidRPr="00247757">
                    <w:rPr>
                      <w:b/>
                      <w:bCs/>
                      <w:color w:val="002060"/>
                    </w:rPr>
                    <w:t>Excellent</w:t>
                  </w:r>
                </w:p>
                <w:p w:rsidR="00FC4DE0" w:rsidP="00FC4DE0" w:rsidRDefault="005D29CF" w14:paraId="13F9C219" w14:textId="4EF17310">
                  <w:pPr>
                    <w:rPr>
                      <w:b/>
                      <w:bCs/>
                      <w:color w:val="002060"/>
                    </w:rPr>
                  </w:pPr>
                  <w:r>
                    <w:rPr>
                      <w:b/>
                      <w:bCs/>
                      <w:color w:val="002060"/>
                    </w:rPr>
                    <w:t>16-20</w:t>
                  </w:r>
                </w:p>
              </w:tc>
            </w:tr>
            <w:tr w:rsidR="00FC4DE0" w:rsidTr="266C6683" w14:paraId="608E0545" w14:textId="77777777">
              <w:tc>
                <w:tcPr>
                  <w:tcW w:w="1997" w:type="dxa"/>
                  <w:tcMar/>
                </w:tcPr>
                <w:p w:rsidRPr="00A15DFE" w:rsidR="00FC4DE0" w:rsidP="00A15DFE" w:rsidRDefault="00FC4DE0" w14:paraId="35015D1A" w14:textId="1F4676D5">
                  <w:pPr>
                    <w:rPr>
                      <w:b/>
                      <w:bCs/>
                      <w:color w:val="002060"/>
                    </w:rPr>
                  </w:pPr>
                  <w:r w:rsidRPr="00A15DFE">
                    <w:rPr>
                      <w:b/>
                      <w:bCs/>
                      <w:color w:val="002060"/>
                    </w:rPr>
                    <w:t>Criteria</w:t>
                  </w:r>
                </w:p>
              </w:tc>
              <w:tc>
                <w:tcPr>
                  <w:tcW w:w="1997" w:type="dxa"/>
                  <w:tcMar/>
                </w:tcPr>
                <w:p w:rsidRPr="00A15DFE" w:rsidR="00144514" w:rsidP="00A15DFE" w:rsidRDefault="00144514" w14:paraId="5A3D9D99" w14:textId="77777777">
                  <w:pPr>
                    <w:pStyle w:val="ListParagraph"/>
                    <w:numPr>
                      <w:ilvl w:val="0"/>
                      <w:numId w:val="24"/>
                    </w:numPr>
                    <w:rPr>
                      <w:color w:val="002060"/>
                    </w:rPr>
                  </w:pPr>
                  <w:r w:rsidRPr="00A15DFE">
                    <w:rPr>
                      <w:color w:val="002060"/>
                    </w:rPr>
                    <w:t>The diagram is missing or severely incomplete.</w:t>
                  </w:r>
                </w:p>
                <w:p w:rsidRPr="00A15DFE" w:rsidR="00144514" w:rsidP="266C6683" w:rsidRDefault="00144514" w14:paraId="08D3E508" w14:textId="77777777">
                  <w:pPr>
                    <w:pStyle w:val="ListParagraph"/>
                    <w:numPr>
                      <w:ilvl w:val="0"/>
                      <w:numId w:val="24"/>
                    </w:numPr>
                    <w:rPr>
                      <w:color w:val="002060"/>
                      <w:lang w:val="en-GB"/>
                    </w:rPr>
                  </w:pPr>
                  <w:r w:rsidRPr="266C6683" w:rsidR="266C6683">
                    <w:rPr>
                      <w:color w:val="002060"/>
                      <w:lang w:val="en-GB"/>
                    </w:rPr>
                    <w:t>Key entities, attributes, or relationships are not identified.</w:t>
                  </w:r>
                </w:p>
                <w:p w:rsidRPr="00A15DFE" w:rsidR="00144514" w:rsidP="00A15DFE" w:rsidRDefault="00144514" w14:paraId="44060D57" w14:textId="77777777">
                  <w:pPr>
                    <w:pStyle w:val="ListParagraph"/>
                    <w:numPr>
                      <w:ilvl w:val="0"/>
                      <w:numId w:val="24"/>
                    </w:numPr>
                    <w:rPr>
                      <w:color w:val="002060"/>
                    </w:rPr>
                  </w:pPr>
                  <w:r w:rsidRPr="00A15DFE">
                    <w:rPr>
                      <w:color w:val="002060"/>
                    </w:rPr>
                    <w:t>Incorrect representation of cardinality or participation constraints.</w:t>
                  </w:r>
                </w:p>
                <w:p w:rsidRPr="00A15DFE" w:rsidR="00144514" w:rsidP="266C6683" w:rsidRDefault="00144514" w14:paraId="373AAD9B" w14:textId="77777777">
                  <w:pPr>
                    <w:pStyle w:val="ListParagraph"/>
                    <w:numPr>
                      <w:ilvl w:val="0"/>
                      <w:numId w:val="24"/>
                    </w:numPr>
                    <w:rPr>
                      <w:color w:val="002060"/>
                      <w:lang w:val="en-GB"/>
                    </w:rPr>
                  </w:pPr>
                  <w:r w:rsidRPr="266C6683" w:rsidR="266C6683">
                    <w:rPr>
                      <w:color w:val="002060"/>
                      <w:lang w:val="en-GB"/>
                    </w:rPr>
                    <w:t>No clear indication of primary keys or foreign keys.</w:t>
                  </w:r>
                </w:p>
                <w:p w:rsidRPr="00A15DFE" w:rsidR="00FC4DE0" w:rsidP="00A15DFE" w:rsidRDefault="00144514" w14:paraId="105D7A80" w14:textId="6122D578">
                  <w:pPr>
                    <w:pStyle w:val="ListParagraph"/>
                    <w:numPr>
                      <w:ilvl w:val="0"/>
                      <w:numId w:val="24"/>
                    </w:numPr>
                    <w:rPr>
                      <w:color w:val="002060"/>
                    </w:rPr>
                  </w:pPr>
                  <w:r w:rsidRPr="00A15DFE">
                    <w:rPr>
                      <w:color w:val="002060"/>
                    </w:rPr>
                    <w:t>Not used proper /standard symbols.</w:t>
                  </w:r>
                </w:p>
              </w:tc>
              <w:tc>
                <w:tcPr>
                  <w:tcW w:w="1997" w:type="dxa"/>
                  <w:tcMar/>
                </w:tcPr>
                <w:p w:rsidRPr="00A15DFE" w:rsidR="00144514" w:rsidP="00A15DFE" w:rsidRDefault="00144514" w14:paraId="4D2E0353" w14:textId="77777777">
                  <w:pPr>
                    <w:pStyle w:val="ListParagraph"/>
                    <w:numPr>
                      <w:ilvl w:val="0"/>
                      <w:numId w:val="24"/>
                    </w:numPr>
                    <w:rPr>
                      <w:color w:val="002060"/>
                    </w:rPr>
                  </w:pPr>
                  <w:r w:rsidRPr="00A15DFE">
                    <w:rPr>
                      <w:color w:val="002060"/>
                    </w:rPr>
                    <w:t>The diagram is basic but lacks detail or clarity.</w:t>
                  </w:r>
                </w:p>
                <w:p w:rsidRPr="00A15DFE" w:rsidR="00144514" w:rsidP="266C6683" w:rsidRDefault="00144514" w14:paraId="79427345" w14:textId="77777777">
                  <w:pPr>
                    <w:pStyle w:val="ListParagraph"/>
                    <w:numPr>
                      <w:ilvl w:val="0"/>
                      <w:numId w:val="24"/>
                    </w:numPr>
                    <w:rPr>
                      <w:color w:val="002060"/>
                      <w:lang w:val="en-GB"/>
                    </w:rPr>
                  </w:pPr>
                  <w:r w:rsidRPr="266C6683" w:rsidR="266C6683">
                    <w:rPr>
                      <w:color w:val="002060"/>
                      <w:lang w:val="en-GB"/>
                    </w:rPr>
                    <w:t>Key entities and relationships are identified, but some are missing or inaccurately represented.</w:t>
                  </w:r>
                </w:p>
                <w:p w:rsidRPr="00A15DFE" w:rsidR="00144514" w:rsidP="00A15DFE" w:rsidRDefault="00144514" w14:paraId="054D2265" w14:textId="77777777">
                  <w:pPr>
                    <w:pStyle w:val="ListParagraph"/>
                    <w:numPr>
                      <w:ilvl w:val="0"/>
                      <w:numId w:val="24"/>
                    </w:numPr>
                    <w:rPr>
                      <w:color w:val="002060"/>
                    </w:rPr>
                  </w:pPr>
                  <w:r w:rsidRPr="00A15DFE">
                    <w:rPr>
                      <w:color w:val="002060"/>
                    </w:rPr>
                    <w:t>Attributes are listed but may lack specificity or organization.</w:t>
                  </w:r>
                </w:p>
                <w:p w:rsidRPr="00A15DFE" w:rsidR="00144514" w:rsidP="266C6683" w:rsidRDefault="00144514" w14:paraId="7B2D27C6" w14:textId="77777777">
                  <w:pPr>
                    <w:pStyle w:val="ListParagraph"/>
                    <w:numPr>
                      <w:ilvl w:val="0"/>
                      <w:numId w:val="24"/>
                    </w:numPr>
                    <w:rPr>
                      <w:color w:val="002060"/>
                      <w:lang w:val="en-GB"/>
                    </w:rPr>
                  </w:pPr>
                  <w:r w:rsidRPr="266C6683" w:rsidR="266C6683">
                    <w:rPr>
                      <w:color w:val="002060"/>
                      <w:lang w:val="en-GB"/>
                    </w:rPr>
                    <w:t>Primary keys are identified but may not be consistently applied.</w:t>
                  </w:r>
                </w:p>
                <w:p w:rsidRPr="00A15DFE" w:rsidR="00FC4DE0" w:rsidP="00A15DFE" w:rsidRDefault="00144514" w14:paraId="6D3141FC" w14:textId="0E5BC1C8">
                  <w:pPr>
                    <w:pStyle w:val="ListParagraph"/>
                    <w:numPr>
                      <w:ilvl w:val="0"/>
                      <w:numId w:val="24"/>
                    </w:numPr>
                    <w:rPr>
                      <w:color w:val="002060"/>
                    </w:rPr>
                  </w:pPr>
                  <w:r w:rsidRPr="00A15DFE">
                    <w:rPr>
                      <w:color w:val="002060"/>
                    </w:rPr>
                    <w:t>Used proper /standard symbols with minor mistakes.</w:t>
                  </w:r>
                </w:p>
              </w:tc>
              <w:tc>
                <w:tcPr>
                  <w:tcW w:w="1997" w:type="dxa"/>
                  <w:tcMar/>
                </w:tcPr>
                <w:p w:rsidRPr="00A15DFE" w:rsidR="00144514" w:rsidP="266C6683" w:rsidRDefault="00144514" w14:paraId="612117A3" w14:textId="77777777">
                  <w:pPr>
                    <w:pStyle w:val="ListParagraph"/>
                    <w:numPr>
                      <w:ilvl w:val="0"/>
                      <w:numId w:val="24"/>
                    </w:numPr>
                    <w:rPr>
                      <w:color w:val="002060"/>
                      <w:lang w:val="en-GB"/>
                    </w:rPr>
                  </w:pPr>
                  <w:r w:rsidRPr="266C6683" w:rsidR="266C6683">
                    <w:rPr>
                      <w:color w:val="002060"/>
                      <w:lang w:val="en-GB"/>
                    </w:rPr>
                    <w:t>The diagram is well-structured and mostly accurate.</w:t>
                  </w:r>
                </w:p>
                <w:p w:rsidRPr="00A15DFE" w:rsidR="00144514" w:rsidP="266C6683" w:rsidRDefault="00144514" w14:paraId="4D94A55A" w14:textId="77777777">
                  <w:pPr>
                    <w:pStyle w:val="ListParagraph"/>
                    <w:numPr>
                      <w:ilvl w:val="0"/>
                      <w:numId w:val="24"/>
                    </w:numPr>
                    <w:rPr>
                      <w:color w:val="002060"/>
                      <w:lang w:val="en-GB"/>
                    </w:rPr>
                  </w:pPr>
                  <w:r w:rsidRPr="266C6683" w:rsidR="266C6683">
                    <w:rPr>
                      <w:color w:val="002060"/>
                      <w:lang w:val="en-GB"/>
                    </w:rPr>
                    <w:t>Key entities, attributes, and relationships are clearly identified and appropriately represented.</w:t>
                  </w:r>
                </w:p>
                <w:p w:rsidRPr="00A15DFE" w:rsidR="00144514" w:rsidP="266C6683" w:rsidRDefault="00144514" w14:paraId="5A985612" w14:textId="77777777">
                  <w:pPr>
                    <w:pStyle w:val="ListParagraph"/>
                    <w:numPr>
                      <w:ilvl w:val="0"/>
                      <w:numId w:val="24"/>
                    </w:numPr>
                    <w:rPr>
                      <w:color w:val="002060"/>
                      <w:lang w:val="en-GB"/>
                    </w:rPr>
                  </w:pPr>
                  <w:r w:rsidRPr="266C6683" w:rsidR="266C6683">
                    <w:rPr>
                      <w:color w:val="002060"/>
                      <w:lang w:val="en-GB"/>
                    </w:rPr>
                    <w:t>Attributes are specified with appropriate data types and descriptions.</w:t>
                  </w:r>
                </w:p>
                <w:p w:rsidRPr="00A15DFE" w:rsidR="00144514" w:rsidP="266C6683" w:rsidRDefault="00144514" w14:paraId="212ACB5B" w14:textId="77777777">
                  <w:pPr>
                    <w:pStyle w:val="ListParagraph"/>
                    <w:numPr>
                      <w:ilvl w:val="0"/>
                      <w:numId w:val="24"/>
                    </w:numPr>
                    <w:rPr>
                      <w:color w:val="002060"/>
                      <w:lang w:val="en-GB"/>
                    </w:rPr>
                  </w:pPr>
                  <w:r w:rsidRPr="266C6683" w:rsidR="266C6683">
                    <w:rPr>
                      <w:color w:val="002060"/>
                      <w:lang w:val="en-GB"/>
                    </w:rPr>
                    <w:t>Primary keys are correctly identified and consistently applied.</w:t>
                  </w:r>
                </w:p>
                <w:p w:rsidRPr="00A15DFE" w:rsidR="00FC4DE0" w:rsidP="00A15DFE" w:rsidRDefault="00144514" w14:paraId="15BD5750" w14:textId="01C81B3C">
                  <w:pPr>
                    <w:pStyle w:val="ListParagraph"/>
                    <w:numPr>
                      <w:ilvl w:val="0"/>
                      <w:numId w:val="24"/>
                    </w:numPr>
                    <w:rPr>
                      <w:color w:val="002060"/>
                    </w:rPr>
                  </w:pPr>
                  <w:r w:rsidRPr="00A15DFE">
                    <w:rPr>
                      <w:color w:val="002060"/>
                    </w:rPr>
                    <w:t>Correct use of ERD notations with minor mistakes.</w:t>
                  </w:r>
                </w:p>
              </w:tc>
              <w:tc>
                <w:tcPr>
                  <w:tcW w:w="1998" w:type="dxa"/>
                  <w:tcMar/>
                </w:tcPr>
                <w:p w:rsidRPr="00A15DFE" w:rsidR="00144514" w:rsidP="266C6683" w:rsidRDefault="00144514" w14:paraId="557BDD3C" w14:textId="77777777">
                  <w:pPr>
                    <w:pStyle w:val="ListParagraph"/>
                    <w:numPr>
                      <w:ilvl w:val="0"/>
                      <w:numId w:val="24"/>
                    </w:numPr>
                    <w:rPr>
                      <w:color w:val="002060"/>
                      <w:lang w:val="en-GB"/>
                    </w:rPr>
                  </w:pPr>
                  <w:r w:rsidRPr="266C6683" w:rsidR="266C6683">
                    <w:rPr>
                      <w:color w:val="002060"/>
                      <w:lang w:val="en-GB"/>
                    </w:rPr>
                    <w:t>The diagram is comprehensive, clear, and highly accurate.</w:t>
                  </w:r>
                </w:p>
                <w:p w:rsidRPr="00A15DFE" w:rsidR="00144514" w:rsidP="266C6683" w:rsidRDefault="00144514" w14:paraId="0BE32A28" w14:textId="77777777">
                  <w:pPr>
                    <w:pStyle w:val="ListParagraph"/>
                    <w:numPr>
                      <w:ilvl w:val="0"/>
                      <w:numId w:val="24"/>
                    </w:numPr>
                    <w:rPr>
                      <w:color w:val="002060"/>
                      <w:lang w:val="en-GB"/>
                    </w:rPr>
                  </w:pPr>
                  <w:r w:rsidRPr="266C6683" w:rsidR="266C6683">
                    <w:rPr>
                      <w:color w:val="002060"/>
                      <w:lang w:val="en-GB"/>
                    </w:rPr>
                    <w:t>All key entities, attributes, relationships, and constraints are identified and correctly represented.</w:t>
                  </w:r>
                </w:p>
                <w:p w:rsidRPr="00A15DFE" w:rsidR="00144514" w:rsidP="266C6683" w:rsidRDefault="00144514" w14:paraId="24D4EE77" w14:textId="77777777">
                  <w:pPr>
                    <w:pStyle w:val="ListParagraph"/>
                    <w:numPr>
                      <w:ilvl w:val="0"/>
                      <w:numId w:val="24"/>
                    </w:numPr>
                    <w:rPr>
                      <w:color w:val="002060"/>
                      <w:lang w:val="en-GB"/>
                    </w:rPr>
                  </w:pPr>
                  <w:r w:rsidRPr="266C6683" w:rsidR="266C6683">
                    <w:rPr>
                      <w:color w:val="002060"/>
                      <w:lang w:val="en-GB"/>
                    </w:rPr>
                    <w:t>Primary keys are accurately identified and consistently applied throughout the diagram.</w:t>
                  </w:r>
                </w:p>
                <w:p w:rsidRPr="00A15DFE" w:rsidR="00144514" w:rsidP="266C6683" w:rsidRDefault="00144514" w14:paraId="17CD0BF9" w14:textId="77777777">
                  <w:pPr>
                    <w:pStyle w:val="ListParagraph"/>
                    <w:numPr>
                      <w:ilvl w:val="0"/>
                      <w:numId w:val="24"/>
                    </w:numPr>
                    <w:rPr>
                      <w:color w:val="002060"/>
                      <w:lang w:val="en-GB"/>
                    </w:rPr>
                  </w:pPr>
                  <w:r w:rsidRPr="266C6683" w:rsidR="266C6683">
                    <w:rPr>
                      <w:color w:val="002060"/>
                      <w:lang w:val="en-GB"/>
                    </w:rPr>
                    <w:t>Attributes are well-defined with appropriate data types, lengths, and constraints.</w:t>
                  </w:r>
                </w:p>
                <w:p w:rsidRPr="00A15DFE" w:rsidR="00144514" w:rsidP="00A15DFE" w:rsidRDefault="00144514" w14:paraId="30510089" w14:textId="77777777">
                  <w:pPr>
                    <w:pStyle w:val="ListParagraph"/>
                    <w:numPr>
                      <w:ilvl w:val="0"/>
                      <w:numId w:val="24"/>
                    </w:numPr>
                    <w:rPr>
                      <w:color w:val="002060"/>
                    </w:rPr>
                  </w:pPr>
                  <w:r w:rsidRPr="00A15DFE">
                    <w:rPr>
                      <w:color w:val="002060"/>
                    </w:rPr>
                    <w:t>The diagram backed by relevant assumptions.</w:t>
                  </w:r>
                </w:p>
                <w:p w:rsidRPr="00A15DFE" w:rsidR="00FC4DE0" w:rsidP="00A15DFE" w:rsidRDefault="00144514" w14:paraId="1BCB47CB" w14:textId="2E8E60A3">
                  <w:pPr>
                    <w:pStyle w:val="ListParagraph"/>
                    <w:numPr>
                      <w:ilvl w:val="0"/>
                      <w:numId w:val="24"/>
                    </w:numPr>
                    <w:rPr>
                      <w:color w:val="002060"/>
                    </w:rPr>
                  </w:pPr>
                  <w:r w:rsidRPr="00A15DFE">
                    <w:rPr>
                      <w:color w:val="002060"/>
                    </w:rPr>
                    <w:t xml:space="preserve">Use Chen &amp; Martin </w:t>
                  </w:r>
                  <w:r w:rsidRPr="00A15DFE">
                    <w:rPr>
                      <w:color w:val="002060"/>
                    </w:rPr>
                    <w:t>notations for ERD.</w:t>
                  </w:r>
                </w:p>
              </w:tc>
            </w:tr>
          </w:tbl>
          <w:p w:rsidRPr="00DA527B" w:rsidR="00951FFF" w:rsidP="009D05E6" w:rsidRDefault="00951FFF" w14:paraId="5AB27C76" w14:textId="77777777">
            <w:pPr>
              <w:rPr>
                <w:b/>
                <w:bCs/>
                <w:color w:val="002060"/>
              </w:rPr>
            </w:pPr>
          </w:p>
          <w:p w:rsidR="000B5BD3" w:rsidP="009D05E6" w:rsidRDefault="000B5BD3" w14:paraId="00410CF0" w14:textId="29F1319D">
            <w:pPr>
              <w:rPr>
                <w:b/>
                <w:bCs/>
                <w:color w:val="002060"/>
              </w:rPr>
            </w:pPr>
            <w:r w:rsidRPr="00DA527B">
              <w:rPr>
                <w:b/>
                <w:bCs/>
                <w:color w:val="002060"/>
              </w:rPr>
              <w:t>Task 3</w:t>
            </w:r>
            <w:r w:rsidR="00597504">
              <w:rPr>
                <w:b/>
                <w:bCs/>
                <w:color w:val="002060"/>
              </w:rPr>
              <w:t xml:space="preserve"> – Contains </w:t>
            </w:r>
            <w:r w:rsidR="002234C3">
              <w:rPr>
                <w:b/>
                <w:bCs/>
                <w:color w:val="002060"/>
              </w:rPr>
              <w:t>15</w:t>
            </w:r>
            <w:r w:rsidR="00597504">
              <w:rPr>
                <w:b/>
                <w:bCs/>
                <w:color w:val="002060"/>
              </w:rPr>
              <w:t xml:space="preserve"> marks</w:t>
            </w:r>
          </w:p>
          <w:p w:rsidR="00597504" w:rsidP="009D05E6" w:rsidRDefault="00597504" w14:paraId="769A2BEE" w14:textId="77777777">
            <w:pPr>
              <w:rPr>
                <w:b/>
                <w:bCs/>
                <w:color w:val="002060"/>
              </w:rPr>
            </w:pPr>
          </w:p>
          <w:tbl>
            <w:tblPr>
              <w:tblStyle w:val="TableGrid"/>
              <w:tblW w:w="0" w:type="auto"/>
              <w:tblLook w:val="04A0" w:firstRow="1" w:lastRow="0" w:firstColumn="1" w:lastColumn="0" w:noHBand="0" w:noVBand="1"/>
            </w:tblPr>
            <w:tblGrid>
              <w:gridCol w:w="1997"/>
              <w:gridCol w:w="1997"/>
              <w:gridCol w:w="1997"/>
              <w:gridCol w:w="1997"/>
              <w:gridCol w:w="1998"/>
            </w:tblGrid>
            <w:tr w:rsidR="00FC4DE0" w:rsidTr="266C6683" w14:paraId="4F8CD67A" w14:textId="77777777">
              <w:tc>
                <w:tcPr>
                  <w:tcW w:w="1997" w:type="dxa"/>
                  <w:tcMar/>
                </w:tcPr>
                <w:p w:rsidR="00FC4DE0" w:rsidP="00FC4DE0" w:rsidRDefault="00FC4DE0" w14:paraId="1AA51419" w14:textId="7EAD9B3C">
                  <w:pPr>
                    <w:rPr>
                      <w:b/>
                      <w:bCs/>
                      <w:color w:val="002060"/>
                    </w:rPr>
                  </w:pPr>
                  <w:r w:rsidRPr="00247757">
                    <w:rPr>
                      <w:b/>
                      <w:bCs/>
                      <w:color w:val="002060"/>
                    </w:rPr>
                    <w:t>Marks</w:t>
                  </w:r>
                </w:p>
              </w:tc>
              <w:tc>
                <w:tcPr>
                  <w:tcW w:w="1997" w:type="dxa"/>
                  <w:tcMar/>
                </w:tcPr>
                <w:p w:rsidRPr="00247757" w:rsidR="00FC4DE0" w:rsidP="00FC4DE0" w:rsidRDefault="00FC4DE0" w14:paraId="6529583D" w14:textId="77777777">
                  <w:pPr>
                    <w:rPr>
                      <w:b/>
                      <w:bCs/>
                      <w:color w:val="002060"/>
                    </w:rPr>
                  </w:pPr>
                  <w:r w:rsidRPr="00247757">
                    <w:rPr>
                      <w:b/>
                      <w:bCs/>
                      <w:color w:val="002060"/>
                    </w:rPr>
                    <w:t xml:space="preserve">Poor </w:t>
                  </w:r>
                </w:p>
                <w:p w:rsidR="00FC4DE0" w:rsidP="00FC4DE0" w:rsidRDefault="000F79EA" w14:paraId="4A00BAD4" w14:textId="5F2A1781">
                  <w:pPr>
                    <w:rPr>
                      <w:b/>
                      <w:bCs/>
                      <w:color w:val="002060"/>
                    </w:rPr>
                  </w:pPr>
                  <w:r>
                    <w:rPr>
                      <w:b/>
                      <w:bCs/>
                      <w:color w:val="002060"/>
                    </w:rPr>
                    <w:t>0-4</w:t>
                  </w:r>
                </w:p>
              </w:tc>
              <w:tc>
                <w:tcPr>
                  <w:tcW w:w="1997" w:type="dxa"/>
                  <w:tcMar/>
                </w:tcPr>
                <w:p w:rsidRPr="00247757" w:rsidR="00FC4DE0" w:rsidP="00FC4DE0" w:rsidRDefault="00FC4DE0" w14:paraId="515FED58" w14:textId="77777777">
                  <w:pPr>
                    <w:rPr>
                      <w:b/>
                      <w:bCs/>
                      <w:color w:val="002060"/>
                    </w:rPr>
                  </w:pPr>
                  <w:r w:rsidRPr="00247757">
                    <w:rPr>
                      <w:b/>
                      <w:bCs/>
                      <w:color w:val="002060"/>
                    </w:rPr>
                    <w:t>Pass</w:t>
                  </w:r>
                </w:p>
                <w:p w:rsidR="00FC4DE0" w:rsidP="00FC4DE0" w:rsidRDefault="00FC4DE0" w14:paraId="190C3641" w14:textId="037D4BEF">
                  <w:pPr>
                    <w:rPr>
                      <w:b/>
                      <w:bCs/>
                      <w:color w:val="002060"/>
                    </w:rPr>
                  </w:pPr>
                  <w:r w:rsidRPr="00247757">
                    <w:rPr>
                      <w:b/>
                      <w:bCs/>
                      <w:color w:val="002060"/>
                    </w:rPr>
                    <w:t>5</w:t>
                  </w:r>
                  <w:r w:rsidR="000F79EA">
                    <w:rPr>
                      <w:b/>
                      <w:bCs/>
                      <w:color w:val="002060"/>
                    </w:rPr>
                    <w:t>-8</w:t>
                  </w:r>
                </w:p>
              </w:tc>
              <w:tc>
                <w:tcPr>
                  <w:tcW w:w="1997" w:type="dxa"/>
                  <w:tcMar/>
                </w:tcPr>
                <w:p w:rsidRPr="00247757" w:rsidR="00FC4DE0" w:rsidP="00FC4DE0" w:rsidRDefault="00FC4DE0" w14:paraId="5A91AD40" w14:textId="77777777">
                  <w:pPr>
                    <w:rPr>
                      <w:b/>
                      <w:bCs/>
                      <w:color w:val="002060"/>
                    </w:rPr>
                  </w:pPr>
                  <w:r w:rsidRPr="00247757">
                    <w:rPr>
                      <w:b/>
                      <w:bCs/>
                      <w:color w:val="002060"/>
                    </w:rPr>
                    <w:t>Good</w:t>
                  </w:r>
                </w:p>
                <w:p w:rsidR="00FC4DE0" w:rsidP="00FC4DE0" w:rsidRDefault="000F79EA" w14:paraId="048A09EC" w14:textId="1E0E1EFC">
                  <w:pPr>
                    <w:rPr>
                      <w:b/>
                      <w:bCs/>
                      <w:color w:val="002060"/>
                    </w:rPr>
                  </w:pPr>
                  <w:r>
                    <w:rPr>
                      <w:b/>
                      <w:bCs/>
                      <w:color w:val="002060"/>
                    </w:rPr>
                    <w:t>9-12</w:t>
                  </w:r>
                </w:p>
              </w:tc>
              <w:tc>
                <w:tcPr>
                  <w:tcW w:w="1998" w:type="dxa"/>
                  <w:tcMar/>
                </w:tcPr>
                <w:p w:rsidRPr="00247757" w:rsidR="00FC4DE0" w:rsidP="00FC4DE0" w:rsidRDefault="00FC4DE0" w14:paraId="02FA6753" w14:textId="77777777">
                  <w:pPr>
                    <w:rPr>
                      <w:b/>
                      <w:bCs/>
                      <w:color w:val="002060"/>
                    </w:rPr>
                  </w:pPr>
                  <w:r w:rsidRPr="00247757">
                    <w:rPr>
                      <w:b/>
                      <w:bCs/>
                      <w:color w:val="002060"/>
                    </w:rPr>
                    <w:t>Excellent</w:t>
                  </w:r>
                </w:p>
                <w:p w:rsidR="00FC4DE0" w:rsidP="00FC4DE0" w:rsidRDefault="00FC4DE0" w14:paraId="3EAB5FF4" w14:textId="687FE4E8">
                  <w:pPr>
                    <w:rPr>
                      <w:b/>
                      <w:bCs/>
                      <w:color w:val="002060"/>
                    </w:rPr>
                  </w:pPr>
                  <w:r w:rsidRPr="00247757">
                    <w:rPr>
                      <w:b/>
                      <w:bCs/>
                      <w:color w:val="002060"/>
                    </w:rPr>
                    <w:t>1</w:t>
                  </w:r>
                  <w:r w:rsidR="000F79EA">
                    <w:rPr>
                      <w:b/>
                      <w:bCs/>
                      <w:color w:val="002060"/>
                    </w:rPr>
                    <w:t>3-15</w:t>
                  </w:r>
                </w:p>
              </w:tc>
            </w:tr>
            <w:tr w:rsidR="00FC4DE0" w:rsidTr="266C6683" w14:paraId="3C8EB9D7" w14:textId="77777777">
              <w:tc>
                <w:tcPr>
                  <w:tcW w:w="1997" w:type="dxa"/>
                  <w:tcMar/>
                </w:tcPr>
                <w:p w:rsidRPr="007018F4" w:rsidR="00FC4DE0" w:rsidP="007018F4" w:rsidRDefault="00FC4DE0" w14:paraId="690CE10E" w14:textId="6D499C9F">
                  <w:pPr>
                    <w:rPr>
                      <w:b/>
                      <w:bCs/>
                      <w:color w:val="002060"/>
                    </w:rPr>
                  </w:pPr>
                  <w:r w:rsidRPr="007018F4">
                    <w:rPr>
                      <w:b/>
                      <w:bCs/>
                      <w:color w:val="002060"/>
                    </w:rPr>
                    <w:t>Criteria</w:t>
                  </w:r>
                </w:p>
              </w:tc>
              <w:tc>
                <w:tcPr>
                  <w:tcW w:w="1997" w:type="dxa"/>
                  <w:tcMar/>
                </w:tcPr>
                <w:p w:rsidRPr="007018F4" w:rsidR="005C2C77" w:rsidP="266C6683" w:rsidRDefault="005C2C77" w14:paraId="1EE3390A" w14:textId="77777777">
                  <w:pPr>
                    <w:pStyle w:val="ListParagraph"/>
                    <w:numPr>
                      <w:ilvl w:val="0"/>
                      <w:numId w:val="26"/>
                    </w:numPr>
                    <w:rPr>
                      <w:color w:val="002060"/>
                      <w:lang w:val="en-GB"/>
                    </w:rPr>
                  </w:pPr>
                  <w:r w:rsidRPr="266C6683" w:rsidR="266C6683">
                    <w:rPr>
                      <w:color w:val="002060"/>
                      <w:lang w:val="en-GB"/>
                    </w:rPr>
                    <w:t>Fails to map the ER diagram to a relational schema.</w:t>
                  </w:r>
                </w:p>
                <w:p w:rsidRPr="007018F4" w:rsidR="005C2C77" w:rsidP="007018F4" w:rsidRDefault="005C2C77" w14:paraId="0E0FF586" w14:textId="77777777">
                  <w:pPr>
                    <w:pStyle w:val="ListParagraph"/>
                    <w:numPr>
                      <w:ilvl w:val="0"/>
                      <w:numId w:val="26"/>
                    </w:numPr>
                    <w:rPr>
                      <w:color w:val="002060"/>
                    </w:rPr>
                  </w:pPr>
                  <w:r w:rsidRPr="007018F4">
                    <w:rPr>
                      <w:color w:val="002060"/>
                    </w:rPr>
                    <w:t>Shows a lack of understanding of mapping algorithms or normalization concepts.</w:t>
                  </w:r>
                </w:p>
                <w:p w:rsidRPr="007018F4" w:rsidR="00FC4DE0" w:rsidP="007018F4" w:rsidRDefault="005C2C77" w14:paraId="2E22D504" w14:textId="154AD4B3">
                  <w:pPr>
                    <w:pStyle w:val="ListParagraph"/>
                    <w:numPr>
                      <w:ilvl w:val="0"/>
                      <w:numId w:val="26"/>
                    </w:numPr>
                    <w:rPr>
                      <w:color w:val="002060"/>
                    </w:rPr>
                  </w:pPr>
                  <w:r w:rsidRPr="007018F4">
                    <w:rPr>
                      <w:color w:val="002060"/>
                    </w:rPr>
                    <w:t>Schema lacks normalization or is not normalized up to 3NF.</w:t>
                  </w:r>
                </w:p>
              </w:tc>
              <w:tc>
                <w:tcPr>
                  <w:tcW w:w="1997" w:type="dxa"/>
                  <w:tcMar/>
                </w:tcPr>
                <w:p w:rsidRPr="007018F4" w:rsidR="009A0717" w:rsidP="007018F4" w:rsidRDefault="009A0717" w14:paraId="784BC6B7" w14:textId="77777777">
                  <w:pPr>
                    <w:pStyle w:val="ListParagraph"/>
                    <w:numPr>
                      <w:ilvl w:val="0"/>
                      <w:numId w:val="26"/>
                    </w:numPr>
                    <w:rPr>
                      <w:color w:val="002060"/>
                    </w:rPr>
                  </w:pPr>
                  <w:r w:rsidRPr="007018F4">
                    <w:rPr>
                      <w:color w:val="002060"/>
                    </w:rPr>
                    <w:t>Maps the ER diagram to a relational schema but lacks clarity or completeness.</w:t>
                  </w:r>
                </w:p>
                <w:p w:rsidRPr="007018F4" w:rsidR="009A0717" w:rsidP="007018F4" w:rsidRDefault="009A0717" w14:paraId="0E1340FC" w14:textId="77777777">
                  <w:pPr>
                    <w:pStyle w:val="ListParagraph"/>
                    <w:numPr>
                      <w:ilvl w:val="0"/>
                      <w:numId w:val="26"/>
                    </w:numPr>
                    <w:rPr>
                      <w:color w:val="002060"/>
                    </w:rPr>
                  </w:pPr>
                  <w:r w:rsidRPr="007018F4">
                    <w:rPr>
                      <w:color w:val="002060"/>
                    </w:rPr>
                    <w:t>Demonstrates a limited understanding of mapping algorithms and normalization principles.</w:t>
                  </w:r>
                </w:p>
                <w:p w:rsidRPr="007018F4" w:rsidR="009A0717" w:rsidP="007018F4" w:rsidRDefault="009A0717" w14:paraId="13B0C99C" w14:textId="77777777">
                  <w:pPr>
                    <w:pStyle w:val="ListParagraph"/>
                    <w:numPr>
                      <w:ilvl w:val="0"/>
                      <w:numId w:val="26"/>
                    </w:numPr>
                    <w:rPr>
                      <w:color w:val="002060"/>
                    </w:rPr>
                  </w:pPr>
                  <w:r w:rsidRPr="007018F4">
                    <w:rPr>
                      <w:color w:val="002060"/>
                    </w:rPr>
                    <w:t>Schema includes some tables and attributes but may have errors or omissions.</w:t>
                  </w:r>
                </w:p>
                <w:p w:rsidRPr="007018F4" w:rsidR="00FC4DE0" w:rsidP="007018F4" w:rsidRDefault="009A0717" w14:paraId="0952C8C2" w14:textId="003312C8">
                  <w:pPr>
                    <w:pStyle w:val="ListParagraph"/>
                    <w:numPr>
                      <w:ilvl w:val="0"/>
                      <w:numId w:val="26"/>
                    </w:numPr>
                    <w:rPr>
                      <w:color w:val="002060"/>
                    </w:rPr>
                  </w:pPr>
                  <w:r w:rsidRPr="007018F4">
                    <w:rPr>
                      <w:color w:val="002060"/>
                    </w:rPr>
                    <w:t>Schema includes some normalization but may have errors or omissions, not fully reaching 3NF.</w:t>
                  </w:r>
                </w:p>
              </w:tc>
              <w:tc>
                <w:tcPr>
                  <w:tcW w:w="1997" w:type="dxa"/>
                  <w:tcMar/>
                </w:tcPr>
                <w:p w:rsidRPr="007018F4" w:rsidR="009A0717" w:rsidP="007018F4" w:rsidRDefault="009A0717" w14:paraId="3D633525" w14:textId="77777777">
                  <w:pPr>
                    <w:pStyle w:val="ListParagraph"/>
                    <w:numPr>
                      <w:ilvl w:val="0"/>
                      <w:numId w:val="26"/>
                    </w:numPr>
                    <w:rPr>
                      <w:color w:val="002060"/>
                    </w:rPr>
                  </w:pPr>
                  <w:r w:rsidRPr="007018F4">
                    <w:rPr>
                      <w:color w:val="002060"/>
                    </w:rPr>
                    <w:t>Maps the ER diagram to a well-structured and clear relational schema.</w:t>
                  </w:r>
                </w:p>
                <w:p w:rsidRPr="007018F4" w:rsidR="009A0717" w:rsidP="007018F4" w:rsidRDefault="009A0717" w14:paraId="21FAB040" w14:textId="77777777">
                  <w:pPr>
                    <w:pStyle w:val="ListParagraph"/>
                    <w:numPr>
                      <w:ilvl w:val="0"/>
                      <w:numId w:val="26"/>
                    </w:numPr>
                    <w:rPr>
                      <w:color w:val="002060"/>
                    </w:rPr>
                  </w:pPr>
                  <w:r w:rsidRPr="007018F4">
                    <w:rPr>
                      <w:color w:val="002060"/>
                    </w:rPr>
                    <w:t>Demonstrates a good understanding of mapping algorithms and normalization principles.</w:t>
                  </w:r>
                </w:p>
                <w:p w:rsidRPr="007018F4" w:rsidR="00FC4DE0" w:rsidP="007018F4" w:rsidRDefault="009A0717" w14:paraId="47EC66D5" w14:textId="294838A1">
                  <w:pPr>
                    <w:pStyle w:val="ListParagraph"/>
                    <w:numPr>
                      <w:ilvl w:val="0"/>
                      <w:numId w:val="26"/>
                    </w:numPr>
                    <w:rPr>
                      <w:color w:val="002060"/>
                    </w:rPr>
                  </w:pPr>
                  <w:r w:rsidRPr="007018F4">
                    <w:rPr>
                      <w:color w:val="002060"/>
                    </w:rPr>
                    <w:t>Schema is normalized up to 3NF, with most relationships, attributes, primary keys, and foreign keys.</w:t>
                  </w:r>
                </w:p>
              </w:tc>
              <w:tc>
                <w:tcPr>
                  <w:tcW w:w="1998" w:type="dxa"/>
                  <w:tcMar/>
                </w:tcPr>
                <w:p w:rsidRPr="007018F4" w:rsidR="009A0717" w:rsidP="007018F4" w:rsidRDefault="009A0717" w14:paraId="7D2AF836" w14:textId="77777777">
                  <w:pPr>
                    <w:pStyle w:val="ListParagraph"/>
                    <w:numPr>
                      <w:ilvl w:val="0"/>
                      <w:numId w:val="26"/>
                    </w:numPr>
                    <w:rPr>
                      <w:color w:val="002060"/>
                    </w:rPr>
                  </w:pPr>
                  <w:r w:rsidRPr="007018F4">
                    <w:rPr>
                      <w:color w:val="002060"/>
                    </w:rPr>
                    <w:t>Maps the ER diagram to an exceptional relational schema with high clarity, completeness, and accuracy.</w:t>
                  </w:r>
                </w:p>
                <w:p w:rsidRPr="007018F4" w:rsidR="009A0717" w:rsidP="007018F4" w:rsidRDefault="009A0717" w14:paraId="74813835" w14:textId="77777777">
                  <w:pPr>
                    <w:pStyle w:val="ListParagraph"/>
                    <w:numPr>
                      <w:ilvl w:val="0"/>
                      <w:numId w:val="26"/>
                    </w:numPr>
                    <w:rPr>
                      <w:color w:val="002060"/>
                    </w:rPr>
                  </w:pPr>
                  <w:r w:rsidRPr="007018F4">
                    <w:rPr>
                      <w:color w:val="002060"/>
                    </w:rPr>
                    <w:t>Demonstrates a thorough understanding of mapping algorithms and normalization principles.</w:t>
                  </w:r>
                </w:p>
                <w:p w:rsidRPr="007018F4" w:rsidR="009A0717" w:rsidP="007018F4" w:rsidRDefault="009A0717" w14:paraId="1C564E8E" w14:textId="77777777">
                  <w:pPr>
                    <w:pStyle w:val="ListParagraph"/>
                    <w:numPr>
                      <w:ilvl w:val="0"/>
                      <w:numId w:val="26"/>
                    </w:numPr>
                    <w:rPr>
                      <w:color w:val="002060"/>
                    </w:rPr>
                  </w:pPr>
                  <w:r w:rsidRPr="007018F4">
                    <w:rPr>
                      <w:color w:val="002060"/>
                    </w:rPr>
                    <w:t xml:space="preserve">Schema is fully normalized up to 3NF, with all relationships and attributes accurately represented and optimized. </w:t>
                  </w:r>
                </w:p>
                <w:p w:rsidRPr="007018F4" w:rsidR="00FC4DE0" w:rsidP="266C6683" w:rsidRDefault="009A0717" w14:paraId="5331E799" w14:textId="36105675">
                  <w:pPr>
                    <w:pStyle w:val="ListParagraph"/>
                    <w:numPr>
                      <w:ilvl w:val="0"/>
                      <w:numId w:val="26"/>
                    </w:numPr>
                    <w:rPr>
                      <w:color w:val="002060"/>
                      <w:lang w:val="en-GB"/>
                    </w:rPr>
                  </w:pPr>
                  <w:r w:rsidRPr="266C6683" w:rsidR="266C6683">
                    <w:rPr>
                      <w:color w:val="002060"/>
                      <w:lang w:val="en-GB"/>
                    </w:rPr>
                    <w:t>Additional insights or improvements may be included.</w:t>
                  </w:r>
                </w:p>
              </w:tc>
            </w:tr>
          </w:tbl>
          <w:p w:rsidRPr="00DA527B" w:rsidR="00951FFF" w:rsidP="009D05E6" w:rsidRDefault="00951FFF" w14:paraId="2830E675" w14:textId="77777777">
            <w:pPr>
              <w:rPr>
                <w:b/>
                <w:bCs/>
                <w:color w:val="002060"/>
              </w:rPr>
            </w:pPr>
          </w:p>
          <w:p w:rsidR="000B5BD3" w:rsidP="009D05E6" w:rsidRDefault="000B5BD3" w14:paraId="571CB8EF" w14:textId="297487DD">
            <w:pPr>
              <w:rPr>
                <w:b/>
                <w:bCs/>
                <w:color w:val="002060"/>
              </w:rPr>
            </w:pPr>
            <w:r w:rsidRPr="00DA527B">
              <w:rPr>
                <w:b/>
                <w:bCs/>
                <w:color w:val="002060"/>
              </w:rPr>
              <w:t>Task 4</w:t>
            </w:r>
            <w:r w:rsidR="00597504">
              <w:rPr>
                <w:b/>
                <w:bCs/>
                <w:color w:val="002060"/>
              </w:rPr>
              <w:t xml:space="preserve"> – Contains 2</w:t>
            </w:r>
            <w:r w:rsidR="002B23CD">
              <w:rPr>
                <w:b/>
                <w:bCs/>
                <w:color w:val="002060"/>
              </w:rPr>
              <w:t>5</w:t>
            </w:r>
            <w:r w:rsidR="00597504">
              <w:rPr>
                <w:b/>
                <w:bCs/>
                <w:color w:val="002060"/>
              </w:rPr>
              <w:t xml:space="preserve"> marks</w:t>
            </w:r>
          </w:p>
          <w:p w:rsidR="00A101D0" w:rsidP="009D05E6" w:rsidRDefault="00A101D0" w14:paraId="37119D95" w14:textId="77777777">
            <w:pPr>
              <w:rPr>
                <w:b/>
                <w:bCs/>
                <w:color w:val="002060"/>
              </w:rPr>
            </w:pPr>
          </w:p>
          <w:tbl>
            <w:tblPr>
              <w:tblStyle w:val="TableGrid"/>
              <w:tblW w:w="0" w:type="auto"/>
              <w:tblLook w:val="04A0" w:firstRow="1" w:lastRow="0" w:firstColumn="1" w:lastColumn="0" w:noHBand="0" w:noVBand="1"/>
            </w:tblPr>
            <w:tblGrid>
              <w:gridCol w:w="1997"/>
              <w:gridCol w:w="1997"/>
              <w:gridCol w:w="1997"/>
              <w:gridCol w:w="1997"/>
              <w:gridCol w:w="1998"/>
            </w:tblGrid>
            <w:tr w:rsidR="00FC4DE0" w:rsidTr="266C6683" w14:paraId="26E5EECF" w14:textId="77777777">
              <w:tc>
                <w:tcPr>
                  <w:tcW w:w="1997" w:type="dxa"/>
                  <w:tcMar/>
                </w:tcPr>
                <w:p w:rsidR="00FC4DE0" w:rsidP="00FC4DE0" w:rsidRDefault="00FC4DE0" w14:paraId="45863B09" w14:textId="2380E451">
                  <w:pPr>
                    <w:rPr>
                      <w:b/>
                      <w:bCs/>
                      <w:color w:val="002060"/>
                    </w:rPr>
                  </w:pPr>
                  <w:r w:rsidRPr="00247757">
                    <w:rPr>
                      <w:b/>
                      <w:bCs/>
                      <w:color w:val="002060"/>
                    </w:rPr>
                    <w:t>Marks</w:t>
                  </w:r>
                </w:p>
              </w:tc>
              <w:tc>
                <w:tcPr>
                  <w:tcW w:w="1997" w:type="dxa"/>
                  <w:tcMar/>
                </w:tcPr>
                <w:p w:rsidRPr="00247757" w:rsidR="00FC4DE0" w:rsidP="00FC4DE0" w:rsidRDefault="00FC4DE0" w14:paraId="22C3CB93" w14:textId="77777777">
                  <w:pPr>
                    <w:rPr>
                      <w:b/>
                      <w:bCs/>
                      <w:color w:val="002060"/>
                    </w:rPr>
                  </w:pPr>
                  <w:r w:rsidRPr="00247757">
                    <w:rPr>
                      <w:b/>
                      <w:bCs/>
                      <w:color w:val="002060"/>
                    </w:rPr>
                    <w:t xml:space="preserve">Poor </w:t>
                  </w:r>
                </w:p>
                <w:p w:rsidR="00FC4DE0" w:rsidP="00FC4DE0" w:rsidRDefault="00BE6DC4" w14:paraId="49939286" w14:textId="1DA83032">
                  <w:pPr>
                    <w:rPr>
                      <w:b/>
                      <w:bCs/>
                      <w:color w:val="002060"/>
                    </w:rPr>
                  </w:pPr>
                  <w:r>
                    <w:rPr>
                      <w:b/>
                      <w:bCs/>
                      <w:color w:val="002060"/>
                    </w:rPr>
                    <w:t>0-7</w:t>
                  </w:r>
                </w:p>
              </w:tc>
              <w:tc>
                <w:tcPr>
                  <w:tcW w:w="1997" w:type="dxa"/>
                  <w:tcMar/>
                </w:tcPr>
                <w:p w:rsidRPr="00247757" w:rsidR="00FC4DE0" w:rsidP="00FC4DE0" w:rsidRDefault="00FC4DE0" w14:paraId="6BE79F92" w14:textId="77777777">
                  <w:pPr>
                    <w:rPr>
                      <w:b/>
                      <w:bCs/>
                      <w:color w:val="002060"/>
                    </w:rPr>
                  </w:pPr>
                  <w:r w:rsidRPr="00247757">
                    <w:rPr>
                      <w:b/>
                      <w:bCs/>
                      <w:color w:val="002060"/>
                    </w:rPr>
                    <w:t>Pass</w:t>
                  </w:r>
                </w:p>
                <w:p w:rsidR="00FC4DE0" w:rsidP="00FC4DE0" w:rsidRDefault="00BE6DC4" w14:paraId="3D68F8BE" w14:textId="6C653654">
                  <w:pPr>
                    <w:rPr>
                      <w:b/>
                      <w:bCs/>
                      <w:color w:val="002060"/>
                    </w:rPr>
                  </w:pPr>
                  <w:r>
                    <w:rPr>
                      <w:b/>
                      <w:bCs/>
                      <w:color w:val="002060"/>
                    </w:rPr>
                    <w:t>8-13</w:t>
                  </w:r>
                </w:p>
              </w:tc>
              <w:tc>
                <w:tcPr>
                  <w:tcW w:w="1997" w:type="dxa"/>
                  <w:tcMar/>
                </w:tcPr>
                <w:p w:rsidRPr="00247757" w:rsidR="00FC4DE0" w:rsidP="00FC4DE0" w:rsidRDefault="00FC4DE0" w14:paraId="7E24932B" w14:textId="77777777">
                  <w:pPr>
                    <w:rPr>
                      <w:b/>
                      <w:bCs/>
                      <w:color w:val="002060"/>
                    </w:rPr>
                  </w:pPr>
                  <w:r w:rsidRPr="00247757">
                    <w:rPr>
                      <w:b/>
                      <w:bCs/>
                      <w:color w:val="002060"/>
                    </w:rPr>
                    <w:t>Good</w:t>
                  </w:r>
                </w:p>
                <w:p w:rsidR="00FC4DE0" w:rsidP="00FC4DE0" w:rsidRDefault="00BE6DC4" w14:paraId="7F1B7799" w14:textId="5AE2272D">
                  <w:pPr>
                    <w:rPr>
                      <w:b/>
                      <w:bCs/>
                      <w:color w:val="002060"/>
                    </w:rPr>
                  </w:pPr>
                  <w:r>
                    <w:rPr>
                      <w:b/>
                      <w:bCs/>
                      <w:color w:val="002060"/>
                    </w:rPr>
                    <w:t>14-19</w:t>
                  </w:r>
                </w:p>
              </w:tc>
              <w:tc>
                <w:tcPr>
                  <w:tcW w:w="1998" w:type="dxa"/>
                  <w:tcMar/>
                </w:tcPr>
                <w:p w:rsidRPr="00247757" w:rsidR="00FC4DE0" w:rsidP="00FC4DE0" w:rsidRDefault="00FC4DE0" w14:paraId="0924AC4D" w14:textId="77777777">
                  <w:pPr>
                    <w:rPr>
                      <w:b/>
                      <w:bCs/>
                      <w:color w:val="002060"/>
                    </w:rPr>
                  </w:pPr>
                  <w:r w:rsidRPr="00247757">
                    <w:rPr>
                      <w:b/>
                      <w:bCs/>
                      <w:color w:val="002060"/>
                    </w:rPr>
                    <w:t>Excellent</w:t>
                  </w:r>
                </w:p>
                <w:p w:rsidR="00FC4DE0" w:rsidP="00FC4DE0" w:rsidRDefault="00BE6DC4" w14:paraId="5BC81BF8" w14:textId="55A16B7C">
                  <w:pPr>
                    <w:rPr>
                      <w:b/>
                      <w:bCs/>
                      <w:color w:val="002060"/>
                    </w:rPr>
                  </w:pPr>
                  <w:r>
                    <w:rPr>
                      <w:b/>
                      <w:bCs/>
                      <w:color w:val="002060"/>
                    </w:rPr>
                    <w:t>20-25</w:t>
                  </w:r>
                </w:p>
              </w:tc>
            </w:tr>
            <w:tr w:rsidR="00FC4DE0" w:rsidTr="266C6683" w14:paraId="17FBEAEB" w14:textId="77777777">
              <w:tc>
                <w:tcPr>
                  <w:tcW w:w="1997" w:type="dxa"/>
                  <w:tcMar/>
                </w:tcPr>
                <w:p w:rsidRPr="005511CC" w:rsidR="00FC4DE0" w:rsidP="005511CC" w:rsidRDefault="00FC4DE0" w14:paraId="5E073C63" w14:textId="3C0A7866">
                  <w:pPr>
                    <w:rPr>
                      <w:b/>
                      <w:bCs/>
                      <w:color w:val="002060"/>
                    </w:rPr>
                  </w:pPr>
                  <w:r w:rsidRPr="005511CC">
                    <w:rPr>
                      <w:b/>
                      <w:bCs/>
                      <w:color w:val="002060"/>
                    </w:rPr>
                    <w:t>Criteria</w:t>
                  </w:r>
                </w:p>
              </w:tc>
              <w:tc>
                <w:tcPr>
                  <w:tcW w:w="1997" w:type="dxa"/>
                  <w:tcMar/>
                </w:tcPr>
                <w:p w:rsidRPr="005511CC" w:rsidR="00BB7B7A" w:rsidP="005511CC" w:rsidRDefault="00BB7B7A" w14:paraId="53118F05" w14:textId="77777777">
                  <w:pPr>
                    <w:pStyle w:val="ListParagraph"/>
                    <w:numPr>
                      <w:ilvl w:val="0"/>
                      <w:numId w:val="30"/>
                    </w:numPr>
                    <w:rPr>
                      <w:color w:val="002060"/>
                    </w:rPr>
                  </w:pPr>
                  <w:r w:rsidRPr="005511CC">
                    <w:rPr>
                      <w:color w:val="002060"/>
                    </w:rPr>
                    <w:t>Provides a poor database design with mistakes.</w:t>
                  </w:r>
                </w:p>
                <w:p w:rsidRPr="005511CC" w:rsidR="00BB7B7A" w:rsidP="005511CC" w:rsidRDefault="00BB7B7A" w14:paraId="63A896D8" w14:textId="77777777">
                  <w:pPr>
                    <w:pStyle w:val="ListParagraph"/>
                    <w:numPr>
                      <w:ilvl w:val="0"/>
                      <w:numId w:val="30"/>
                    </w:numPr>
                    <w:rPr>
                      <w:color w:val="002060"/>
                    </w:rPr>
                  </w:pPr>
                  <w:r w:rsidRPr="005511CC">
                    <w:rPr>
                      <w:color w:val="002060"/>
                    </w:rPr>
                    <w:t xml:space="preserve">Not work with enough database objects. </w:t>
                  </w:r>
                </w:p>
                <w:p w:rsidRPr="005511CC" w:rsidR="00BB7B7A" w:rsidP="266C6683" w:rsidRDefault="00BB7B7A" w14:paraId="55AFC91D" w14:textId="77777777">
                  <w:pPr>
                    <w:pStyle w:val="ListParagraph"/>
                    <w:numPr>
                      <w:ilvl w:val="0"/>
                      <w:numId w:val="30"/>
                    </w:numPr>
                    <w:rPr>
                      <w:color w:val="002060"/>
                      <w:lang w:val="en-GB"/>
                    </w:rPr>
                  </w:pPr>
                  <w:r w:rsidRPr="266C6683" w:rsidR="266C6683">
                    <w:rPr>
                      <w:color w:val="002060"/>
                      <w:lang w:val="en-GB"/>
                    </w:rPr>
                    <w:t>Does not provide any SQL script or attempts that are significantly incorrect.</w:t>
                  </w:r>
                </w:p>
                <w:p w:rsidRPr="005511CC" w:rsidR="00FC4DE0" w:rsidP="005511CC" w:rsidRDefault="00BB7B7A" w14:paraId="56A47CDA" w14:textId="53C345E9">
                  <w:pPr>
                    <w:pStyle w:val="ListParagraph"/>
                    <w:numPr>
                      <w:ilvl w:val="0"/>
                      <w:numId w:val="30"/>
                    </w:numPr>
                    <w:rPr>
                      <w:color w:val="002060"/>
                    </w:rPr>
                  </w:pPr>
                  <w:r w:rsidRPr="005511CC">
                    <w:rPr>
                      <w:color w:val="002060"/>
                    </w:rPr>
                    <w:t>Does not add records to any of the tables or adds very few records</w:t>
                  </w:r>
                </w:p>
              </w:tc>
              <w:tc>
                <w:tcPr>
                  <w:tcW w:w="1997" w:type="dxa"/>
                  <w:tcMar/>
                </w:tcPr>
                <w:p w:rsidRPr="005511CC" w:rsidR="00BB7B7A" w:rsidP="005511CC" w:rsidRDefault="00BB7B7A" w14:paraId="67A846E0" w14:textId="77777777">
                  <w:pPr>
                    <w:pStyle w:val="ListParagraph"/>
                    <w:numPr>
                      <w:ilvl w:val="0"/>
                      <w:numId w:val="30"/>
                    </w:numPr>
                    <w:rPr>
                      <w:color w:val="002060"/>
                    </w:rPr>
                  </w:pPr>
                  <w:r w:rsidRPr="005511CC">
                    <w:rPr>
                      <w:color w:val="002060"/>
                    </w:rPr>
                    <w:t xml:space="preserve">Provide a basic database design with minor mistakes, including enough database objects. </w:t>
                  </w:r>
                </w:p>
                <w:p w:rsidRPr="005511CC" w:rsidR="00BB7B7A" w:rsidP="005511CC" w:rsidRDefault="00BB7B7A" w14:paraId="3DB3FAC8" w14:textId="77777777">
                  <w:pPr>
                    <w:pStyle w:val="ListParagraph"/>
                    <w:numPr>
                      <w:ilvl w:val="0"/>
                      <w:numId w:val="30"/>
                    </w:numPr>
                    <w:rPr>
                      <w:color w:val="002060"/>
                    </w:rPr>
                  </w:pPr>
                  <w:r w:rsidRPr="005511CC">
                    <w:rPr>
                      <w:color w:val="002060"/>
                    </w:rPr>
                    <w:t xml:space="preserve">Provides a SQL script that creates the database and tables but </w:t>
                  </w:r>
                  <w:r w:rsidRPr="005511CC">
                    <w:rPr>
                      <w:color w:val="002060"/>
                    </w:rPr>
                    <w:t>may have minor syntax issues or missing elements.</w:t>
                  </w:r>
                </w:p>
                <w:p w:rsidRPr="005511CC" w:rsidR="00FC4DE0" w:rsidP="005511CC" w:rsidRDefault="00BB7B7A" w14:paraId="7F569DB2" w14:textId="3CA8AAB7">
                  <w:pPr>
                    <w:pStyle w:val="ListParagraph"/>
                    <w:numPr>
                      <w:ilvl w:val="0"/>
                      <w:numId w:val="30"/>
                    </w:numPr>
                    <w:rPr>
                      <w:color w:val="002060"/>
                    </w:rPr>
                  </w:pPr>
                  <w:r w:rsidRPr="005511CC">
                    <w:rPr>
                      <w:color w:val="002060"/>
                    </w:rPr>
                    <w:t>Adds records to each table, but the number of records added may be slightly below the required 15 for each table.</w:t>
                  </w:r>
                </w:p>
              </w:tc>
              <w:tc>
                <w:tcPr>
                  <w:tcW w:w="1997" w:type="dxa"/>
                  <w:tcMar/>
                </w:tcPr>
                <w:p w:rsidRPr="005511CC" w:rsidR="00BB7B7A" w:rsidP="005511CC" w:rsidRDefault="00BB7B7A" w14:paraId="4DDF5753" w14:textId="77777777">
                  <w:pPr>
                    <w:pStyle w:val="ListParagraph"/>
                    <w:numPr>
                      <w:ilvl w:val="0"/>
                      <w:numId w:val="30"/>
                    </w:numPr>
                    <w:rPr>
                      <w:color w:val="002060"/>
                    </w:rPr>
                  </w:pPr>
                  <w:r w:rsidRPr="005511CC">
                    <w:rPr>
                      <w:color w:val="002060"/>
                    </w:rPr>
                    <w:t>Creates the database with proper structure and without errors.</w:t>
                  </w:r>
                </w:p>
                <w:p w:rsidRPr="005511CC" w:rsidR="00BB7B7A" w:rsidP="005511CC" w:rsidRDefault="00BB7B7A" w14:paraId="0C25E6CB" w14:textId="77777777">
                  <w:pPr>
                    <w:pStyle w:val="ListParagraph"/>
                    <w:numPr>
                      <w:ilvl w:val="0"/>
                      <w:numId w:val="30"/>
                    </w:numPr>
                    <w:rPr>
                      <w:color w:val="002060"/>
                    </w:rPr>
                  </w:pPr>
                  <w:r w:rsidRPr="005511CC">
                    <w:rPr>
                      <w:color w:val="002060"/>
                    </w:rPr>
                    <w:t>Provides a well-structured SQL script that creates the database, tables, and adds at least 15 records to each table.</w:t>
                  </w:r>
                </w:p>
                <w:p w:rsidRPr="005511CC" w:rsidR="00FC4DE0" w:rsidP="266C6683" w:rsidRDefault="00BB7B7A" w14:paraId="38ECA216" w14:textId="2513B2D8">
                  <w:pPr>
                    <w:pStyle w:val="ListParagraph"/>
                    <w:numPr>
                      <w:ilvl w:val="0"/>
                      <w:numId w:val="30"/>
                    </w:numPr>
                    <w:rPr>
                      <w:color w:val="002060"/>
                      <w:lang w:val="en-GB"/>
                    </w:rPr>
                  </w:pPr>
                  <w:r w:rsidRPr="266C6683" w:rsidR="266C6683">
                    <w:rPr>
                      <w:color w:val="002060"/>
                      <w:lang w:val="en-GB"/>
                    </w:rPr>
                    <w:t>Ensures data integrity and appropriate data types for the records added.</w:t>
                  </w:r>
                </w:p>
              </w:tc>
              <w:tc>
                <w:tcPr>
                  <w:tcW w:w="1998" w:type="dxa"/>
                  <w:tcMar/>
                </w:tcPr>
                <w:p w:rsidRPr="005511CC" w:rsidR="00BB7B7A" w:rsidP="266C6683" w:rsidRDefault="00BB7B7A" w14:paraId="0A527BD3" w14:textId="77777777">
                  <w:pPr>
                    <w:pStyle w:val="ListParagraph"/>
                    <w:numPr>
                      <w:ilvl w:val="0"/>
                      <w:numId w:val="30"/>
                    </w:numPr>
                    <w:rPr>
                      <w:color w:val="002060"/>
                      <w:lang w:val="en-GB"/>
                    </w:rPr>
                  </w:pPr>
                  <w:r w:rsidRPr="266C6683" w:rsidR="266C6683">
                    <w:rPr>
                      <w:color w:val="002060"/>
                      <w:lang w:val="en-GB"/>
                    </w:rPr>
                    <w:t>Creates the database flawlessly with proper structure, data integrity and being proposed to facilitate requirements.</w:t>
                  </w:r>
                </w:p>
                <w:p w:rsidRPr="005511CC" w:rsidR="00BB7B7A" w:rsidP="005511CC" w:rsidRDefault="00BB7B7A" w14:paraId="19650F84" w14:textId="77777777">
                  <w:pPr>
                    <w:pStyle w:val="ListParagraph"/>
                    <w:numPr>
                      <w:ilvl w:val="0"/>
                      <w:numId w:val="30"/>
                    </w:numPr>
                    <w:rPr>
                      <w:color w:val="002060"/>
                    </w:rPr>
                  </w:pPr>
                  <w:r w:rsidRPr="005511CC">
                    <w:rPr>
                      <w:color w:val="002060"/>
                    </w:rPr>
                    <w:t xml:space="preserve">Provides a highly organized and optimized SQL script </w:t>
                  </w:r>
                  <w:r w:rsidRPr="005511CC">
                    <w:rPr>
                      <w:color w:val="002060"/>
                    </w:rPr>
                    <w:t>that efficiently creates the database, tables, and adds 15 or more records to each table.</w:t>
                  </w:r>
                </w:p>
                <w:p w:rsidRPr="005511CC" w:rsidR="00FC4DE0" w:rsidP="266C6683" w:rsidRDefault="00BB7B7A" w14:paraId="6912F989" w14:textId="551107D4">
                  <w:pPr>
                    <w:pStyle w:val="ListParagraph"/>
                    <w:numPr>
                      <w:ilvl w:val="0"/>
                      <w:numId w:val="30"/>
                    </w:numPr>
                    <w:rPr>
                      <w:color w:val="002060"/>
                      <w:lang w:val="en-GB"/>
                    </w:rPr>
                  </w:pPr>
                  <w:r w:rsidRPr="266C6683" w:rsidR="266C6683">
                    <w:rPr>
                      <w:color w:val="002060"/>
                      <w:lang w:val="en-GB"/>
                    </w:rPr>
                    <w:t>Demonstrates a deep understanding of SQL database creation and data insertion processes, possibly including additional optimizations or advanced features.</w:t>
                  </w:r>
                </w:p>
              </w:tc>
            </w:tr>
          </w:tbl>
          <w:p w:rsidRPr="00DA527B" w:rsidR="00951FFF" w:rsidP="009D05E6" w:rsidRDefault="00951FFF" w14:paraId="6D818BC6" w14:textId="77777777">
            <w:pPr>
              <w:rPr>
                <w:b/>
                <w:bCs/>
                <w:color w:val="002060"/>
              </w:rPr>
            </w:pPr>
          </w:p>
          <w:p w:rsidR="000B5BD3" w:rsidP="009D05E6" w:rsidRDefault="000B5BD3" w14:paraId="69270602" w14:textId="76E8F519">
            <w:pPr>
              <w:rPr>
                <w:b/>
                <w:bCs/>
                <w:color w:val="002060"/>
              </w:rPr>
            </w:pPr>
            <w:r w:rsidRPr="00DA527B">
              <w:rPr>
                <w:b/>
                <w:bCs/>
                <w:color w:val="002060"/>
              </w:rPr>
              <w:t>Task 5</w:t>
            </w:r>
            <w:r w:rsidR="00597504">
              <w:rPr>
                <w:b/>
                <w:bCs/>
                <w:color w:val="002060"/>
              </w:rPr>
              <w:t xml:space="preserve"> – Contains 20 marks</w:t>
            </w:r>
          </w:p>
          <w:p w:rsidR="00A101D0" w:rsidP="009D05E6" w:rsidRDefault="00A101D0" w14:paraId="11BAAA61" w14:textId="77777777">
            <w:pPr>
              <w:rPr>
                <w:b/>
                <w:bCs/>
                <w:color w:val="002060"/>
              </w:rPr>
            </w:pPr>
          </w:p>
          <w:tbl>
            <w:tblPr>
              <w:tblStyle w:val="TableGrid"/>
              <w:tblW w:w="0" w:type="auto"/>
              <w:tblLook w:val="04A0" w:firstRow="1" w:lastRow="0" w:firstColumn="1" w:lastColumn="0" w:noHBand="0" w:noVBand="1"/>
            </w:tblPr>
            <w:tblGrid>
              <w:gridCol w:w="1997"/>
              <w:gridCol w:w="1997"/>
              <w:gridCol w:w="1997"/>
              <w:gridCol w:w="1997"/>
              <w:gridCol w:w="1998"/>
            </w:tblGrid>
            <w:tr w:rsidR="008F7D23" w:rsidTr="266C6683" w14:paraId="7D80A10D" w14:textId="77777777">
              <w:tc>
                <w:tcPr>
                  <w:tcW w:w="1997" w:type="dxa"/>
                  <w:tcMar/>
                </w:tcPr>
                <w:p w:rsidR="008F7D23" w:rsidP="008F7D23" w:rsidRDefault="008F7D23" w14:paraId="2F82F7DA" w14:textId="535A3CED">
                  <w:pPr>
                    <w:rPr>
                      <w:b/>
                      <w:bCs/>
                      <w:color w:val="002060"/>
                    </w:rPr>
                  </w:pPr>
                  <w:r w:rsidRPr="00247757">
                    <w:rPr>
                      <w:b/>
                      <w:bCs/>
                      <w:color w:val="002060"/>
                    </w:rPr>
                    <w:t>Marks</w:t>
                  </w:r>
                </w:p>
              </w:tc>
              <w:tc>
                <w:tcPr>
                  <w:tcW w:w="1997" w:type="dxa"/>
                  <w:tcMar/>
                </w:tcPr>
                <w:p w:rsidRPr="00247757" w:rsidR="008F7D23" w:rsidP="008F7D23" w:rsidRDefault="008F7D23" w14:paraId="4A6B9961" w14:textId="77777777">
                  <w:pPr>
                    <w:rPr>
                      <w:b/>
                      <w:bCs/>
                      <w:color w:val="002060"/>
                    </w:rPr>
                  </w:pPr>
                  <w:r w:rsidRPr="00247757">
                    <w:rPr>
                      <w:b/>
                      <w:bCs/>
                      <w:color w:val="002060"/>
                    </w:rPr>
                    <w:t xml:space="preserve">Poor </w:t>
                  </w:r>
                </w:p>
                <w:p w:rsidR="008F7D23" w:rsidP="008F7D23" w:rsidRDefault="008F7D23" w14:paraId="4E6B39BD" w14:textId="1CE7FC20">
                  <w:pPr>
                    <w:rPr>
                      <w:b/>
                      <w:bCs/>
                      <w:color w:val="002060"/>
                    </w:rPr>
                  </w:pPr>
                  <w:r>
                    <w:rPr>
                      <w:b/>
                      <w:bCs/>
                      <w:color w:val="002060"/>
                    </w:rPr>
                    <w:t>0-5</w:t>
                  </w:r>
                </w:p>
              </w:tc>
              <w:tc>
                <w:tcPr>
                  <w:tcW w:w="1997" w:type="dxa"/>
                  <w:tcMar/>
                </w:tcPr>
                <w:p w:rsidRPr="00247757" w:rsidR="008F7D23" w:rsidP="008F7D23" w:rsidRDefault="008F7D23" w14:paraId="0AC021F5" w14:textId="77777777">
                  <w:pPr>
                    <w:rPr>
                      <w:b/>
                      <w:bCs/>
                      <w:color w:val="002060"/>
                    </w:rPr>
                  </w:pPr>
                  <w:r w:rsidRPr="00247757">
                    <w:rPr>
                      <w:b/>
                      <w:bCs/>
                      <w:color w:val="002060"/>
                    </w:rPr>
                    <w:t>Pass</w:t>
                  </w:r>
                </w:p>
                <w:p w:rsidR="008F7D23" w:rsidP="008F7D23" w:rsidRDefault="008F7D23" w14:paraId="0292F5CF" w14:textId="07E36EAD">
                  <w:pPr>
                    <w:rPr>
                      <w:b/>
                      <w:bCs/>
                      <w:color w:val="002060"/>
                    </w:rPr>
                  </w:pPr>
                  <w:r>
                    <w:rPr>
                      <w:b/>
                      <w:bCs/>
                      <w:color w:val="002060"/>
                    </w:rPr>
                    <w:t>6-10</w:t>
                  </w:r>
                </w:p>
              </w:tc>
              <w:tc>
                <w:tcPr>
                  <w:tcW w:w="1997" w:type="dxa"/>
                  <w:tcMar/>
                </w:tcPr>
                <w:p w:rsidRPr="00247757" w:rsidR="008F7D23" w:rsidP="008F7D23" w:rsidRDefault="008F7D23" w14:paraId="3B199EF1" w14:textId="77777777">
                  <w:pPr>
                    <w:rPr>
                      <w:b/>
                      <w:bCs/>
                      <w:color w:val="002060"/>
                    </w:rPr>
                  </w:pPr>
                  <w:r w:rsidRPr="00247757">
                    <w:rPr>
                      <w:b/>
                      <w:bCs/>
                      <w:color w:val="002060"/>
                    </w:rPr>
                    <w:t>Good</w:t>
                  </w:r>
                </w:p>
                <w:p w:rsidR="008F7D23" w:rsidP="008F7D23" w:rsidRDefault="008F7D23" w14:paraId="5AECBA20" w14:textId="60F350F3">
                  <w:pPr>
                    <w:rPr>
                      <w:b/>
                      <w:bCs/>
                      <w:color w:val="002060"/>
                    </w:rPr>
                  </w:pPr>
                  <w:r>
                    <w:rPr>
                      <w:b/>
                      <w:bCs/>
                      <w:color w:val="002060"/>
                    </w:rPr>
                    <w:t>11-15</w:t>
                  </w:r>
                </w:p>
              </w:tc>
              <w:tc>
                <w:tcPr>
                  <w:tcW w:w="1998" w:type="dxa"/>
                  <w:tcMar/>
                </w:tcPr>
                <w:p w:rsidRPr="00247757" w:rsidR="008F7D23" w:rsidP="008F7D23" w:rsidRDefault="008F7D23" w14:paraId="71756C77" w14:textId="77777777">
                  <w:pPr>
                    <w:rPr>
                      <w:b/>
                      <w:bCs/>
                      <w:color w:val="002060"/>
                    </w:rPr>
                  </w:pPr>
                  <w:r w:rsidRPr="00247757">
                    <w:rPr>
                      <w:b/>
                      <w:bCs/>
                      <w:color w:val="002060"/>
                    </w:rPr>
                    <w:t>Excellent</w:t>
                  </w:r>
                </w:p>
                <w:p w:rsidR="008F7D23" w:rsidP="008F7D23" w:rsidRDefault="008F7D23" w14:paraId="46AD32BF" w14:textId="40CF0A8A">
                  <w:pPr>
                    <w:rPr>
                      <w:b/>
                      <w:bCs/>
                      <w:color w:val="002060"/>
                    </w:rPr>
                  </w:pPr>
                  <w:r>
                    <w:rPr>
                      <w:b/>
                      <w:bCs/>
                      <w:color w:val="002060"/>
                    </w:rPr>
                    <w:t>16-20</w:t>
                  </w:r>
                </w:p>
              </w:tc>
            </w:tr>
            <w:tr w:rsidR="008F7D23" w:rsidTr="266C6683" w14:paraId="0C6B2BF4" w14:textId="77777777">
              <w:tc>
                <w:tcPr>
                  <w:tcW w:w="1997" w:type="dxa"/>
                  <w:tcMar/>
                </w:tcPr>
                <w:p w:rsidR="008F7D23" w:rsidP="008F7D23" w:rsidRDefault="008F7D23" w14:paraId="4AAF5D7E" w14:textId="78B9A59C">
                  <w:pPr>
                    <w:rPr>
                      <w:b/>
                      <w:bCs/>
                      <w:color w:val="002060"/>
                    </w:rPr>
                  </w:pPr>
                  <w:r w:rsidRPr="00247757">
                    <w:rPr>
                      <w:b/>
                      <w:bCs/>
                      <w:color w:val="002060"/>
                    </w:rPr>
                    <w:t>Criteria</w:t>
                  </w:r>
                </w:p>
              </w:tc>
              <w:tc>
                <w:tcPr>
                  <w:tcW w:w="1997" w:type="dxa"/>
                  <w:tcMar/>
                </w:tcPr>
                <w:p w:rsidRPr="008F19CC" w:rsidR="005F1AC5" w:rsidP="266C6683" w:rsidRDefault="005F1AC5" w14:paraId="3B81B3C7" w14:textId="77777777">
                  <w:pPr>
                    <w:pStyle w:val="ListParagraph"/>
                    <w:numPr>
                      <w:ilvl w:val="0"/>
                      <w:numId w:val="32"/>
                    </w:numPr>
                    <w:rPr>
                      <w:color w:val="002060"/>
                      <w:lang w:val="en-GB"/>
                    </w:rPr>
                  </w:pPr>
                  <w:r w:rsidRPr="266C6683" w:rsidR="266C6683">
                    <w:rPr>
                      <w:color w:val="002060"/>
                      <w:lang w:val="en-GB"/>
                    </w:rPr>
                    <w:t>Fails to write any SQL queries or provides queries that are completely incorrect.</w:t>
                  </w:r>
                </w:p>
                <w:p w:rsidRPr="008F19CC" w:rsidR="005F1AC5" w:rsidP="008F19CC" w:rsidRDefault="005F1AC5" w14:paraId="79DA9DA0" w14:textId="77777777">
                  <w:pPr>
                    <w:pStyle w:val="ListParagraph"/>
                    <w:numPr>
                      <w:ilvl w:val="0"/>
                      <w:numId w:val="32"/>
                    </w:numPr>
                    <w:rPr>
                      <w:color w:val="002060"/>
                    </w:rPr>
                  </w:pPr>
                  <w:r w:rsidRPr="008F19CC">
                    <w:rPr>
                      <w:color w:val="002060"/>
                    </w:rPr>
                    <w:t>Shows a lack of understanding of SQL syntax and query structure.</w:t>
                  </w:r>
                </w:p>
                <w:p w:rsidRPr="008F19CC" w:rsidR="008F7D23" w:rsidP="008F19CC" w:rsidRDefault="005F1AC5" w14:paraId="44A288A9" w14:textId="52DDF624">
                  <w:pPr>
                    <w:pStyle w:val="ListParagraph"/>
                    <w:numPr>
                      <w:ilvl w:val="0"/>
                      <w:numId w:val="32"/>
                    </w:numPr>
                    <w:rPr>
                      <w:color w:val="002060"/>
                    </w:rPr>
                  </w:pPr>
                  <w:r w:rsidRPr="008F19CC">
                    <w:rPr>
                      <w:color w:val="002060"/>
                    </w:rPr>
                    <w:t>Queries are not related to the specified task or are severely flawed.</w:t>
                  </w:r>
                </w:p>
              </w:tc>
              <w:tc>
                <w:tcPr>
                  <w:tcW w:w="1997" w:type="dxa"/>
                  <w:tcMar/>
                </w:tcPr>
                <w:p w:rsidRPr="008F19CC" w:rsidR="005F1AC5" w:rsidP="008F19CC" w:rsidRDefault="005F1AC5" w14:paraId="5F8CC221" w14:textId="77777777">
                  <w:pPr>
                    <w:pStyle w:val="ListParagraph"/>
                    <w:numPr>
                      <w:ilvl w:val="0"/>
                      <w:numId w:val="32"/>
                    </w:numPr>
                    <w:rPr>
                      <w:color w:val="002060"/>
                    </w:rPr>
                  </w:pPr>
                  <w:r w:rsidRPr="008F19CC">
                    <w:rPr>
                      <w:color w:val="002060"/>
                    </w:rPr>
                    <w:t>Writes SQL queries but with significant errors, such as syntax issues or incorrect logic.</w:t>
                  </w:r>
                </w:p>
                <w:p w:rsidRPr="008F19CC" w:rsidR="005F1AC5" w:rsidP="008F19CC" w:rsidRDefault="005F1AC5" w14:paraId="360063A6" w14:textId="77777777">
                  <w:pPr>
                    <w:pStyle w:val="ListParagraph"/>
                    <w:numPr>
                      <w:ilvl w:val="0"/>
                      <w:numId w:val="32"/>
                    </w:numPr>
                    <w:rPr>
                      <w:color w:val="002060"/>
                    </w:rPr>
                  </w:pPr>
                  <w:r w:rsidRPr="008F19CC">
                    <w:rPr>
                      <w:color w:val="002060"/>
                    </w:rPr>
                    <w:t>Demonstrates a basic understanding of SQL syntax but lacks clarity or completeness.</w:t>
                  </w:r>
                </w:p>
                <w:p w:rsidRPr="008F19CC" w:rsidR="008F7D23" w:rsidP="008F19CC" w:rsidRDefault="005F1AC5" w14:paraId="2A6185BA" w14:textId="47FBB437">
                  <w:pPr>
                    <w:pStyle w:val="ListParagraph"/>
                    <w:numPr>
                      <w:ilvl w:val="0"/>
                      <w:numId w:val="32"/>
                    </w:numPr>
                    <w:rPr>
                      <w:color w:val="002060"/>
                    </w:rPr>
                  </w:pPr>
                  <w:r w:rsidRPr="008F19CC">
                    <w:rPr>
                      <w:color w:val="002060"/>
                    </w:rPr>
                    <w:t>Queries may partially achieve the specified task but have noticeable flaws.</w:t>
                  </w:r>
                </w:p>
              </w:tc>
              <w:tc>
                <w:tcPr>
                  <w:tcW w:w="1997" w:type="dxa"/>
                  <w:tcMar/>
                </w:tcPr>
                <w:p w:rsidRPr="008F19CC" w:rsidR="005F1AC5" w:rsidP="008F19CC" w:rsidRDefault="005F1AC5" w14:paraId="0EE409B4" w14:textId="77777777">
                  <w:pPr>
                    <w:pStyle w:val="ListParagraph"/>
                    <w:numPr>
                      <w:ilvl w:val="0"/>
                      <w:numId w:val="32"/>
                    </w:numPr>
                    <w:rPr>
                      <w:color w:val="002060"/>
                    </w:rPr>
                  </w:pPr>
                  <w:r w:rsidRPr="008F19CC">
                    <w:rPr>
                      <w:color w:val="002060"/>
                    </w:rPr>
                    <w:t>Writes SQL queries accurately and effectively to achieve the specified task.</w:t>
                  </w:r>
                </w:p>
                <w:p w:rsidRPr="008F19CC" w:rsidR="005F1AC5" w:rsidP="008F19CC" w:rsidRDefault="005F1AC5" w14:paraId="5D54F1B7" w14:textId="77777777">
                  <w:pPr>
                    <w:pStyle w:val="ListParagraph"/>
                    <w:numPr>
                      <w:ilvl w:val="0"/>
                      <w:numId w:val="32"/>
                    </w:numPr>
                    <w:rPr>
                      <w:color w:val="002060"/>
                    </w:rPr>
                  </w:pPr>
                  <w:r w:rsidRPr="008F19CC">
                    <w:rPr>
                      <w:color w:val="002060"/>
                    </w:rPr>
                    <w:t>Demonstrates a good understanding of SQL syntax, query structure, and logical operations.</w:t>
                  </w:r>
                </w:p>
                <w:p w:rsidRPr="008F19CC" w:rsidR="008F7D23" w:rsidP="008F19CC" w:rsidRDefault="005F1AC5" w14:paraId="38256D6F" w14:textId="1EC9E395">
                  <w:pPr>
                    <w:pStyle w:val="ListParagraph"/>
                    <w:numPr>
                      <w:ilvl w:val="0"/>
                      <w:numId w:val="32"/>
                    </w:numPr>
                    <w:rPr>
                      <w:color w:val="002060"/>
                    </w:rPr>
                  </w:pPr>
                  <w:r w:rsidRPr="008F19CC">
                    <w:rPr>
                      <w:color w:val="002060"/>
                    </w:rPr>
                    <w:t>Queries are well-structured, clear, and provide the expected results.</w:t>
                  </w:r>
                </w:p>
                <w:p w:rsidRPr="008F19CC" w:rsidR="005F1AC5" w:rsidP="008F19CC" w:rsidRDefault="005F1AC5" w14:paraId="7A53EB3C" w14:textId="77777777">
                  <w:pPr>
                    <w:rPr>
                      <w:color w:val="002060"/>
                    </w:rPr>
                  </w:pPr>
                </w:p>
              </w:tc>
              <w:tc>
                <w:tcPr>
                  <w:tcW w:w="1998" w:type="dxa"/>
                  <w:tcMar/>
                </w:tcPr>
                <w:p w:rsidRPr="008F19CC" w:rsidR="005F1AC5" w:rsidP="008F19CC" w:rsidRDefault="005F1AC5" w14:paraId="50AAB3EA" w14:textId="77777777">
                  <w:pPr>
                    <w:pStyle w:val="ListParagraph"/>
                    <w:numPr>
                      <w:ilvl w:val="0"/>
                      <w:numId w:val="32"/>
                    </w:numPr>
                    <w:rPr>
                      <w:color w:val="002060"/>
                    </w:rPr>
                  </w:pPr>
                  <w:r w:rsidRPr="008F19CC">
                    <w:rPr>
                      <w:color w:val="002060"/>
                    </w:rPr>
                    <w:t>Writes SQL queries flawlessly with high accuracy, efficiency, and optimization.</w:t>
                  </w:r>
                </w:p>
                <w:p w:rsidRPr="008F19CC" w:rsidR="005F1AC5" w:rsidP="008F19CC" w:rsidRDefault="005F1AC5" w14:paraId="3FC4FD76" w14:textId="77777777">
                  <w:pPr>
                    <w:pStyle w:val="ListParagraph"/>
                    <w:numPr>
                      <w:ilvl w:val="0"/>
                      <w:numId w:val="32"/>
                    </w:numPr>
                    <w:rPr>
                      <w:color w:val="002060"/>
                    </w:rPr>
                  </w:pPr>
                  <w:r w:rsidRPr="008F19CC">
                    <w:rPr>
                      <w:color w:val="002060"/>
                    </w:rPr>
                    <w:t>Demonstrates a deep understanding of SQL concepts, including joins, subqueries, functions, and optimization techniques.</w:t>
                  </w:r>
                </w:p>
                <w:p w:rsidRPr="008F19CC" w:rsidR="008F7D23" w:rsidP="008F19CC" w:rsidRDefault="005F1AC5" w14:paraId="0074659F" w14:textId="033C6F76">
                  <w:pPr>
                    <w:pStyle w:val="ListParagraph"/>
                    <w:numPr>
                      <w:ilvl w:val="0"/>
                      <w:numId w:val="32"/>
                    </w:numPr>
                    <w:rPr>
                      <w:color w:val="002060"/>
                    </w:rPr>
                  </w:pPr>
                  <w:r w:rsidRPr="008F19CC">
                    <w:rPr>
                      <w:color w:val="002060"/>
                    </w:rPr>
                    <w:t>Queries are highly efficient, well-commented, and may include advanced features or optimizations that go beyond the basic requirements of the task.</w:t>
                  </w:r>
                </w:p>
              </w:tc>
            </w:tr>
          </w:tbl>
          <w:p w:rsidRPr="00DA527B" w:rsidR="00951FFF" w:rsidP="009D05E6" w:rsidRDefault="00951FFF" w14:paraId="28E64DEF" w14:textId="77777777">
            <w:pPr>
              <w:rPr>
                <w:b/>
                <w:bCs/>
                <w:color w:val="002060"/>
              </w:rPr>
            </w:pPr>
          </w:p>
          <w:p w:rsidR="005739A0" w:rsidP="009D05E6" w:rsidRDefault="005739A0" w14:paraId="4620AA39" w14:textId="77777777">
            <w:pPr>
              <w:rPr>
                <w:b/>
                <w:bCs/>
                <w:color w:val="002060"/>
              </w:rPr>
            </w:pPr>
          </w:p>
          <w:p w:rsidR="000B5BD3" w:rsidP="009D05E6" w:rsidRDefault="000B5BD3" w14:paraId="62935589" w14:textId="3FF21BC8">
            <w:pPr>
              <w:rPr>
                <w:b/>
                <w:bCs/>
                <w:color w:val="002060"/>
              </w:rPr>
            </w:pPr>
            <w:r w:rsidRPr="00DA527B">
              <w:rPr>
                <w:b/>
                <w:bCs/>
                <w:color w:val="002060"/>
              </w:rPr>
              <w:t>Task 6</w:t>
            </w:r>
            <w:r w:rsidR="00597504">
              <w:rPr>
                <w:b/>
                <w:bCs/>
                <w:color w:val="002060"/>
              </w:rPr>
              <w:t xml:space="preserve"> – Contains </w:t>
            </w:r>
            <w:r w:rsidR="00661E3B">
              <w:rPr>
                <w:b/>
                <w:bCs/>
                <w:color w:val="002060"/>
              </w:rPr>
              <w:t>1</w:t>
            </w:r>
            <w:r w:rsidR="00597504">
              <w:rPr>
                <w:b/>
                <w:bCs/>
                <w:color w:val="002060"/>
              </w:rPr>
              <w:t>0 marks</w:t>
            </w:r>
          </w:p>
          <w:p w:rsidR="00A101D0" w:rsidP="009D05E6" w:rsidRDefault="00A101D0" w14:paraId="11345694" w14:textId="77777777">
            <w:pPr>
              <w:rPr>
                <w:b/>
                <w:bCs/>
                <w:color w:val="002060"/>
              </w:rPr>
            </w:pPr>
          </w:p>
          <w:tbl>
            <w:tblPr>
              <w:tblStyle w:val="TableGrid"/>
              <w:tblW w:w="0" w:type="auto"/>
              <w:tblLook w:val="04A0" w:firstRow="1" w:lastRow="0" w:firstColumn="1" w:lastColumn="0" w:noHBand="0" w:noVBand="1"/>
            </w:tblPr>
            <w:tblGrid>
              <w:gridCol w:w="1862"/>
              <w:gridCol w:w="1994"/>
              <w:gridCol w:w="1994"/>
              <w:gridCol w:w="2068"/>
              <w:gridCol w:w="2068"/>
            </w:tblGrid>
            <w:tr w:rsidR="00FC4DE0" w:rsidTr="266C6683" w14:paraId="357BB85D" w14:textId="77777777">
              <w:tc>
                <w:tcPr>
                  <w:tcW w:w="1997" w:type="dxa"/>
                  <w:tcMar/>
                </w:tcPr>
                <w:p w:rsidR="00FC4DE0" w:rsidP="00FC4DE0" w:rsidRDefault="00FC4DE0" w14:paraId="0BCF9158" w14:textId="673C147B">
                  <w:pPr>
                    <w:rPr>
                      <w:b/>
                      <w:bCs/>
                      <w:color w:val="002060"/>
                    </w:rPr>
                  </w:pPr>
                  <w:r w:rsidRPr="00247757">
                    <w:rPr>
                      <w:b/>
                      <w:bCs/>
                      <w:color w:val="002060"/>
                    </w:rPr>
                    <w:t>Marks</w:t>
                  </w:r>
                </w:p>
              </w:tc>
              <w:tc>
                <w:tcPr>
                  <w:tcW w:w="1997" w:type="dxa"/>
                  <w:tcMar/>
                </w:tcPr>
                <w:p w:rsidRPr="00247757" w:rsidR="00FC4DE0" w:rsidP="00FC4DE0" w:rsidRDefault="00FC4DE0" w14:paraId="06EA9392" w14:textId="77777777">
                  <w:pPr>
                    <w:rPr>
                      <w:b/>
                      <w:bCs/>
                      <w:color w:val="002060"/>
                    </w:rPr>
                  </w:pPr>
                  <w:r w:rsidRPr="00247757">
                    <w:rPr>
                      <w:b/>
                      <w:bCs/>
                      <w:color w:val="002060"/>
                    </w:rPr>
                    <w:t xml:space="preserve">Poor </w:t>
                  </w:r>
                </w:p>
                <w:p w:rsidR="00FC4DE0" w:rsidP="00FC4DE0" w:rsidRDefault="00025926" w14:paraId="3507843B" w14:textId="1E172A44">
                  <w:pPr>
                    <w:rPr>
                      <w:b/>
                      <w:bCs/>
                      <w:color w:val="002060"/>
                    </w:rPr>
                  </w:pPr>
                  <w:r>
                    <w:rPr>
                      <w:b/>
                      <w:bCs/>
                      <w:color w:val="002060"/>
                    </w:rPr>
                    <w:t>0-2</w:t>
                  </w:r>
                </w:p>
              </w:tc>
              <w:tc>
                <w:tcPr>
                  <w:tcW w:w="1997" w:type="dxa"/>
                  <w:tcMar/>
                </w:tcPr>
                <w:p w:rsidRPr="00247757" w:rsidR="00FC4DE0" w:rsidP="00FC4DE0" w:rsidRDefault="00FC4DE0" w14:paraId="6190B1CE" w14:textId="77777777">
                  <w:pPr>
                    <w:rPr>
                      <w:b/>
                      <w:bCs/>
                      <w:color w:val="002060"/>
                    </w:rPr>
                  </w:pPr>
                  <w:r w:rsidRPr="00247757">
                    <w:rPr>
                      <w:b/>
                      <w:bCs/>
                      <w:color w:val="002060"/>
                    </w:rPr>
                    <w:t>Pass</w:t>
                  </w:r>
                </w:p>
                <w:p w:rsidR="00FC4DE0" w:rsidP="00FC4DE0" w:rsidRDefault="00025926" w14:paraId="7C68AC2A" w14:textId="49C42BC2">
                  <w:pPr>
                    <w:rPr>
                      <w:b/>
                      <w:bCs/>
                      <w:color w:val="002060"/>
                    </w:rPr>
                  </w:pPr>
                  <w:r>
                    <w:rPr>
                      <w:b/>
                      <w:bCs/>
                      <w:color w:val="002060"/>
                    </w:rPr>
                    <w:t>3-4</w:t>
                  </w:r>
                </w:p>
              </w:tc>
              <w:tc>
                <w:tcPr>
                  <w:tcW w:w="1997" w:type="dxa"/>
                  <w:tcMar/>
                </w:tcPr>
                <w:p w:rsidRPr="00247757" w:rsidR="00FC4DE0" w:rsidP="00FC4DE0" w:rsidRDefault="00FC4DE0" w14:paraId="772CE6A6" w14:textId="77777777">
                  <w:pPr>
                    <w:rPr>
                      <w:b/>
                      <w:bCs/>
                      <w:color w:val="002060"/>
                    </w:rPr>
                  </w:pPr>
                  <w:r w:rsidRPr="00247757">
                    <w:rPr>
                      <w:b/>
                      <w:bCs/>
                      <w:color w:val="002060"/>
                    </w:rPr>
                    <w:t>Good</w:t>
                  </w:r>
                </w:p>
                <w:p w:rsidR="00FC4DE0" w:rsidP="00FC4DE0" w:rsidRDefault="00025926" w14:paraId="56A1B434" w14:textId="752A697C">
                  <w:pPr>
                    <w:rPr>
                      <w:b/>
                      <w:bCs/>
                      <w:color w:val="002060"/>
                    </w:rPr>
                  </w:pPr>
                  <w:r>
                    <w:rPr>
                      <w:b/>
                      <w:bCs/>
                      <w:color w:val="002060"/>
                    </w:rPr>
                    <w:t>5-7</w:t>
                  </w:r>
                </w:p>
              </w:tc>
              <w:tc>
                <w:tcPr>
                  <w:tcW w:w="1998" w:type="dxa"/>
                  <w:tcMar/>
                </w:tcPr>
                <w:p w:rsidRPr="00247757" w:rsidR="00FC4DE0" w:rsidP="00FC4DE0" w:rsidRDefault="00FC4DE0" w14:paraId="69708020" w14:textId="77777777">
                  <w:pPr>
                    <w:rPr>
                      <w:b/>
                      <w:bCs/>
                      <w:color w:val="002060"/>
                    </w:rPr>
                  </w:pPr>
                  <w:r w:rsidRPr="00247757">
                    <w:rPr>
                      <w:b/>
                      <w:bCs/>
                      <w:color w:val="002060"/>
                    </w:rPr>
                    <w:t>Excellent</w:t>
                  </w:r>
                </w:p>
                <w:p w:rsidR="00FC4DE0" w:rsidP="00FC4DE0" w:rsidRDefault="00025926" w14:paraId="148B0CEE" w14:textId="6AD3E20B">
                  <w:pPr>
                    <w:rPr>
                      <w:b/>
                      <w:bCs/>
                      <w:color w:val="002060"/>
                    </w:rPr>
                  </w:pPr>
                  <w:r>
                    <w:rPr>
                      <w:b/>
                      <w:bCs/>
                      <w:color w:val="002060"/>
                    </w:rPr>
                    <w:t>8-10</w:t>
                  </w:r>
                </w:p>
              </w:tc>
            </w:tr>
            <w:tr w:rsidR="00FC4DE0" w:rsidTr="266C6683" w14:paraId="2CF76D71" w14:textId="77777777">
              <w:tc>
                <w:tcPr>
                  <w:tcW w:w="1997" w:type="dxa"/>
                  <w:tcMar/>
                </w:tcPr>
                <w:p w:rsidR="00FC4DE0" w:rsidP="00FC4DE0" w:rsidRDefault="00FC4DE0" w14:paraId="665CA093" w14:textId="05135999">
                  <w:pPr>
                    <w:rPr>
                      <w:b/>
                      <w:bCs/>
                      <w:color w:val="002060"/>
                    </w:rPr>
                  </w:pPr>
                  <w:r w:rsidRPr="00247757">
                    <w:rPr>
                      <w:b/>
                      <w:bCs/>
                      <w:color w:val="002060"/>
                    </w:rPr>
                    <w:t>Criteria</w:t>
                  </w:r>
                </w:p>
              </w:tc>
              <w:tc>
                <w:tcPr>
                  <w:tcW w:w="1997" w:type="dxa"/>
                  <w:tcMar/>
                </w:tcPr>
                <w:p w:rsidRPr="006B2500" w:rsidR="006B2500" w:rsidP="266C6683" w:rsidRDefault="006B2500" w14:paraId="2B46F88C" w14:textId="77777777">
                  <w:pPr>
                    <w:pStyle w:val="ListParagraph"/>
                    <w:numPr>
                      <w:ilvl w:val="0"/>
                      <w:numId w:val="34"/>
                    </w:numPr>
                    <w:rPr>
                      <w:color w:val="002060"/>
                      <w:lang w:val="en-GB"/>
                    </w:rPr>
                  </w:pPr>
                  <w:r w:rsidRPr="266C6683" w:rsidR="266C6683">
                    <w:rPr>
                      <w:color w:val="002060"/>
                      <w:lang w:val="en-GB"/>
                    </w:rPr>
                    <w:t>Fails to provide a test plan, test strategy, or test cases.</w:t>
                  </w:r>
                </w:p>
                <w:p w:rsidRPr="006B2500" w:rsidR="006B2500" w:rsidP="006B2500" w:rsidRDefault="006B2500" w14:paraId="5CB9EE7F" w14:textId="77777777">
                  <w:pPr>
                    <w:pStyle w:val="ListParagraph"/>
                    <w:numPr>
                      <w:ilvl w:val="0"/>
                      <w:numId w:val="34"/>
                    </w:numPr>
                    <w:rPr>
                      <w:color w:val="002060"/>
                    </w:rPr>
                  </w:pPr>
                  <w:r w:rsidRPr="006B2500">
                    <w:rPr>
                      <w:color w:val="002060"/>
                    </w:rPr>
                    <w:t>Shows a lack of understanding of testing concepts or database testing requirements.</w:t>
                  </w:r>
                </w:p>
                <w:p w:rsidRPr="006B2500" w:rsidR="00FC4DE0" w:rsidP="006B2500" w:rsidRDefault="006B2500" w14:paraId="0A890A9C" w14:textId="63FF5D98">
                  <w:pPr>
                    <w:pStyle w:val="ListParagraph"/>
                    <w:numPr>
                      <w:ilvl w:val="0"/>
                      <w:numId w:val="34"/>
                    </w:numPr>
                    <w:rPr>
                      <w:color w:val="002060"/>
                    </w:rPr>
                  </w:pPr>
                  <w:r w:rsidRPr="006B2500">
                    <w:rPr>
                      <w:color w:val="002060"/>
                    </w:rPr>
                    <w:t>Does not address the necessary components of a test plan, strategy, or test cases.</w:t>
                  </w:r>
                </w:p>
              </w:tc>
              <w:tc>
                <w:tcPr>
                  <w:tcW w:w="1997" w:type="dxa"/>
                  <w:tcMar/>
                </w:tcPr>
                <w:p w:rsidRPr="006B2500" w:rsidR="006B2500" w:rsidP="266C6683" w:rsidRDefault="006B2500" w14:paraId="150BF509" w14:textId="77777777">
                  <w:pPr>
                    <w:pStyle w:val="ListParagraph"/>
                    <w:numPr>
                      <w:ilvl w:val="0"/>
                      <w:numId w:val="34"/>
                    </w:numPr>
                    <w:rPr>
                      <w:color w:val="002060"/>
                      <w:lang w:val="en-GB"/>
                    </w:rPr>
                  </w:pPr>
                  <w:r w:rsidRPr="266C6683" w:rsidR="266C6683">
                    <w:rPr>
                      <w:color w:val="002060"/>
                      <w:lang w:val="en-GB"/>
                    </w:rPr>
                    <w:t>Provides a basic test plan, strategy, or test cases but with significant omissions or errors.</w:t>
                  </w:r>
                </w:p>
                <w:p w:rsidRPr="006B2500" w:rsidR="006B2500" w:rsidP="006B2500" w:rsidRDefault="006B2500" w14:paraId="06C40F53" w14:textId="77777777">
                  <w:pPr>
                    <w:pStyle w:val="ListParagraph"/>
                    <w:numPr>
                      <w:ilvl w:val="0"/>
                      <w:numId w:val="34"/>
                    </w:numPr>
                    <w:rPr>
                      <w:color w:val="002060"/>
                    </w:rPr>
                  </w:pPr>
                  <w:r w:rsidRPr="006B2500">
                    <w:rPr>
                      <w:color w:val="002060"/>
                    </w:rPr>
                    <w:t>Demonstrates a limited understanding of testing concepts or lacks depth in addressing database testing requirements.</w:t>
                  </w:r>
                </w:p>
                <w:p w:rsidRPr="006B2500" w:rsidR="00FC4DE0" w:rsidP="006B2500" w:rsidRDefault="006B2500" w14:paraId="4668C908" w14:textId="2A8C8758">
                  <w:pPr>
                    <w:pStyle w:val="ListParagraph"/>
                    <w:numPr>
                      <w:ilvl w:val="0"/>
                      <w:numId w:val="34"/>
                    </w:numPr>
                    <w:rPr>
                      <w:color w:val="002060"/>
                    </w:rPr>
                  </w:pPr>
                  <w:r w:rsidRPr="006B2500">
                    <w:rPr>
                      <w:color w:val="002060"/>
                    </w:rPr>
                    <w:t>Includes some components of a test plan, strategy, or test cases, but they may lack detail or effectiveness.</w:t>
                  </w:r>
                </w:p>
              </w:tc>
              <w:tc>
                <w:tcPr>
                  <w:tcW w:w="1997" w:type="dxa"/>
                  <w:tcMar/>
                </w:tcPr>
                <w:p w:rsidRPr="006B2500" w:rsidR="006B2500" w:rsidP="006B2500" w:rsidRDefault="006B2500" w14:paraId="2ED047B0" w14:textId="77777777">
                  <w:pPr>
                    <w:pStyle w:val="ListParagraph"/>
                    <w:numPr>
                      <w:ilvl w:val="0"/>
                      <w:numId w:val="34"/>
                    </w:numPr>
                    <w:rPr>
                      <w:color w:val="002060"/>
                    </w:rPr>
                  </w:pPr>
                  <w:r w:rsidRPr="006B2500">
                    <w:rPr>
                      <w:color w:val="002060"/>
                    </w:rPr>
                    <w:t>Creates a well-structured and comprehensive test plan, strategy, or test cases.</w:t>
                  </w:r>
                </w:p>
                <w:p w:rsidRPr="006B2500" w:rsidR="006B2500" w:rsidP="006B2500" w:rsidRDefault="006B2500" w14:paraId="075AF5DF" w14:textId="77777777">
                  <w:pPr>
                    <w:pStyle w:val="ListParagraph"/>
                    <w:numPr>
                      <w:ilvl w:val="0"/>
                      <w:numId w:val="34"/>
                    </w:numPr>
                    <w:rPr>
                      <w:color w:val="002060"/>
                    </w:rPr>
                  </w:pPr>
                  <w:r w:rsidRPr="006B2500">
                    <w:rPr>
                      <w:color w:val="002060"/>
                    </w:rPr>
                    <w:t>Demonstrates a good understanding of testing concepts and effectively addresses database testing requirements.</w:t>
                  </w:r>
                </w:p>
                <w:p w:rsidRPr="006B2500" w:rsidR="00FC4DE0" w:rsidP="266C6683" w:rsidRDefault="006B2500" w14:paraId="3CF500E3" w14:textId="479711B3">
                  <w:pPr>
                    <w:pStyle w:val="ListParagraph"/>
                    <w:numPr>
                      <w:ilvl w:val="0"/>
                      <w:numId w:val="34"/>
                    </w:numPr>
                    <w:rPr>
                      <w:color w:val="002060"/>
                      <w:lang w:val="en-GB"/>
                    </w:rPr>
                  </w:pPr>
                  <w:r w:rsidRPr="266C6683" w:rsidR="266C6683">
                    <w:rPr>
                      <w:color w:val="002060"/>
                      <w:lang w:val="en-GB"/>
                    </w:rPr>
                    <w:t>Includes all essential components of a test plan, strategy, or test cases, with appropriate detail and coverage.</w:t>
                  </w:r>
                </w:p>
              </w:tc>
              <w:tc>
                <w:tcPr>
                  <w:tcW w:w="1998" w:type="dxa"/>
                  <w:tcMar/>
                </w:tcPr>
                <w:p w:rsidRPr="006B2500" w:rsidR="006B2500" w:rsidP="266C6683" w:rsidRDefault="006B2500" w14:paraId="1745762E" w14:textId="77777777">
                  <w:pPr>
                    <w:pStyle w:val="ListParagraph"/>
                    <w:numPr>
                      <w:ilvl w:val="0"/>
                      <w:numId w:val="34"/>
                    </w:numPr>
                    <w:rPr>
                      <w:color w:val="002060"/>
                      <w:lang w:val="en-GB"/>
                    </w:rPr>
                  </w:pPr>
                  <w:r w:rsidRPr="266C6683" w:rsidR="266C6683">
                    <w:rPr>
                      <w:color w:val="002060"/>
                      <w:lang w:val="en-GB"/>
                    </w:rPr>
                    <w:t>Develops an exceptional test plan, strategy, or test cases with high detail, accuracy, and effectiveness.</w:t>
                  </w:r>
                </w:p>
                <w:p w:rsidRPr="006B2500" w:rsidR="006B2500" w:rsidP="006B2500" w:rsidRDefault="006B2500" w14:paraId="5ED38CF7" w14:textId="77777777">
                  <w:pPr>
                    <w:pStyle w:val="ListParagraph"/>
                    <w:numPr>
                      <w:ilvl w:val="0"/>
                      <w:numId w:val="34"/>
                    </w:numPr>
                    <w:rPr>
                      <w:color w:val="002060"/>
                    </w:rPr>
                  </w:pPr>
                  <w:r w:rsidRPr="006B2500">
                    <w:rPr>
                      <w:color w:val="002060"/>
                    </w:rPr>
                    <w:t>Demonstrates a deep understanding of testing concepts, database testing principles, and best practices.</w:t>
                  </w:r>
                </w:p>
                <w:p w:rsidRPr="006B2500" w:rsidR="00FC4DE0" w:rsidP="006B2500" w:rsidRDefault="006B2500" w14:paraId="1E2FDB29" w14:textId="74D3B9CB">
                  <w:pPr>
                    <w:pStyle w:val="ListParagraph"/>
                    <w:numPr>
                      <w:ilvl w:val="0"/>
                      <w:numId w:val="34"/>
                    </w:numPr>
                    <w:rPr>
                      <w:color w:val="002060"/>
                    </w:rPr>
                  </w:pPr>
                  <w:r w:rsidRPr="006B2500">
                    <w:rPr>
                      <w:color w:val="002060"/>
                    </w:rPr>
                    <w:t>Includes advanced testing techniques, risk assessment, and comprehensive coverage of test scenarios, ensuring thorough testing of the database.</w:t>
                  </w:r>
                </w:p>
              </w:tc>
            </w:tr>
          </w:tbl>
          <w:p w:rsidRPr="00DA527B" w:rsidR="00951FFF" w:rsidP="009D05E6" w:rsidRDefault="00951FFF" w14:paraId="68AAB8D1" w14:textId="77777777">
            <w:pPr>
              <w:rPr>
                <w:b/>
                <w:bCs/>
                <w:color w:val="002060"/>
              </w:rPr>
            </w:pPr>
          </w:p>
          <w:p w:rsidR="004657D4" w:rsidP="0098706B" w:rsidRDefault="004657D4" w14:paraId="5F0C716B" w14:textId="77777777">
            <w:pPr>
              <w:rPr>
                <w:color w:val="002060"/>
              </w:rPr>
            </w:pPr>
          </w:p>
          <w:p w:rsidRPr="008708EF" w:rsidR="00D62BF1" w:rsidP="0098706B" w:rsidRDefault="00C63D97" w14:paraId="6788E78E" w14:textId="1E2DD336">
            <w:pPr>
              <w:rPr>
                <w:b/>
                <w:bCs/>
                <w:color w:val="002060"/>
              </w:rPr>
            </w:pPr>
            <w:r w:rsidRPr="008708EF">
              <w:rPr>
                <w:b/>
                <w:bCs/>
                <w:color w:val="002060"/>
              </w:rPr>
              <w:t>This submission will be assessed as follows.</w:t>
            </w:r>
          </w:p>
          <w:p w:rsidRPr="008D7F41" w:rsidR="00DA3F7A" w:rsidP="0098706B" w:rsidRDefault="00DA3F7A" w14:paraId="52A17838" w14:textId="77777777">
            <w:pPr>
              <w:rPr>
                <w:color w:val="002060"/>
              </w:rPr>
            </w:pPr>
          </w:p>
          <w:tbl>
            <w:tblPr>
              <w:tblStyle w:val="TableGrid"/>
              <w:tblW w:w="0" w:type="auto"/>
              <w:tblLook w:val="04A0" w:firstRow="1" w:lastRow="0" w:firstColumn="1" w:lastColumn="0" w:noHBand="0" w:noVBand="1"/>
            </w:tblPr>
            <w:tblGrid>
              <w:gridCol w:w="3328"/>
              <w:gridCol w:w="3329"/>
              <w:gridCol w:w="3329"/>
            </w:tblGrid>
            <w:tr w:rsidR="00F22D15" w:rsidTr="266C6683" w14:paraId="7E4D8E21" w14:textId="77777777">
              <w:tc>
                <w:tcPr>
                  <w:tcW w:w="3328" w:type="dxa"/>
                  <w:tcMar/>
                </w:tcPr>
                <w:p w:rsidRPr="00F22D15" w:rsidR="00F22D15" w:rsidP="00F22D15" w:rsidRDefault="00F22D15" w14:paraId="6B2296CE" w14:textId="26B46298">
                  <w:pPr>
                    <w:rPr>
                      <w:b/>
                      <w:bCs/>
                      <w:color w:val="002060"/>
                    </w:rPr>
                  </w:pPr>
                  <w:r w:rsidRPr="00F22D15">
                    <w:rPr>
                      <w:b/>
                      <w:bCs/>
                      <w:color w:val="002060"/>
                    </w:rPr>
                    <w:t>Task</w:t>
                  </w:r>
                </w:p>
              </w:tc>
              <w:tc>
                <w:tcPr>
                  <w:tcW w:w="3329" w:type="dxa"/>
                  <w:tcMar/>
                </w:tcPr>
                <w:p w:rsidRPr="00F22D15" w:rsidR="00F22D15" w:rsidP="266C6683" w:rsidRDefault="00F22D15" w14:paraId="29004EE1" w14:textId="653D2B77">
                  <w:pPr>
                    <w:rPr>
                      <w:b w:val="1"/>
                      <w:bCs w:val="1"/>
                      <w:color w:val="002060"/>
                      <w:lang w:val="en-GB"/>
                    </w:rPr>
                  </w:pPr>
                  <w:r w:rsidRPr="266C6683" w:rsidR="266C6683">
                    <w:rPr>
                      <w:b w:val="1"/>
                      <w:bCs w:val="1"/>
                      <w:color w:val="002060"/>
                      <w:lang w:val="en-GB"/>
                    </w:rPr>
                    <w:t>Total marks</w:t>
                  </w:r>
                  <w:r w:rsidRPr="266C6683" w:rsidR="266C6683">
                    <w:rPr>
                      <w:b w:val="1"/>
                      <w:bCs w:val="1"/>
                      <w:color w:val="002060"/>
                      <w:lang w:val="en-GB"/>
                    </w:rPr>
                    <w:t xml:space="preserve"> </w:t>
                  </w:r>
                  <w:r w:rsidRPr="266C6683" w:rsidR="266C6683">
                    <w:rPr>
                      <w:b w:val="1"/>
                      <w:bCs w:val="1"/>
                      <w:color w:val="002060"/>
                      <w:lang w:val="en-GB"/>
                    </w:rPr>
                    <w:t>allocated</w:t>
                  </w:r>
                </w:p>
              </w:tc>
              <w:tc>
                <w:tcPr>
                  <w:tcW w:w="3329" w:type="dxa"/>
                  <w:tcMar/>
                </w:tcPr>
                <w:p w:rsidRPr="00F22D15" w:rsidR="00F22D15" w:rsidP="00F22D15" w:rsidRDefault="00F22D15" w14:paraId="0BDED2E7" w14:textId="69619FA4">
                  <w:pPr>
                    <w:rPr>
                      <w:b/>
                      <w:bCs/>
                      <w:color w:val="002060"/>
                    </w:rPr>
                  </w:pPr>
                  <w:r w:rsidRPr="00F22D15">
                    <w:rPr>
                      <w:b/>
                      <w:bCs/>
                      <w:color w:val="002060"/>
                    </w:rPr>
                    <w:t>Marks obtained by</w:t>
                  </w:r>
                  <w:r w:rsidR="009F73CD">
                    <w:rPr>
                      <w:b/>
                      <w:bCs/>
                      <w:color w:val="002060"/>
                    </w:rPr>
                    <w:t xml:space="preserve"> </w:t>
                  </w:r>
                  <w:r w:rsidRPr="00F22D15">
                    <w:rPr>
                      <w:b/>
                      <w:bCs/>
                      <w:color w:val="002060"/>
                    </w:rPr>
                    <w:t>the</w:t>
                  </w:r>
                  <w:r w:rsidR="009F73CD">
                    <w:rPr>
                      <w:b/>
                      <w:bCs/>
                      <w:color w:val="002060"/>
                    </w:rPr>
                    <w:t xml:space="preserve"> </w:t>
                  </w:r>
                  <w:r w:rsidRPr="00F22D15">
                    <w:rPr>
                      <w:b/>
                      <w:bCs/>
                      <w:color w:val="002060"/>
                    </w:rPr>
                    <w:t>student for the</w:t>
                  </w:r>
                  <w:r w:rsidR="009F73CD">
                    <w:rPr>
                      <w:b/>
                      <w:bCs/>
                      <w:color w:val="002060"/>
                    </w:rPr>
                    <w:t xml:space="preserve"> </w:t>
                  </w:r>
                  <w:r w:rsidRPr="00F22D15">
                    <w:rPr>
                      <w:b/>
                      <w:bCs/>
                      <w:color w:val="002060"/>
                    </w:rPr>
                    <w:t>answer provided</w:t>
                  </w:r>
                </w:p>
              </w:tc>
            </w:tr>
            <w:tr w:rsidR="00F22D15" w:rsidTr="266C6683" w14:paraId="67675F1E" w14:textId="77777777">
              <w:tc>
                <w:tcPr>
                  <w:tcW w:w="3328" w:type="dxa"/>
                  <w:tcMar/>
                </w:tcPr>
                <w:p w:rsidRPr="00F22D15" w:rsidR="00F22D15" w:rsidP="00F22D15" w:rsidRDefault="00F22D15" w14:paraId="00527A42" w14:textId="39815188">
                  <w:pPr>
                    <w:rPr>
                      <w:color w:val="002060"/>
                    </w:rPr>
                  </w:pPr>
                  <w:r w:rsidRPr="00F22D15">
                    <w:rPr>
                      <w:color w:val="002060"/>
                    </w:rPr>
                    <w:t>TASK 1</w:t>
                  </w:r>
                </w:p>
              </w:tc>
              <w:tc>
                <w:tcPr>
                  <w:tcW w:w="3329" w:type="dxa"/>
                  <w:tcMar/>
                </w:tcPr>
                <w:p w:rsidRPr="00F22D15" w:rsidR="00F22D15" w:rsidP="00F22D15" w:rsidRDefault="00F22D15" w14:paraId="7728E999" w14:textId="3121AA58">
                  <w:pPr>
                    <w:rPr>
                      <w:color w:val="002060"/>
                    </w:rPr>
                  </w:pPr>
                  <w:r w:rsidRPr="00F22D15">
                    <w:rPr>
                      <w:color w:val="002060"/>
                    </w:rPr>
                    <w:t>10</w:t>
                  </w:r>
                </w:p>
              </w:tc>
              <w:tc>
                <w:tcPr>
                  <w:tcW w:w="3329" w:type="dxa"/>
                  <w:tcMar/>
                </w:tcPr>
                <w:p w:rsidRPr="00F22D15" w:rsidR="00F22D15" w:rsidP="00F22D15" w:rsidRDefault="00F22D15" w14:paraId="7796988D" w14:textId="77777777">
                  <w:pPr>
                    <w:rPr>
                      <w:color w:val="002060"/>
                    </w:rPr>
                  </w:pPr>
                </w:p>
              </w:tc>
            </w:tr>
            <w:tr w:rsidR="00F22D15" w:rsidTr="266C6683" w14:paraId="37DB6BEF" w14:textId="77777777">
              <w:tc>
                <w:tcPr>
                  <w:tcW w:w="3328" w:type="dxa"/>
                  <w:tcMar/>
                </w:tcPr>
                <w:p w:rsidRPr="00F22D15" w:rsidR="00F22D15" w:rsidP="00F22D15" w:rsidRDefault="00F22D15" w14:paraId="03B8F285" w14:textId="7390C6EF">
                  <w:pPr>
                    <w:rPr>
                      <w:color w:val="002060"/>
                    </w:rPr>
                  </w:pPr>
                  <w:r w:rsidRPr="00F22D15">
                    <w:rPr>
                      <w:color w:val="002060"/>
                    </w:rPr>
                    <w:t>TASK 2</w:t>
                  </w:r>
                </w:p>
              </w:tc>
              <w:tc>
                <w:tcPr>
                  <w:tcW w:w="3329" w:type="dxa"/>
                  <w:tcMar/>
                </w:tcPr>
                <w:p w:rsidRPr="00F22D15" w:rsidR="00F22D15" w:rsidP="00F22D15" w:rsidRDefault="00F22D15" w14:paraId="693C8C04" w14:textId="142CBE48">
                  <w:pPr>
                    <w:rPr>
                      <w:color w:val="002060"/>
                    </w:rPr>
                  </w:pPr>
                  <w:r w:rsidRPr="00F22D15">
                    <w:rPr>
                      <w:color w:val="002060"/>
                    </w:rPr>
                    <w:t>20</w:t>
                  </w:r>
                </w:p>
              </w:tc>
              <w:tc>
                <w:tcPr>
                  <w:tcW w:w="3329" w:type="dxa"/>
                  <w:tcMar/>
                </w:tcPr>
                <w:p w:rsidRPr="00F22D15" w:rsidR="00F22D15" w:rsidP="00F22D15" w:rsidRDefault="00F22D15" w14:paraId="52D45C07" w14:textId="77777777">
                  <w:pPr>
                    <w:rPr>
                      <w:color w:val="002060"/>
                    </w:rPr>
                  </w:pPr>
                </w:p>
              </w:tc>
            </w:tr>
            <w:tr w:rsidR="00F22D15" w:rsidTr="266C6683" w14:paraId="7A0C9F45" w14:textId="77777777">
              <w:tc>
                <w:tcPr>
                  <w:tcW w:w="3328" w:type="dxa"/>
                  <w:tcMar/>
                </w:tcPr>
                <w:p w:rsidRPr="00F22D15" w:rsidR="00F22D15" w:rsidP="00F22D15" w:rsidRDefault="00F22D15" w14:paraId="77C87F2C" w14:textId="138C8296">
                  <w:pPr>
                    <w:rPr>
                      <w:color w:val="002060"/>
                    </w:rPr>
                  </w:pPr>
                  <w:r w:rsidRPr="00F22D15">
                    <w:rPr>
                      <w:color w:val="002060"/>
                    </w:rPr>
                    <w:t>TASK 3</w:t>
                  </w:r>
                </w:p>
              </w:tc>
              <w:tc>
                <w:tcPr>
                  <w:tcW w:w="3329" w:type="dxa"/>
                  <w:tcMar/>
                </w:tcPr>
                <w:p w:rsidRPr="00F22D15" w:rsidR="00F22D15" w:rsidP="00F22D15" w:rsidRDefault="00F22D15" w14:paraId="61C3A289" w14:textId="107A7156">
                  <w:pPr>
                    <w:rPr>
                      <w:color w:val="002060"/>
                    </w:rPr>
                  </w:pPr>
                  <w:r w:rsidRPr="00F22D15">
                    <w:rPr>
                      <w:color w:val="002060"/>
                    </w:rPr>
                    <w:t>15</w:t>
                  </w:r>
                </w:p>
              </w:tc>
              <w:tc>
                <w:tcPr>
                  <w:tcW w:w="3329" w:type="dxa"/>
                  <w:tcMar/>
                </w:tcPr>
                <w:p w:rsidRPr="00F22D15" w:rsidR="00F22D15" w:rsidP="00F22D15" w:rsidRDefault="00F22D15" w14:paraId="293F3CCF" w14:textId="77777777">
                  <w:pPr>
                    <w:rPr>
                      <w:color w:val="002060"/>
                    </w:rPr>
                  </w:pPr>
                </w:p>
              </w:tc>
            </w:tr>
            <w:tr w:rsidR="00F22D15" w:rsidTr="266C6683" w14:paraId="115F4CD3" w14:textId="77777777">
              <w:tc>
                <w:tcPr>
                  <w:tcW w:w="3328" w:type="dxa"/>
                  <w:tcMar/>
                </w:tcPr>
                <w:p w:rsidRPr="00F22D15" w:rsidR="00F22D15" w:rsidP="00F22D15" w:rsidRDefault="00F22D15" w14:paraId="5147249C" w14:textId="445AB69A">
                  <w:pPr>
                    <w:rPr>
                      <w:color w:val="002060"/>
                    </w:rPr>
                  </w:pPr>
                  <w:r w:rsidRPr="00F22D15">
                    <w:rPr>
                      <w:color w:val="002060"/>
                    </w:rPr>
                    <w:t>TASK 4</w:t>
                  </w:r>
                </w:p>
              </w:tc>
              <w:tc>
                <w:tcPr>
                  <w:tcW w:w="3329" w:type="dxa"/>
                  <w:tcMar/>
                </w:tcPr>
                <w:p w:rsidRPr="00F22D15" w:rsidR="00F22D15" w:rsidP="00F22D15" w:rsidRDefault="00F22D15" w14:paraId="315448F8" w14:textId="671BFAEC">
                  <w:pPr>
                    <w:rPr>
                      <w:color w:val="002060"/>
                    </w:rPr>
                  </w:pPr>
                  <w:r w:rsidRPr="00F22D15">
                    <w:rPr>
                      <w:color w:val="002060"/>
                    </w:rPr>
                    <w:t>25</w:t>
                  </w:r>
                </w:p>
              </w:tc>
              <w:tc>
                <w:tcPr>
                  <w:tcW w:w="3329" w:type="dxa"/>
                  <w:tcMar/>
                </w:tcPr>
                <w:p w:rsidRPr="00F22D15" w:rsidR="00F22D15" w:rsidP="00F22D15" w:rsidRDefault="00F22D15" w14:paraId="098012D6" w14:textId="77777777">
                  <w:pPr>
                    <w:rPr>
                      <w:color w:val="002060"/>
                    </w:rPr>
                  </w:pPr>
                </w:p>
              </w:tc>
            </w:tr>
            <w:tr w:rsidR="00F22D15" w:rsidTr="266C6683" w14:paraId="16E8979D" w14:textId="77777777">
              <w:tc>
                <w:tcPr>
                  <w:tcW w:w="3328" w:type="dxa"/>
                  <w:tcMar/>
                </w:tcPr>
                <w:p w:rsidRPr="00F22D15" w:rsidR="00F22D15" w:rsidP="00F22D15" w:rsidRDefault="00F22D15" w14:paraId="1012ED28" w14:textId="37762CCA">
                  <w:pPr>
                    <w:rPr>
                      <w:color w:val="002060"/>
                    </w:rPr>
                  </w:pPr>
                  <w:r w:rsidRPr="00F22D15">
                    <w:rPr>
                      <w:color w:val="002060"/>
                    </w:rPr>
                    <w:t>TASK 5</w:t>
                  </w:r>
                </w:p>
              </w:tc>
              <w:tc>
                <w:tcPr>
                  <w:tcW w:w="3329" w:type="dxa"/>
                  <w:tcMar/>
                </w:tcPr>
                <w:p w:rsidRPr="00F22D15" w:rsidR="00F22D15" w:rsidP="00F22D15" w:rsidRDefault="00F22D15" w14:paraId="4120DB57" w14:textId="4BA1214A">
                  <w:pPr>
                    <w:rPr>
                      <w:color w:val="002060"/>
                    </w:rPr>
                  </w:pPr>
                  <w:r w:rsidRPr="00F22D15">
                    <w:rPr>
                      <w:color w:val="002060"/>
                    </w:rPr>
                    <w:t>20</w:t>
                  </w:r>
                </w:p>
              </w:tc>
              <w:tc>
                <w:tcPr>
                  <w:tcW w:w="3329" w:type="dxa"/>
                  <w:tcMar/>
                </w:tcPr>
                <w:p w:rsidRPr="00F22D15" w:rsidR="00F22D15" w:rsidP="00F22D15" w:rsidRDefault="00F22D15" w14:paraId="248B8135" w14:textId="77777777">
                  <w:pPr>
                    <w:rPr>
                      <w:color w:val="002060"/>
                    </w:rPr>
                  </w:pPr>
                </w:p>
              </w:tc>
            </w:tr>
            <w:tr w:rsidR="00F22D15" w:rsidTr="266C6683" w14:paraId="0CB0FCFD" w14:textId="77777777">
              <w:tc>
                <w:tcPr>
                  <w:tcW w:w="3328" w:type="dxa"/>
                  <w:tcMar/>
                </w:tcPr>
                <w:p w:rsidRPr="00F22D15" w:rsidR="00F22D15" w:rsidP="00F22D15" w:rsidRDefault="00F22D15" w14:paraId="740D0ED7" w14:textId="7F8700E6">
                  <w:pPr>
                    <w:rPr>
                      <w:color w:val="002060"/>
                    </w:rPr>
                  </w:pPr>
                  <w:r w:rsidRPr="00F22D15">
                    <w:rPr>
                      <w:color w:val="002060"/>
                    </w:rPr>
                    <w:t>TASK 6</w:t>
                  </w:r>
                </w:p>
              </w:tc>
              <w:tc>
                <w:tcPr>
                  <w:tcW w:w="3329" w:type="dxa"/>
                  <w:tcMar/>
                </w:tcPr>
                <w:p w:rsidRPr="00F22D15" w:rsidR="00F22D15" w:rsidP="00F22D15" w:rsidRDefault="00F22D15" w14:paraId="33FF3FC6" w14:textId="793A82C5">
                  <w:pPr>
                    <w:rPr>
                      <w:color w:val="002060"/>
                    </w:rPr>
                  </w:pPr>
                  <w:r w:rsidRPr="00F22D15">
                    <w:rPr>
                      <w:color w:val="002060"/>
                    </w:rPr>
                    <w:t>10</w:t>
                  </w:r>
                </w:p>
              </w:tc>
              <w:tc>
                <w:tcPr>
                  <w:tcW w:w="3329" w:type="dxa"/>
                  <w:tcMar/>
                </w:tcPr>
                <w:p w:rsidRPr="00F22D15" w:rsidR="00F22D15" w:rsidP="00F22D15" w:rsidRDefault="00F22D15" w14:paraId="623E5789" w14:textId="77777777">
                  <w:pPr>
                    <w:rPr>
                      <w:color w:val="002060"/>
                    </w:rPr>
                  </w:pPr>
                </w:p>
              </w:tc>
            </w:tr>
            <w:tr w:rsidR="00F22D15" w:rsidTr="266C6683" w14:paraId="551F42A4" w14:textId="77777777">
              <w:tc>
                <w:tcPr>
                  <w:tcW w:w="3328" w:type="dxa"/>
                  <w:tcMar/>
                </w:tcPr>
                <w:p w:rsidRPr="00F22D15" w:rsidR="00F22D15" w:rsidP="00F22D15" w:rsidRDefault="00F22D15" w14:paraId="7CE61DB2" w14:textId="54B7AC49">
                  <w:pPr>
                    <w:rPr>
                      <w:color w:val="002060"/>
                    </w:rPr>
                  </w:pPr>
                  <w:r w:rsidRPr="00F22D15">
                    <w:rPr>
                      <w:color w:val="002060"/>
                    </w:rPr>
                    <w:t>TOTAL</w:t>
                  </w:r>
                </w:p>
              </w:tc>
              <w:tc>
                <w:tcPr>
                  <w:tcW w:w="3329" w:type="dxa"/>
                  <w:tcMar/>
                </w:tcPr>
                <w:p w:rsidRPr="00F22D15" w:rsidR="00F22D15" w:rsidP="00F22D15" w:rsidRDefault="00F22D15" w14:paraId="230E20D0" w14:textId="25595BF1">
                  <w:pPr>
                    <w:rPr>
                      <w:color w:val="002060"/>
                    </w:rPr>
                  </w:pPr>
                  <w:r w:rsidRPr="00F22D15">
                    <w:rPr>
                      <w:color w:val="002060"/>
                    </w:rPr>
                    <w:t>100</w:t>
                  </w:r>
                </w:p>
              </w:tc>
              <w:tc>
                <w:tcPr>
                  <w:tcW w:w="3329" w:type="dxa"/>
                  <w:tcMar/>
                </w:tcPr>
                <w:p w:rsidRPr="00F22D15" w:rsidR="00F22D15" w:rsidP="00F22D15" w:rsidRDefault="00F22D15" w14:paraId="700D9BCF" w14:textId="77777777">
                  <w:pPr>
                    <w:rPr>
                      <w:color w:val="002060"/>
                    </w:rPr>
                  </w:pPr>
                </w:p>
              </w:tc>
            </w:tr>
          </w:tbl>
          <w:p w:rsidR="00C63D97" w:rsidP="0098706B" w:rsidRDefault="00C63D97" w14:paraId="33892B09" w14:textId="77777777">
            <w:pPr>
              <w:rPr>
                <w:color w:val="133350"/>
              </w:rPr>
            </w:pPr>
          </w:p>
          <w:p w:rsidR="00C63D97" w:rsidP="0098706B" w:rsidRDefault="00C63D97" w14:paraId="5A93B579" w14:textId="77777777">
            <w:pPr>
              <w:rPr>
                <w:color w:val="133350"/>
              </w:rPr>
            </w:pPr>
          </w:p>
          <w:p w:rsidRPr="008708EF" w:rsidR="00C63D97" w:rsidP="0098706B" w:rsidRDefault="001968B8" w14:paraId="088BA06E" w14:textId="1130BFFA">
            <w:pPr>
              <w:rPr>
                <w:b/>
                <w:bCs/>
                <w:color w:val="002060"/>
              </w:rPr>
            </w:pPr>
            <w:r w:rsidRPr="008708EF">
              <w:rPr>
                <w:b/>
                <w:bCs/>
                <w:color w:val="002060"/>
              </w:rPr>
              <w:t>Final Grading Criteria</w:t>
            </w:r>
          </w:p>
          <w:p w:rsidRPr="009A6B1C" w:rsidR="008708EF" w:rsidP="0098706B" w:rsidRDefault="008708EF" w14:paraId="1CD64F24" w14:textId="77777777">
            <w:pPr>
              <w:rPr>
                <w:color w:val="002060"/>
              </w:rPr>
            </w:pPr>
          </w:p>
          <w:tbl>
            <w:tblPr>
              <w:tblStyle w:val="TableGrid"/>
              <w:tblW w:w="0" w:type="auto"/>
              <w:tblLook w:val="04A0" w:firstRow="1" w:lastRow="0" w:firstColumn="1" w:lastColumn="0" w:noHBand="0" w:noVBand="1"/>
            </w:tblPr>
            <w:tblGrid>
              <w:gridCol w:w="4993"/>
              <w:gridCol w:w="4993"/>
            </w:tblGrid>
            <w:tr w:rsidRPr="009A6B1C" w:rsidR="009A6B1C" w:rsidTr="266C6683" w14:paraId="4A2AF63F" w14:textId="77777777">
              <w:tc>
                <w:tcPr>
                  <w:tcW w:w="4993" w:type="dxa"/>
                  <w:tcMar/>
                </w:tcPr>
                <w:p w:rsidRPr="009A6B1C" w:rsidR="001968B8" w:rsidP="0098706B" w:rsidRDefault="001968B8" w14:paraId="523D66F2" w14:textId="6B166E44">
                  <w:pPr>
                    <w:rPr>
                      <w:b/>
                      <w:bCs/>
                      <w:color w:val="002060"/>
                    </w:rPr>
                  </w:pPr>
                  <w:r w:rsidRPr="009A6B1C">
                    <w:rPr>
                      <w:b/>
                      <w:bCs/>
                      <w:color w:val="002060"/>
                    </w:rPr>
                    <w:t>Marks</w:t>
                  </w:r>
                </w:p>
              </w:tc>
              <w:tc>
                <w:tcPr>
                  <w:tcW w:w="4993" w:type="dxa"/>
                  <w:tcMar/>
                </w:tcPr>
                <w:p w:rsidRPr="009A6B1C" w:rsidR="001968B8" w:rsidP="0098706B" w:rsidRDefault="001968B8" w14:paraId="18A34216" w14:textId="7C51C316">
                  <w:pPr>
                    <w:rPr>
                      <w:b/>
                      <w:bCs/>
                      <w:color w:val="002060"/>
                    </w:rPr>
                  </w:pPr>
                  <w:r w:rsidRPr="009A6B1C">
                    <w:rPr>
                      <w:b/>
                      <w:bCs/>
                      <w:color w:val="002060"/>
                    </w:rPr>
                    <w:t>Final Grade</w:t>
                  </w:r>
                </w:p>
              </w:tc>
            </w:tr>
            <w:tr w:rsidRPr="009A6B1C" w:rsidR="009A6B1C" w:rsidTr="266C6683" w14:paraId="0C006261" w14:textId="77777777">
              <w:tc>
                <w:tcPr>
                  <w:tcW w:w="4993" w:type="dxa"/>
                  <w:tcMar/>
                </w:tcPr>
                <w:p w:rsidRPr="009A6B1C" w:rsidR="001968B8" w:rsidP="0098706B" w:rsidRDefault="009A6B1C" w14:paraId="6D35A7D3" w14:textId="6240C11D">
                  <w:pPr>
                    <w:rPr>
                      <w:color w:val="002060"/>
                    </w:rPr>
                  </w:pPr>
                  <w:r>
                    <w:rPr>
                      <w:color w:val="002060"/>
                    </w:rPr>
                    <w:t xml:space="preserve"> </w:t>
                  </w:r>
                  <w:r w:rsidRPr="009A6B1C" w:rsidR="001968B8">
                    <w:rPr>
                      <w:color w:val="002060"/>
                    </w:rPr>
                    <w:t>&gt;=70</w:t>
                  </w:r>
                </w:p>
              </w:tc>
              <w:tc>
                <w:tcPr>
                  <w:tcW w:w="4993" w:type="dxa"/>
                  <w:tcMar/>
                </w:tcPr>
                <w:p w:rsidRPr="009A6B1C" w:rsidR="001968B8" w:rsidP="266C6683" w:rsidRDefault="001968B8" w14:paraId="3E743ACB" w14:textId="2765329B">
                  <w:pPr>
                    <w:rPr>
                      <w:color w:val="002060"/>
                      <w:lang w:val="en-GB"/>
                    </w:rPr>
                  </w:pPr>
                  <w:r w:rsidRPr="266C6683" w:rsidR="266C6683">
                    <w:rPr>
                      <w:color w:val="002060"/>
                      <w:lang w:val="en-GB"/>
                    </w:rPr>
                    <w:t>Dictinction</w:t>
                  </w:r>
                </w:p>
              </w:tc>
            </w:tr>
            <w:tr w:rsidRPr="009A6B1C" w:rsidR="009A6B1C" w:rsidTr="266C6683" w14:paraId="6A2B3EBA" w14:textId="77777777">
              <w:tc>
                <w:tcPr>
                  <w:tcW w:w="4993" w:type="dxa"/>
                  <w:tcMar/>
                </w:tcPr>
                <w:p w:rsidRPr="009A6B1C" w:rsidR="001968B8" w:rsidP="0098706B" w:rsidRDefault="001968B8" w14:paraId="05CAD48C" w14:textId="5C52EEBD">
                  <w:pPr>
                    <w:rPr>
                      <w:color w:val="002060"/>
                    </w:rPr>
                  </w:pPr>
                  <w:r w:rsidRPr="009A6B1C">
                    <w:rPr>
                      <w:color w:val="002060"/>
                    </w:rPr>
                    <w:t>69-55</w:t>
                  </w:r>
                </w:p>
              </w:tc>
              <w:tc>
                <w:tcPr>
                  <w:tcW w:w="4993" w:type="dxa"/>
                  <w:tcMar/>
                </w:tcPr>
                <w:p w:rsidRPr="009A6B1C" w:rsidR="001968B8" w:rsidP="0098706B" w:rsidRDefault="001968B8" w14:paraId="51489FE7" w14:textId="021A41CD">
                  <w:pPr>
                    <w:rPr>
                      <w:color w:val="002060"/>
                    </w:rPr>
                  </w:pPr>
                  <w:r w:rsidRPr="009A6B1C">
                    <w:rPr>
                      <w:color w:val="002060"/>
                    </w:rPr>
                    <w:t>Merit</w:t>
                  </w:r>
                </w:p>
              </w:tc>
            </w:tr>
            <w:tr w:rsidRPr="009A6B1C" w:rsidR="009A6B1C" w:rsidTr="266C6683" w14:paraId="639F8C22" w14:textId="77777777">
              <w:tc>
                <w:tcPr>
                  <w:tcW w:w="4993" w:type="dxa"/>
                  <w:tcMar/>
                </w:tcPr>
                <w:p w:rsidRPr="009A6B1C" w:rsidR="001968B8" w:rsidP="0098706B" w:rsidRDefault="001968B8" w14:paraId="18124F4C" w14:textId="4B7A020F">
                  <w:pPr>
                    <w:rPr>
                      <w:color w:val="002060"/>
                    </w:rPr>
                  </w:pPr>
                  <w:r w:rsidRPr="009A6B1C">
                    <w:rPr>
                      <w:color w:val="002060"/>
                    </w:rPr>
                    <w:t>54-40</w:t>
                  </w:r>
                </w:p>
              </w:tc>
              <w:tc>
                <w:tcPr>
                  <w:tcW w:w="4993" w:type="dxa"/>
                  <w:tcMar/>
                </w:tcPr>
                <w:p w:rsidRPr="009A6B1C" w:rsidR="001968B8" w:rsidP="0098706B" w:rsidRDefault="001968B8" w14:paraId="1178D567" w14:textId="484ED96E">
                  <w:pPr>
                    <w:rPr>
                      <w:color w:val="002060"/>
                    </w:rPr>
                  </w:pPr>
                  <w:r w:rsidRPr="009A6B1C">
                    <w:rPr>
                      <w:color w:val="002060"/>
                    </w:rPr>
                    <w:t>Pass</w:t>
                  </w:r>
                </w:p>
              </w:tc>
            </w:tr>
            <w:tr w:rsidRPr="009A6B1C" w:rsidR="009A6B1C" w:rsidTr="266C6683" w14:paraId="43DF2D74" w14:textId="77777777">
              <w:tc>
                <w:tcPr>
                  <w:tcW w:w="4993" w:type="dxa"/>
                  <w:tcMar/>
                </w:tcPr>
                <w:p w:rsidRPr="009A6B1C" w:rsidR="001968B8" w:rsidP="0098706B" w:rsidRDefault="009A6B1C" w14:paraId="7ACFEBA2" w14:textId="788BCF87">
                  <w:pPr>
                    <w:rPr>
                      <w:color w:val="002060"/>
                    </w:rPr>
                  </w:pPr>
                  <w:r>
                    <w:rPr>
                      <w:color w:val="002060"/>
                    </w:rPr>
                    <w:t xml:space="preserve">   </w:t>
                  </w:r>
                  <w:r w:rsidRPr="009A6B1C" w:rsidR="001968B8">
                    <w:rPr>
                      <w:color w:val="002060"/>
                    </w:rPr>
                    <w:t>&lt;40</w:t>
                  </w:r>
                </w:p>
              </w:tc>
              <w:tc>
                <w:tcPr>
                  <w:tcW w:w="4993" w:type="dxa"/>
                  <w:tcMar/>
                </w:tcPr>
                <w:p w:rsidRPr="009A6B1C" w:rsidR="001968B8" w:rsidP="0098706B" w:rsidRDefault="001968B8" w14:paraId="158FACA7" w14:textId="024FB99C">
                  <w:pPr>
                    <w:rPr>
                      <w:color w:val="002060"/>
                    </w:rPr>
                  </w:pPr>
                  <w:r w:rsidRPr="009A6B1C">
                    <w:rPr>
                      <w:color w:val="002060"/>
                    </w:rPr>
                    <w:t>Fail</w:t>
                  </w:r>
                </w:p>
              </w:tc>
            </w:tr>
          </w:tbl>
          <w:p w:rsidRPr="00775C58" w:rsidR="00EF471E" w:rsidP="0098706B" w:rsidRDefault="00EF471E" w14:paraId="3623A94B" w14:textId="30D6B5FC">
            <w:pPr>
              <w:rPr>
                <w:color w:val="133350"/>
              </w:rPr>
            </w:pPr>
          </w:p>
        </w:tc>
      </w:tr>
    </w:tbl>
    <w:p w:rsidRPr="00E020FB" w:rsidR="00C94830" w:rsidP="00C94830" w:rsidRDefault="00C94830" w14:paraId="62049399" w14:textId="7C666D1E">
      <w:pPr>
        <w:rPr>
          <w:color w:val="133350"/>
        </w:rPr>
      </w:pPr>
      <w:bookmarkStart w:name="_Toc64989628" w:id="9"/>
    </w:p>
    <w:p w:rsidRPr="00492729" w:rsidR="00C94830" w:rsidP="266C6683" w:rsidRDefault="008C162B" w14:paraId="4C2BDB3B" w14:textId="12477463">
      <w:pPr>
        <w:pStyle w:val="Heading1"/>
        <w:rPr>
          <w:color w:val="133350"/>
          <w:lang w:val="en-GB"/>
        </w:rPr>
      </w:pPr>
      <w:bookmarkStart w:name="_Toc165643887" w:id="10"/>
      <w:bookmarkStart w:name="_Toc67665317" w:id="11"/>
      <w:r w:rsidRPr="266C6683" w:rsidR="266C6683">
        <w:rPr>
          <w:color w:val="133350"/>
          <w:lang w:val="en-GB"/>
        </w:rPr>
        <w:t>Further Information</w:t>
      </w:r>
      <w:bookmarkEnd w:id="10"/>
      <w:r w:rsidRPr="266C6683" w:rsidR="266C6683">
        <w:rPr>
          <w:color w:val="133350"/>
          <w:lang w:val="en-GB"/>
        </w:rPr>
        <w:t xml:space="preserve"> </w:t>
      </w:r>
      <w:r w:rsidRPr="266C6683" w:rsidR="266C6683">
        <w:rPr>
          <w:lang w:val="en-GB"/>
        </w:rPr>
        <w:t>urther Information</w:t>
      </w:r>
      <w:bookmarkEnd w:id="11"/>
      <w:r w:rsidRPr="266C6683" w:rsidR="266C6683">
        <w:rPr>
          <w:lang w:val="en-GB"/>
        </w:rPr>
        <w:t xml:space="preserve"> </w:t>
      </w:r>
    </w:p>
    <w:p w:rsidRPr="00C94830" w:rsidR="00C94830" w:rsidP="00C94830" w:rsidRDefault="00C94830" w14:paraId="49864046" w14:textId="7AC1A82A">
      <w:pPr>
        <w:sectPr w:rsidRPr="00C94830" w:rsidR="00C94830" w:rsidSect="009B6F4D">
          <w:footerReference w:type="even" r:id="rId14"/>
          <w:footerReference w:type="default" r:id="rId15"/>
          <w:headerReference w:type="first" r:id="rId16"/>
          <w:footerReference w:type="first" r:id="rId17"/>
          <w:pgSz w:w="11906" w:h="16838" w:orient="portrait"/>
          <w:pgMar w:top="-402" w:right="720" w:bottom="825" w:left="720" w:header="708" w:footer="470" w:gutter="0"/>
          <w:cols w:space="708"/>
          <w:titlePg/>
          <w:docGrid w:linePitch="360"/>
        </w:sectPr>
      </w:pPr>
    </w:p>
    <w:p w:rsidRPr="00A66256" w:rsidR="00C94830" w:rsidP="00A66256" w:rsidRDefault="00C94830" w14:paraId="3E5C8F1A" w14:textId="77777777">
      <w:pPr>
        <w:pStyle w:val="Heading2"/>
      </w:pPr>
      <w:bookmarkStart w:name="_Toc67665318" w:id="12"/>
      <w:r w:rsidRPr="00A66256">
        <w:t>Who can answer questions about my assessment?</w:t>
      </w:r>
      <w:bookmarkEnd w:id="9"/>
      <w:bookmarkEnd w:id="12"/>
    </w:p>
    <w:p w:rsidRPr="00C94830" w:rsidR="00C94830" w:rsidP="00C94830" w:rsidRDefault="00C94830" w14:paraId="7FEAB1D5" w14:textId="77777777"/>
    <w:p w:rsidR="00C94830" w:rsidP="00C94830" w:rsidRDefault="00C94830" w14:paraId="69B52CF7" w14:textId="4B5533BD">
      <w:pPr>
        <w:spacing w:line="276" w:lineRule="auto"/>
        <w:rPr>
          <w:color w:val="133350"/>
          <w:sz w:val="24"/>
          <w:szCs w:val="24"/>
        </w:rPr>
      </w:pPr>
      <w:r w:rsidRPr="00C94830">
        <w:rPr>
          <w:color w:val="133350"/>
          <w:sz w:val="24"/>
          <w:szCs w:val="24"/>
        </w:rPr>
        <w:t xml:space="preserve">Questions about the assessment should be directed to the staff member who has set the task/assessment brief. This will usually be the Module Leader. They will be happy to answer any queries you have. </w:t>
      </w:r>
    </w:p>
    <w:p w:rsidRPr="00C94830" w:rsidR="00BE3E2F" w:rsidP="00C94830" w:rsidRDefault="00BE3E2F" w14:paraId="1EAEC99B" w14:textId="77777777">
      <w:pPr>
        <w:spacing w:line="276" w:lineRule="auto"/>
        <w:rPr>
          <w:color w:val="133350"/>
          <w:sz w:val="24"/>
          <w:szCs w:val="24"/>
        </w:rPr>
      </w:pPr>
    </w:p>
    <w:p w:rsidRPr="00C94830" w:rsidR="00C94830" w:rsidP="00C94830" w:rsidRDefault="00C94830" w14:paraId="668AF1D8" w14:textId="14FD0E5C">
      <w:pPr>
        <w:spacing w:line="276" w:lineRule="auto"/>
        <w:rPr>
          <w:color w:val="133350"/>
          <w:sz w:val="24"/>
          <w:szCs w:val="24"/>
        </w:rPr>
      </w:pPr>
      <w:r w:rsidRPr="00C94830">
        <w:rPr>
          <w:color w:val="133350"/>
          <w:sz w:val="24"/>
          <w:szCs w:val="24"/>
        </w:rPr>
        <w:t>Staff members can</w:t>
      </w:r>
      <w:r w:rsidR="00F90DC7">
        <w:rPr>
          <w:color w:val="133350"/>
          <w:sz w:val="24"/>
          <w:szCs w:val="24"/>
        </w:rPr>
        <w:t xml:space="preserve"> often</w:t>
      </w:r>
      <w:r w:rsidRPr="00C94830">
        <w:rPr>
          <w:color w:val="133350"/>
          <w:sz w:val="24"/>
          <w:szCs w:val="24"/>
        </w:rPr>
        <w:t xml:space="preserve"> provide feedback on an assignment plan but cannot review any drafts of your work prior to submission. The only exception to this rule is for Dissertation Supervisors to provide feedback on a draft of your dissertation. </w:t>
      </w:r>
    </w:p>
    <w:p w:rsidRPr="00C94830" w:rsidR="00C94830" w:rsidP="00C94830" w:rsidRDefault="00C94830" w14:paraId="7B6CDDCE" w14:textId="77777777">
      <w:pPr>
        <w:spacing w:line="276" w:lineRule="auto"/>
        <w:rPr>
          <w:color w:val="133350"/>
          <w:sz w:val="24"/>
          <w:szCs w:val="24"/>
        </w:rPr>
      </w:pPr>
    </w:p>
    <w:p w:rsidR="00C94830" w:rsidP="00A66256" w:rsidRDefault="00011F74" w14:paraId="1A862F16" w14:textId="0038F5CD">
      <w:pPr>
        <w:pStyle w:val="Heading2"/>
      </w:pPr>
      <w:bookmarkStart w:name="_Toc64989629" w:id="13"/>
      <w:bookmarkStart w:name="_Toc67665319" w:id="14"/>
      <w:r>
        <w:t>Referencing and i</w:t>
      </w:r>
      <w:r w:rsidR="00B2155F">
        <w:t>ndependent learning</w:t>
      </w:r>
      <w:bookmarkEnd w:id="13"/>
      <w:bookmarkEnd w:id="14"/>
    </w:p>
    <w:p w:rsidRPr="00C94830" w:rsidR="00C94830" w:rsidP="00C94830" w:rsidRDefault="00C94830" w14:paraId="28C90D3A" w14:textId="77777777"/>
    <w:p w:rsidR="00C94830" w:rsidP="266C6683" w:rsidRDefault="00C94830" w14:paraId="440D2052" w14:textId="77777777">
      <w:pPr>
        <w:spacing w:line="276" w:lineRule="auto"/>
        <w:rPr>
          <w:color w:val="133350"/>
          <w:sz w:val="24"/>
          <w:szCs w:val="24"/>
          <w:lang w:val="en-GB"/>
        </w:rPr>
      </w:pPr>
      <w:r w:rsidRPr="266C6683" w:rsidR="266C6683">
        <w:rPr>
          <w:color w:val="133350"/>
          <w:sz w:val="24"/>
          <w:szCs w:val="24"/>
          <w:lang w:val="en-GB"/>
        </w:rPr>
        <w:t>Please ensure you reference a range of credible sources, with due attention to the academic literature in the area. The time spent on research and reading from good quality sources will be reflected in the quality of your submitted work.</w:t>
      </w:r>
    </w:p>
    <w:p w:rsidRPr="00C94830" w:rsidR="00C94830" w:rsidP="00C94830" w:rsidRDefault="00C94830" w14:paraId="469DB0BF" w14:textId="77777777">
      <w:pPr>
        <w:spacing w:line="276" w:lineRule="auto"/>
        <w:rPr>
          <w:color w:val="133350"/>
          <w:sz w:val="24"/>
          <w:szCs w:val="24"/>
        </w:rPr>
      </w:pPr>
    </w:p>
    <w:p w:rsidR="00C94830" w:rsidP="266C6683" w:rsidRDefault="00C94830" w14:paraId="2A9269C0" w14:textId="3EC74FE3">
      <w:pPr>
        <w:spacing w:line="276" w:lineRule="auto"/>
        <w:rPr>
          <w:color w:val="133350"/>
          <w:sz w:val="24"/>
          <w:szCs w:val="24"/>
          <w:lang w:val="en-GB"/>
        </w:rPr>
      </w:pPr>
      <w:r w:rsidRPr="266C6683" w:rsidR="266C6683">
        <w:rPr>
          <w:color w:val="133350"/>
          <w:sz w:val="24"/>
          <w:szCs w:val="24"/>
          <w:lang w:val="en-GB"/>
        </w:rPr>
        <w:t>Remember that what you get out of university depends on what you put in. Your teaching sessions typically represent between 10</w:t>
      </w:r>
      <w:r w:rsidRPr="266C6683" w:rsidR="266C6683">
        <w:rPr>
          <w:color w:val="133350"/>
          <w:sz w:val="24"/>
          <w:szCs w:val="24"/>
          <w:lang w:val="en-GB"/>
        </w:rPr>
        <w:t>%</w:t>
      </w:r>
      <w:r w:rsidRPr="266C6683" w:rsidR="266C6683">
        <w:rPr>
          <w:color w:val="133350"/>
          <w:sz w:val="24"/>
          <w:szCs w:val="24"/>
          <w:lang w:val="en-GB"/>
        </w:rPr>
        <w:t xml:space="preserve"> and 30% of the time you are expected to study for your degree. A 20-credit module represents 200 hours of study time. The rest of your time should be taken up by self-directed study.</w:t>
      </w:r>
    </w:p>
    <w:p w:rsidRPr="00C94830" w:rsidR="00C94830" w:rsidP="00C94830" w:rsidRDefault="00C94830" w14:paraId="4DEFC6D6" w14:textId="77777777">
      <w:pPr>
        <w:spacing w:line="276" w:lineRule="auto"/>
        <w:rPr>
          <w:color w:val="133350"/>
          <w:sz w:val="24"/>
          <w:szCs w:val="24"/>
        </w:rPr>
      </w:pPr>
    </w:p>
    <w:p w:rsidR="00C94830" w:rsidP="266C6683" w:rsidRDefault="00C94830" w14:paraId="02ABE2A7" w14:textId="77777777">
      <w:pPr>
        <w:spacing w:line="276" w:lineRule="auto"/>
        <w:rPr>
          <w:color w:val="133350"/>
          <w:sz w:val="24"/>
          <w:szCs w:val="24"/>
          <w:lang w:val="en-GB"/>
        </w:rPr>
      </w:pPr>
      <w:r w:rsidRPr="266C6683" w:rsidR="266C6683">
        <w:rPr>
          <w:color w:val="133350"/>
          <w:sz w:val="24"/>
          <w:szCs w:val="24"/>
          <w:lang w:val="en-GB"/>
        </w:rPr>
        <w:t>Unless stated otherwise you must use the</w:t>
      </w:r>
      <w:r w:rsidRPr="266C6683" w:rsidR="266C6683">
        <w:rPr>
          <w:rStyle w:val="Strong"/>
          <w:color w:val="133350"/>
          <w:sz w:val="24"/>
          <w:szCs w:val="24"/>
          <w:lang w:val="en-GB"/>
        </w:rPr>
        <w:t xml:space="preserve"> HARVARD</w:t>
      </w:r>
      <w:r w:rsidRPr="266C6683" w:rsidR="266C6683">
        <w:rPr>
          <w:color w:val="133350"/>
          <w:sz w:val="24"/>
          <w:szCs w:val="24"/>
          <w:lang w:val="en-GB"/>
        </w:rPr>
        <w:t xml:space="preserve"> referencing system. Further guidance on referencing can be found in the Study Smart area on Moodle and at </w:t>
      </w:r>
      <w:hyperlink r:id="R8b836b7df46c46e6">
        <w:r w:rsidRPr="266C6683" w:rsidR="266C6683">
          <w:rPr>
            <w:rStyle w:val="Hyperlink"/>
            <w:color w:val="133350"/>
            <w:sz w:val="24"/>
            <w:szCs w:val="24"/>
            <w:lang w:val="en-GB"/>
          </w:rPr>
          <w:t>www.citethemrightonline.com</w:t>
        </w:r>
      </w:hyperlink>
      <w:r w:rsidRPr="266C6683" w:rsidR="266C6683">
        <w:rPr>
          <w:color w:val="133350"/>
          <w:sz w:val="24"/>
          <w:szCs w:val="24"/>
          <w:lang w:val="en-GB"/>
        </w:rPr>
        <w:t xml:space="preserve"> (use your university login details to access the site). Correct referencing is an easy way to improve your marks and essential in achieving higher grades on most assessments. </w:t>
      </w:r>
    </w:p>
    <w:p w:rsidR="00A66256" w:rsidP="00A66256" w:rsidRDefault="00A66256" w14:paraId="2CD870A3" w14:textId="77777777">
      <w:pPr>
        <w:pStyle w:val="Heading2"/>
      </w:pPr>
    </w:p>
    <w:p w:rsidR="00A66256" w:rsidP="00A66256" w:rsidRDefault="00137FA9" w14:paraId="0665E30D" w14:textId="4880CBB8">
      <w:pPr>
        <w:pStyle w:val="Heading2"/>
      </w:pPr>
      <w:bookmarkStart w:name="_Toc67665320" w:id="15"/>
      <w:r>
        <w:t>Technical submission</w:t>
      </w:r>
      <w:r w:rsidR="00A66256">
        <w:t xml:space="preserve"> problems</w:t>
      </w:r>
      <w:bookmarkEnd w:id="15"/>
    </w:p>
    <w:p w:rsidR="00A66256" w:rsidP="00A66256" w:rsidRDefault="00A66256" w14:paraId="0DC4284B" w14:textId="77777777">
      <w:pPr>
        <w:pStyle w:val="Heading2"/>
      </w:pPr>
    </w:p>
    <w:p w:rsidR="00C94830" w:rsidP="266C6683" w:rsidRDefault="00A66256" w14:paraId="394A6C0F" w14:textId="1A02780B">
      <w:pPr>
        <w:spacing w:line="276" w:lineRule="auto"/>
        <w:rPr>
          <w:color w:val="133350"/>
          <w:sz w:val="24"/>
          <w:szCs w:val="24"/>
          <w:lang w:val="en-GB"/>
        </w:rPr>
      </w:pPr>
      <w:r w:rsidRPr="266C6683" w:rsidR="266C6683">
        <w:rPr>
          <w:color w:val="133350"/>
          <w:sz w:val="24"/>
          <w:szCs w:val="24"/>
          <w:lang w:val="en-GB"/>
        </w:rPr>
        <w:t>I</w:t>
      </w:r>
      <w:r w:rsidRPr="266C6683" w:rsidR="266C6683">
        <w:rPr>
          <w:color w:val="133350"/>
          <w:sz w:val="24"/>
          <w:szCs w:val="24"/>
          <w:lang w:val="en-GB"/>
        </w:rPr>
        <w:t xml:space="preserve">t is strongly advised that you submit your work at least 24 hours before the deadline to allow time to resolve any </w:t>
      </w:r>
      <w:r w:rsidRPr="266C6683" w:rsidR="266C6683">
        <w:rPr>
          <w:color w:val="133350"/>
          <w:sz w:val="24"/>
          <w:szCs w:val="24"/>
          <w:lang w:val="en-GB"/>
        </w:rPr>
        <w:t xml:space="preserve">last minute </w:t>
      </w:r>
      <w:r w:rsidRPr="266C6683" w:rsidR="266C6683">
        <w:rPr>
          <w:color w:val="133350"/>
          <w:sz w:val="24"/>
          <w:szCs w:val="24"/>
          <w:lang w:val="en-GB"/>
        </w:rPr>
        <w:t>problems</w:t>
      </w:r>
      <w:r w:rsidRPr="266C6683" w:rsidR="266C6683">
        <w:rPr>
          <w:color w:val="133350"/>
          <w:sz w:val="24"/>
          <w:szCs w:val="24"/>
          <w:lang w:val="en-GB"/>
        </w:rPr>
        <w:t xml:space="preserve"> you might have</w:t>
      </w:r>
      <w:r w:rsidRPr="266C6683" w:rsidR="266C6683">
        <w:rPr>
          <w:color w:val="133350"/>
          <w:sz w:val="24"/>
          <w:szCs w:val="24"/>
          <w:lang w:val="en-GB"/>
        </w:rPr>
        <w:t>. If you are having issues with IT or Turnitin you should contact the IT Helpdesk on (+44) 2920 41</w:t>
      </w:r>
      <w:r w:rsidRPr="266C6683" w:rsidR="266C6683">
        <w:rPr>
          <w:color w:val="133350"/>
          <w:sz w:val="24"/>
          <w:szCs w:val="24"/>
          <w:lang w:val="en-GB"/>
        </w:rPr>
        <w:t>7000</w:t>
      </w:r>
      <w:r w:rsidRPr="266C6683" w:rsidR="266C6683">
        <w:rPr>
          <w:color w:val="133350"/>
          <w:sz w:val="24"/>
          <w:szCs w:val="24"/>
          <w:lang w:val="en-GB"/>
        </w:rPr>
        <w:t xml:space="preserve">. You may require evidence of the Helpdesk call if you are trying to demonstrate that a fault with Moodle or Turnitin was the cause of </w:t>
      </w:r>
      <w:r w:rsidRPr="266C6683" w:rsidR="266C6683">
        <w:rPr>
          <w:color w:val="133350"/>
          <w:sz w:val="24"/>
          <w:szCs w:val="24"/>
          <w:lang w:val="en-GB"/>
        </w:rPr>
        <w:t>a</w:t>
      </w:r>
      <w:r w:rsidRPr="266C6683" w:rsidR="266C6683">
        <w:rPr>
          <w:color w:val="133350"/>
          <w:sz w:val="24"/>
          <w:szCs w:val="24"/>
          <w:lang w:val="en-GB"/>
        </w:rPr>
        <w:t xml:space="preserve"> late submission. </w:t>
      </w:r>
    </w:p>
    <w:p w:rsidR="00B5715F" w:rsidP="00A66256" w:rsidRDefault="00B5715F" w14:paraId="3397A284" w14:textId="5B4260BE">
      <w:pPr>
        <w:spacing w:line="276" w:lineRule="auto"/>
        <w:rPr>
          <w:color w:val="133350"/>
          <w:sz w:val="24"/>
          <w:szCs w:val="24"/>
        </w:rPr>
      </w:pPr>
    </w:p>
    <w:p w:rsidRPr="00B5715F" w:rsidR="00B5715F" w:rsidP="00B5715F" w:rsidRDefault="00B5715F" w14:paraId="1C863B1B" w14:textId="48872784">
      <w:pPr>
        <w:pStyle w:val="Heading2"/>
      </w:pPr>
      <w:r w:rsidRPr="00B5715F">
        <w:t>Extensions and mitigating circumstances</w:t>
      </w:r>
    </w:p>
    <w:p w:rsidR="00B5715F" w:rsidP="00A66256" w:rsidRDefault="00B5715F" w14:paraId="0403E094" w14:textId="275DB75B">
      <w:pPr>
        <w:spacing w:line="276" w:lineRule="auto"/>
        <w:rPr>
          <w:color w:val="133350"/>
          <w:sz w:val="24"/>
          <w:szCs w:val="24"/>
        </w:rPr>
      </w:pPr>
    </w:p>
    <w:p w:rsidRPr="001234EB" w:rsidR="0056739D" w:rsidP="266C6683" w:rsidRDefault="00E77BDB" w14:paraId="514FDD86" w14:textId="5561E23A">
      <w:pPr>
        <w:spacing w:line="276" w:lineRule="auto"/>
        <w:rPr>
          <w:color w:val="133350"/>
          <w:sz w:val="24"/>
          <w:szCs w:val="24"/>
          <w:lang w:val="en-GB"/>
        </w:rPr>
      </w:pPr>
      <w:r w:rsidRPr="266C6683" w:rsidR="266C6683">
        <w:rPr>
          <w:color w:val="133350"/>
          <w:sz w:val="24"/>
          <w:szCs w:val="24"/>
          <w:lang w:val="en-GB"/>
        </w:rPr>
        <w:t xml:space="preserve">Short extensions </w:t>
      </w:r>
      <w:r w:rsidRPr="266C6683" w:rsidR="266C6683">
        <w:rPr>
          <w:color w:val="133350"/>
          <w:sz w:val="24"/>
          <w:szCs w:val="24"/>
          <w:lang w:val="en-GB"/>
        </w:rPr>
        <w:t xml:space="preserve">on assessment deadlines </w:t>
      </w:r>
      <w:r w:rsidRPr="266C6683" w:rsidR="266C6683">
        <w:rPr>
          <w:color w:val="133350"/>
          <w:sz w:val="24"/>
          <w:szCs w:val="24"/>
          <w:lang w:val="en-GB"/>
        </w:rPr>
        <w:t>can be requested in specific circumstances</w:t>
      </w:r>
      <w:r w:rsidRPr="266C6683" w:rsidR="266C6683">
        <w:rPr>
          <w:color w:val="133350"/>
          <w:sz w:val="24"/>
          <w:szCs w:val="24"/>
          <w:lang w:val="en-GB"/>
        </w:rPr>
        <w:t xml:space="preserve">. </w:t>
      </w:r>
      <w:r w:rsidRPr="266C6683" w:rsidR="266C6683">
        <w:rPr>
          <w:color w:val="133350"/>
          <w:sz w:val="24"/>
          <w:szCs w:val="24"/>
          <w:lang w:val="en-GB"/>
        </w:rPr>
        <w:t xml:space="preserve">If you </w:t>
      </w:r>
      <w:r w:rsidRPr="266C6683" w:rsidR="266C6683">
        <w:rPr>
          <w:color w:val="133350"/>
          <w:sz w:val="24"/>
          <w:szCs w:val="24"/>
          <w:lang w:val="en-GB"/>
        </w:rPr>
        <w:t xml:space="preserve">are encountering particular hardship </w:t>
      </w:r>
      <w:r w:rsidRPr="266C6683" w:rsidR="266C6683">
        <w:rPr>
          <w:color w:val="133350"/>
          <w:sz w:val="24"/>
          <w:szCs w:val="24"/>
          <w:lang w:val="en-GB"/>
        </w:rPr>
        <w:t xml:space="preserve">which has been affecting your </w:t>
      </w:r>
      <w:r w:rsidRPr="266C6683" w:rsidR="266C6683">
        <w:rPr>
          <w:color w:val="133350"/>
          <w:sz w:val="24"/>
          <w:szCs w:val="24"/>
          <w:lang w:val="en-GB"/>
        </w:rPr>
        <w:t>studies,</w:t>
      </w:r>
      <w:r w:rsidRPr="266C6683" w:rsidR="266C6683">
        <w:rPr>
          <w:color w:val="133350"/>
          <w:sz w:val="24"/>
          <w:szCs w:val="24"/>
          <w:lang w:val="en-GB"/>
        </w:rPr>
        <w:t xml:space="preserve"> then you may be able to apply for m</w:t>
      </w:r>
      <w:r w:rsidRPr="266C6683" w:rsidR="266C6683">
        <w:rPr>
          <w:color w:val="133350"/>
          <w:sz w:val="24"/>
          <w:szCs w:val="24"/>
          <w:lang w:val="en-GB"/>
        </w:rPr>
        <w:t>itigating circumstances</w:t>
      </w:r>
      <w:r w:rsidRPr="266C6683" w:rsidR="266C6683">
        <w:rPr>
          <w:color w:val="133350"/>
          <w:sz w:val="24"/>
          <w:szCs w:val="24"/>
          <w:lang w:val="en-GB"/>
        </w:rPr>
        <w:t>. This can</w:t>
      </w:r>
      <w:r w:rsidRPr="266C6683" w:rsidR="266C6683">
        <w:rPr>
          <w:color w:val="133350"/>
          <w:sz w:val="24"/>
          <w:szCs w:val="24"/>
          <w:lang w:val="en-GB"/>
        </w:rPr>
        <w:t xml:space="preserve"> give the </w:t>
      </w:r>
      <w:r w:rsidRPr="266C6683" w:rsidR="266C6683">
        <w:rPr>
          <w:color w:val="133350"/>
          <w:sz w:val="24"/>
          <w:szCs w:val="24"/>
          <w:lang w:val="en-GB"/>
        </w:rPr>
        <w:t xml:space="preserve">teachers on your programme more scope to </w:t>
      </w:r>
      <w:r w:rsidRPr="266C6683" w:rsidR="266C6683">
        <w:rPr>
          <w:color w:val="133350"/>
          <w:sz w:val="24"/>
          <w:szCs w:val="24"/>
          <w:lang w:val="en-GB"/>
        </w:rPr>
        <w:t>adapt the</w:t>
      </w:r>
      <w:r w:rsidRPr="266C6683" w:rsidR="266C6683">
        <w:rPr>
          <w:color w:val="133350"/>
          <w:sz w:val="24"/>
          <w:szCs w:val="24"/>
          <w:lang w:val="en-GB"/>
        </w:rPr>
        <w:t xml:space="preserve"> assessment requirements</w:t>
      </w:r>
      <w:r w:rsidRPr="266C6683" w:rsidR="266C6683">
        <w:rPr>
          <w:color w:val="133350"/>
          <w:sz w:val="24"/>
          <w:szCs w:val="24"/>
          <w:lang w:val="en-GB"/>
        </w:rPr>
        <w:t xml:space="preserve"> to support your needs</w:t>
      </w:r>
      <w:r w:rsidRPr="266C6683" w:rsidR="266C6683">
        <w:rPr>
          <w:color w:val="133350"/>
          <w:sz w:val="24"/>
          <w:szCs w:val="24"/>
          <w:lang w:val="en-GB"/>
        </w:rPr>
        <w:t>.</w:t>
      </w:r>
      <w:r w:rsidRPr="266C6683" w:rsidR="266C6683">
        <w:rPr>
          <w:color w:val="133350"/>
          <w:sz w:val="24"/>
          <w:szCs w:val="24"/>
          <w:lang w:val="en-GB"/>
        </w:rPr>
        <w:t xml:space="preserve"> </w:t>
      </w:r>
      <w:r w:rsidRPr="266C6683" w:rsidR="266C6683">
        <w:rPr>
          <w:color w:val="133350"/>
          <w:sz w:val="24"/>
          <w:szCs w:val="24"/>
          <w:lang w:val="en-GB"/>
        </w:rPr>
        <w:t xml:space="preserve">Extensions and mitigating circumstances policies and procedures are regularly updated. </w:t>
      </w:r>
      <w:r w:rsidRPr="266C6683" w:rsidR="266C6683">
        <w:rPr>
          <w:color w:val="133350"/>
          <w:sz w:val="24"/>
          <w:szCs w:val="24"/>
          <w:lang w:val="en-GB"/>
        </w:rPr>
        <w:t xml:space="preserve">You should refer to your degree programme or school Moodle pages </w:t>
      </w:r>
      <w:r w:rsidRPr="266C6683" w:rsidR="266C6683">
        <w:rPr>
          <w:color w:val="133350"/>
          <w:sz w:val="24"/>
          <w:szCs w:val="24"/>
          <w:lang w:val="en-GB"/>
        </w:rPr>
        <w:t xml:space="preserve">for information on </w:t>
      </w:r>
      <w:r w:rsidRPr="266C6683" w:rsidR="266C6683">
        <w:rPr>
          <w:color w:val="133350"/>
          <w:sz w:val="24"/>
          <w:szCs w:val="24"/>
          <w:lang w:val="en-GB"/>
        </w:rPr>
        <w:t xml:space="preserve">extensions and </w:t>
      </w:r>
      <w:r w:rsidRPr="266C6683" w:rsidR="266C6683">
        <w:rPr>
          <w:color w:val="133350"/>
          <w:sz w:val="24"/>
          <w:szCs w:val="24"/>
          <w:lang w:val="en-GB"/>
        </w:rPr>
        <w:t xml:space="preserve">mitigating circumstances. </w:t>
      </w:r>
    </w:p>
    <w:p w:rsidRPr="00C94830" w:rsidR="00C94830" w:rsidP="00C94830" w:rsidRDefault="00C94830" w14:paraId="772058BB" w14:textId="77777777">
      <w:pPr>
        <w:spacing w:line="276" w:lineRule="auto"/>
        <w:rPr>
          <w:color w:val="133350"/>
          <w:sz w:val="24"/>
          <w:szCs w:val="24"/>
        </w:rPr>
      </w:pPr>
    </w:p>
    <w:p w:rsidR="00C94830" w:rsidP="00A66256" w:rsidRDefault="00C94830" w14:paraId="2EF9039B" w14:textId="77777777">
      <w:pPr>
        <w:pStyle w:val="Heading2"/>
      </w:pPr>
      <w:bookmarkStart w:name="_Toc64989631" w:id="16"/>
      <w:bookmarkStart w:name="_Toc67665321" w:id="17"/>
      <w:r w:rsidRPr="00C94830">
        <w:t>Unfair academic practice</w:t>
      </w:r>
      <w:bookmarkEnd w:id="16"/>
      <w:bookmarkEnd w:id="17"/>
    </w:p>
    <w:p w:rsidRPr="00C94830" w:rsidR="00C94830" w:rsidP="00C94830" w:rsidRDefault="00C94830" w14:paraId="220C2CF3" w14:textId="77777777"/>
    <w:p w:rsidR="00C94830" w:rsidP="266C6683" w:rsidRDefault="00C94830" w14:paraId="48251F5F" w14:textId="3F09EEB5">
      <w:pPr>
        <w:spacing w:line="276" w:lineRule="auto"/>
        <w:rPr>
          <w:color w:val="133350"/>
          <w:sz w:val="24"/>
          <w:szCs w:val="24"/>
          <w:lang w:val="en-GB"/>
        </w:rPr>
      </w:pPr>
      <w:r w:rsidRPr="266C6683" w:rsidR="266C6683">
        <w:rPr>
          <w:color w:val="133350"/>
          <w:sz w:val="24"/>
          <w:szCs w:val="24"/>
          <w:lang w:val="en-GB"/>
        </w:rPr>
        <w:t xml:space="preserve">Cardiff Met takes issues of unfair practice </w:t>
      </w:r>
      <w:r w:rsidRPr="266C6683" w:rsidR="266C6683">
        <w:rPr>
          <w:rStyle w:val="Strong"/>
          <w:color w:val="133350"/>
          <w:sz w:val="24"/>
          <w:szCs w:val="24"/>
          <w:lang w:val="en-GB"/>
        </w:rPr>
        <w:t>extremely seriously.</w:t>
      </w:r>
      <w:r w:rsidRPr="266C6683" w:rsidR="266C6683">
        <w:rPr>
          <w:color w:val="133350"/>
          <w:sz w:val="24"/>
          <w:szCs w:val="24"/>
          <w:lang w:val="en-GB"/>
        </w:rPr>
        <w:t xml:space="preserve"> The University has procedures and penalties for dealing with unfair </w:t>
      </w:r>
      <w:r w:rsidRPr="266C6683" w:rsidR="266C6683">
        <w:rPr>
          <w:color w:val="133350"/>
          <w:sz w:val="24"/>
          <w:szCs w:val="24"/>
          <w:lang w:val="en-GB"/>
        </w:rPr>
        <w:t xml:space="preserve">academic </w:t>
      </w:r>
      <w:r w:rsidRPr="266C6683" w:rsidR="266C6683">
        <w:rPr>
          <w:color w:val="133350"/>
          <w:sz w:val="24"/>
          <w:szCs w:val="24"/>
          <w:lang w:val="en-GB"/>
        </w:rPr>
        <w:t xml:space="preserve">practice. These are explained in full in the University's Unfair Practice regulations and procedures under </w:t>
      </w:r>
      <w:hyperlink r:id="R0a7bc11b31384af2">
        <w:r w:rsidRPr="266C6683" w:rsidR="266C6683">
          <w:rPr>
            <w:rStyle w:val="Hyperlink"/>
            <w:color w:val="133350"/>
            <w:sz w:val="24"/>
            <w:szCs w:val="24"/>
            <w:lang w:val="en-GB"/>
          </w:rPr>
          <w:t>Volume 1, Section 8</w:t>
        </w:r>
      </w:hyperlink>
      <w:r w:rsidRPr="266C6683" w:rsidR="266C6683">
        <w:rPr>
          <w:color w:val="133350"/>
          <w:sz w:val="24"/>
          <w:szCs w:val="24"/>
          <w:lang w:val="en-GB"/>
        </w:rPr>
        <w:t xml:space="preserve"> of the Academic Handbook. The Module Leader reserves the right to interview students regarding any aspect of their work submitted for assessment. </w:t>
      </w:r>
    </w:p>
    <w:p w:rsidRPr="00C94830" w:rsidR="00C94830" w:rsidP="00C94830" w:rsidRDefault="00C94830" w14:paraId="53316916" w14:textId="77777777">
      <w:pPr>
        <w:spacing w:line="276" w:lineRule="auto"/>
        <w:rPr>
          <w:b/>
          <w:bCs/>
          <w:color w:val="133350"/>
          <w:sz w:val="24"/>
          <w:szCs w:val="24"/>
        </w:rPr>
      </w:pPr>
    </w:p>
    <w:p w:rsidRPr="00C94830" w:rsidR="00C94830" w:rsidP="00C94830" w:rsidRDefault="00C94830" w14:paraId="29994836" w14:textId="77777777">
      <w:pPr>
        <w:spacing w:line="276" w:lineRule="auto"/>
        <w:rPr>
          <w:bCs/>
          <w:color w:val="133350"/>
          <w:sz w:val="24"/>
          <w:szCs w:val="24"/>
        </w:rPr>
      </w:pPr>
      <w:r w:rsidRPr="00C94830">
        <w:rPr>
          <w:bCs/>
          <w:color w:val="133350"/>
          <w:sz w:val="24"/>
          <w:szCs w:val="24"/>
        </w:rPr>
        <w:t>Types of Unfair Practice, include:</w:t>
      </w:r>
    </w:p>
    <w:p w:rsidR="00C94830" w:rsidP="00C94830" w:rsidRDefault="00C94830" w14:paraId="78740393" w14:textId="77777777">
      <w:pPr>
        <w:spacing w:line="276" w:lineRule="auto"/>
        <w:rPr>
          <w:rStyle w:val="Strong"/>
          <w:color w:val="133350"/>
          <w:sz w:val="24"/>
          <w:szCs w:val="24"/>
        </w:rPr>
      </w:pPr>
    </w:p>
    <w:p w:rsidRPr="00C94830" w:rsidR="00C94830" w:rsidP="266C6683" w:rsidRDefault="00C94830" w14:paraId="15BA14F1" w14:textId="77777777">
      <w:pPr>
        <w:spacing w:line="276" w:lineRule="auto"/>
        <w:rPr>
          <w:color w:val="133350"/>
          <w:sz w:val="24"/>
          <w:szCs w:val="24"/>
          <w:lang w:val="en-GB"/>
        </w:rPr>
      </w:pPr>
      <w:r w:rsidRPr="266C6683" w:rsidR="266C6683">
        <w:rPr>
          <w:rStyle w:val="Strong"/>
          <w:color w:val="133350"/>
          <w:sz w:val="24"/>
          <w:szCs w:val="24"/>
          <w:lang w:val="en-GB"/>
        </w:rPr>
        <w:t>Plagiarism</w:t>
      </w:r>
      <w:r w:rsidRPr="266C6683" w:rsidR="266C6683">
        <w:rPr>
          <w:b w:val="1"/>
          <w:bCs w:val="1"/>
          <w:color w:val="133350"/>
          <w:sz w:val="24"/>
          <w:szCs w:val="24"/>
          <w:lang w:val="en-GB"/>
        </w:rPr>
        <w:t xml:space="preserve">, </w:t>
      </w:r>
      <w:r w:rsidRPr="266C6683" w:rsidR="266C6683">
        <w:rPr>
          <w:color w:val="133350"/>
          <w:sz w:val="24"/>
          <w:szCs w:val="24"/>
          <w:lang w:val="en-GB"/>
        </w:rPr>
        <w:t xml:space="preserve">which can be defined as using without acknowledgement another person’s </w:t>
      </w:r>
      <w:r w:rsidRPr="266C6683" w:rsidR="266C6683">
        <w:rPr>
          <w:color w:val="133350"/>
          <w:sz w:val="24"/>
          <w:szCs w:val="24"/>
          <w:lang w:val="en-GB"/>
        </w:rPr>
        <w:t>words or ideas and submitting them for assessment as though it were one’s own work, for instance by copying, translating from one language to another or unacknowledged paraphrasing. Further examples include:</w:t>
      </w:r>
    </w:p>
    <w:p w:rsidRPr="00C94830" w:rsidR="00C94830" w:rsidP="001B58F7" w:rsidRDefault="00C94830" w14:paraId="1EC222D1" w14:textId="77777777">
      <w:pPr>
        <w:pStyle w:val="ListParagraph"/>
        <w:numPr>
          <w:ilvl w:val="0"/>
          <w:numId w:val="5"/>
        </w:numPr>
        <w:spacing w:after="160" w:line="276" w:lineRule="auto"/>
        <w:ind w:left="426" w:hanging="284"/>
        <w:rPr>
          <w:color w:val="133350"/>
          <w:sz w:val="24"/>
          <w:szCs w:val="24"/>
        </w:rPr>
      </w:pPr>
      <w:r w:rsidRPr="00C94830">
        <w:rPr>
          <w:color w:val="133350"/>
          <w:sz w:val="24"/>
          <w:szCs w:val="24"/>
        </w:rPr>
        <w:t xml:space="preserve">Use of any quotation(s) from the published or unpublished work of other persons, whether published in textbooks, articles, the Web, or in any other format, where quotations have not been clearly identified as such by being placed in quotation marks and acknowledged. </w:t>
      </w:r>
    </w:p>
    <w:p w:rsidRPr="00C94830" w:rsidR="00C94830" w:rsidP="001B58F7" w:rsidRDefault="00C94830" w14:paraId="18BE676C" w14:textId="77777777">
      <w:pPr>
        <w:pStyle w:val="ListParagraph"/>
        <w:numPr>
          <w:ilvl w:val="0"/>
          <w:numId w:val="5"/>
        </w:numPr>
        <w:spacing w:after="160" w:line="276" w:lineRule="auto"/>
        <w:ind w:left="426" w:hanging="284"/>
        <w:rPr>
          <w:color w:val="133350"/>
          <w:sz w:val="24"/>
          <w:szCs w:val="24"/>
        </w:rPr>
      </w:pPr>
      <w:r w:rsidRPr="00C94830">
        <w:rPr>
          <w:color w:val="133350"/>
          <w:sz w:val="24"/>
          <w:szCs w:val="24"/>
        </w:rPr>
        <w:t>Use of another person’s words or ideas that have been slightly changed or paraphrased to make it look different from the original.</w:t>
      </w:r>
    </w:p>
    <w:p w:rsidRPr="00C94830" w:rsidR="00C94830" w:rsidP="001B58F7" w:rsidRDefault="00C94830" w14:paraId="5B925640" w14:textId="77777777">
      <w:pPr>
        <w:pStyle w:val="ListParagraph"/>
        <w:numPr>
          <w:ilvl w:val="0"/>
          <w:numId w:val="5"/>
        </w:numPr>
        <w:spacing w:after="160" w:line="276" w:lineRule="auto"/>
        <w:ind w:left="426" w:hanging="284"/>
        <w:rPr>
          <w:color w:val="133350"/>
          <w:sz w:val="24"/>
          <w:szCs w:val="24"/>
        </w:rPr>
      </w:pPr>
      <w:r w:rsidRPr="00C94830">
        <w:rPr>
          <w:color w:val="133350"/>
          <w:sz w:val="24"/>
          <w:szCs w:val="24"/>
        </w:rPr>
        <w:t xml:space="preserve">Summarising another person’s ideas, judgments, diagrams, figures, or computer programmes without reference to that person in the text and the source in a bibliography/reference list. </w:t>
      </w:r>
    </w:p>
    <w:p w:rsidRPr="00C94830" w:rsidR="00C94830" w:rsidP="001B58F7" w:rsidRDefault="00C94830" w14:paraId="1803C20C" w14:textId="5B8D367F">
      <w:pPr>
        <w:pStyle w:val="ListParagraph"/>
        <w:numPr>
          <w:ilvl w:val="0"/>
          <w:numId w:val="5"/>
        </w:numPr>
        <w:spacing w:after="160" w:line="276" w:lineRule="auto"/>
        <w:ind w:left="426" w:hanging="284"/>
        <w:rPr>
          <w:color w:val="133350"/>
          <w:sz w:val="24"/>
          <w:szCs w:val="24"/>
        </w:rPr>
      </w:pPr>
      <w:r w:rsidRPr="00C94830">
        <w:rPr>
          <w:color w:val="133350"/>
          <w:sz w:val="24"/>
          <w:szCs w:val="24"/>
        </w:rPr>
        <w:t xml:space="preserve">Use of </w:t>
      </w:r>
      <w:r w:rsidR="00DB4996">
        <w:rPr>
          <w:color w:val="133350"/>
          <w:sz w:val="24"/>
          <w:szCs w:val="24"/>
        </w:rPr>
        <w:t xml:space="preserve">assessment </w:t>
      </w:r>
      <w:r w:rsidR="004965F9">
        <w:rPr>
          <w:color w:val="133350"/>
          <w:sz w:val="24"/>
          <w:szCs w:val="24"/>
        </w:rPr>
        <w:t>w</w:t>
      </w:r>
      <w:r w:rsidR="00DB4996">
        <w:rPr>
          <w:color w:val="133350"/>
          <w:sz w:val="24"/>
          <w:szCs w:val="24"/>
        </w:rPr>
        <w:t xml:space="preserve">riting </w:t>
      </w:r>
      <w:r w:rsidRPr="00C94830">
        <w:rPr>
          <w:color w:val="133350"/>
          <w:sz w:val="24"/>
          <w:szCs w:val="24"/>
        </w:rPr>
        <w:t>services</w:t>
      </w:r>
      <w:r w:rsidR="00DB4996">
        <w:rPr>
          <w:color w:val="133350"/>
          <w:sz w:val="24"/>
          <w:szCs w:val="24"/>
        </w:rPr>
        <w:t>,</w:t>
      </w:r>
      <w:r w:rsidRPr="00C94830">
        <w:rPr>
          <w:color w:val="133350"/>
          <w:sz w:val="24"/>
          <w:szCs w:val="24"/>
        </w:rPr>
        <w:t xml:space="preserve"> essay banks and/or any other </w:t>
      </w:r>
      <w:r w:rsidR="00DB4996">
        <w:rPr>
          <w:color w:val="133350"/>
          <w:sz w:val="24"/>
          <w:szCs w:val="24"/>
        </w:rPr>
        <w:t xml:space="preserve">similar </w:t>
      </w:r>
      <w:r w:rsidRPr="00C94830">
        <w:rPr>
          <w:color w:val="133350"/>
          <w:sz w:val="24"/>
          <w:szCs w:val="24"/>
        </w:rPr>
        <w:t xml:space="preserve">agencies (NB. Students are </w:t>
      </w:r>
      <w:r w:rsidR="00BF65EB">
        <w:rPr>
          <w:color w:val="133350"/>
          <w:sz w:val="24"/>
          <w:szCs w:val="24"/>
        </w:rPr>
        <w:t xml:space="preserve">commonly </w:t>
      </w:r>
      <w:r w:rsidRPr="00C94830">
        <w:rPr>
          <w:color w:val="133350"/>
          <w:sz w:val="24"/>
          <w:szCs w:val="24"/>
        </w:rPr>
        <w:t xml:space="preserve">being blackmailed after using essay mills). </w:t>
      </w:r>
    </w:p>
    <w:p w:rsidRPr="00C94830" w:rsidR="00C94830" w:rsidP="001B58F7" w:rsidRDefault="00C94830" w14:paraId="6338164E" w14:textId="77777777">
      <w:pPr>
        <w:pStyle w:val="ListParagraph"/>
        <w:numPr>
          <w:ilvl w:val="0"/>
          <w:numId w:val="5"/>
        </w:numPr>
        <w:spacing w:after="160" w:line="276" w:lineRule="auto"/>
        <w:ind w:left="426" w:hanging="284"/>
        <w:rPr>
          <w:color w:val="133350"/>
          <w:sz w:val="24"/>
          <w:szCs w:val="24"/>
        </w:rPr>
      </w:pPr>
      <w:r w:rsidRPr="00C94830">
        <w:rPr>
          <w:color w:val="133350"/>
          <w:sz w:val="24"/>
          <w:szCs w:val="24"/>
        </w:rPr>
        <w:t xml:space="preserve">Use of unacknowledged material downloaded from the Internet. </w:t>
      </w:r>
    </w:p>
    <w:p w:rsidRPr="00C94830" w:rsidR="00C94830" w:rsidP="001B58F7" w:rsidRDefault="00C94830" w14:paraId="79BCA744" w14:textId="0B2C328C">
      <w:pPr>
        <w:pStyle w:val="ListParagraph"/>
        <w:numPr>
          <w:ilvl w:val="0"/>
          <w:numId w:val="5"/>
        </w:numPr>
        <w:spacing w:after="160" w:line="276" w:lineRule="auto"/>
        <w:ind w:left="426" w:hanging="284"/>
        <w:rPr>
          <w:color w:val="133350"/>
          <w:sz w:val="24"/>
          <w:szCs w:val="24"/>
        </w:rPr>
      </w:pPr>
      <w:r w:rsidRPr="00C94830">
        <w:rPr>
          <w:color w:val="133350"/>
          <w:sz w:val="24"/>
          <w:szCs w:val="24"/>
        </w:rPr>
        <w:t xml:space="preserve">Re-use of one’s own material except as authorised by </w:t>
      </w:r>
      <w:r w:rsidR="00E0582D">
        <w:rPr>
          <w:color w:val="133350"/>
          <w:sz w:val="24"/>
          <w:szCs w:val="24"/>
        </w:rPr>
        <w:t>your degree programme</w:t>
      </w:r>
      <w:r w:rsidRPr="00C94830">
        <w:rPr>
          <w:color w:val="133350"/>
          <w:sz w:val="24"/>
          <w:szCs w:val="24"/>
        </w:rPr>
        <w:t xml:space="preserve">. </w:t>
      </w:r>
    </w:p>
    <w:p w:rsidRPr="00C94830" w:rsidR="00C94830" w:rsidP="266C6683" w:rsidRDefault="00C94830" w14:paraId="5569E259" w14:textId="3E3F9507">
      <w:pPr>
        <w:spacing w:line="276" w:lineRule="auto"/>
        <w:rPr>
          <w:color w:val="133350"/>
          <w:sz w:val="24"/>
          <w:szCs w:val="24"/>
          <w:lang w:val="en-GB"/>
        </w:rPr>
      </w:pPr>
      <w:r w:rsidRPr="266C6683" w:rsidR="266C6683">
        <w:rPr>
          <w:rStyle w:val="Strong"/>
          <w:color w:val="133350"/>
          <w:sz w:val="24"/>
          <w:szCs w:val="24"/>
          <w:lang w:val="en-GB"/>
        </w:rPr>
        <w:t>Collusion</w:t>
      </w:r>
      <w:r w:rsidRPr="266C6683" w:rsidR="266C6683">
        <w:rPr>
          <w:color w:val="133350"/>
          <w:sz w:val="24"/>
          <w:szCs w:val="24"/>
          <w:lang w:val="en-GB"/>
        </w:rPr>
        <w:t xml:space="preserve">, which can be defined as when work that that has been undertaken with </w:t>
      </w:r>
      <w:r w:rsidRPr="266C6683" w:rsidR="266C6683">
        <w:rPr>
          <w:color w:val="133350"/>
          <w:sz w:val="24"/>
          <w:szCs w:val="24"/>
          <w:lang w:val="en-GB"/>
        </w:rPr>
        <w:t xml:space="preserve">others is submitted and passed off as solely the work of one person. </w:t>
      </w:r>
      <w:r w:rsidRPr="266C6683" w:rsidR="266C6683">
        <w:rPr>
          <w:color w:val="133350"/>
          <w:sz w:val="24"/>
          <w:szCs w:val="24"/>
          <w:lang w:val="en-GB"/>
        </w:rPr>
        <w:t xml:space="preserve">Modules </w:t>
      </w:r>
      <w:r w:rsidRPr="266C6683" w:rsidR="266C6683">
        <w:rPr>
          <w:color w:val="133350"/>
          <w:sz w:val="24"/>
          <w:szCs w:val="24"/>
          <w:lang w:val="en-GB"/>
        </w:rPr>
        <w:t xml:space="preserve">will clearly identify where joint preparation and joint submission </w:t>
      </w:r>
      <w:r w:rsidRPr="266C6683" w:rsidR="266C6683">
        <w:rPr>
          <w:color w:val="133350"/>
          <w:sz w:val="24"/>
          <w:szCs w:val="24"/>
          <w:lang w:val="en-GB"/>
        </w:rPr>
        <w:t>are</w:t>
      </w:r>
      <w:r w:rsidRPr="266C6683" w:rsidR="266C6683">
        <w:rPr>
          <w:color w:val="133350"/>
          <w:sz w:val="24"/>
          <w:szCs w:val="24"/>
          <w:lang w:val="en-GB"/>
        </w:rPr>
        <w:t xml:space="preserve"> permitted, in all other cases </w:t>
      </w:r>
      <w:r w:rsidRPr="266C6683" w:rsidR="266C6683">
        <w:rPr>
          <w:color w:val="133350"/>
          <w:sz w:val="24"/>
          <w:szCs w:val="24"/>
          <w:lang w:val="en-GB"/>
        </w:rPr>
        <w:t>they are</w:t>
      </w:r>
      <w:r w:rsidRPr="266C6683" w:rsidR="266C6683">
        <w:rPr>
          <w:color w:val="133350"/>
          <w:sz w:val="24"/>
          <w:szCs w:val="24"/>
          <w:lang w:val="en-GB"/>
        </w:rPr>
        <w:t xml:space="preserve"> not.</w:t>
      </w:r>
    </w:p>
    <w:p w:rsidR="00C94830" w:rsidP="00C94830" w:rsidRDefault="00C94830" w14:paraId="5A1D59E8" w14:textId="77777777">
      <w:pPr>
        <w:spacing w:line="276" w:lineRule="auto"/>
        <w:rPr>
          <w:color w:val="133350"/>
          <w:sz w:val="24"/>
          <w:szCs w:val="24"/>
        </w:rPr>
      </w:pPr>
      <w:r w:rsidRPr="00C94830">
        <w:rPr>
          <w:rStyle w:val="Strong"/>
          <w:color w:val="133350"/>
          <w:sz w:val="24"/>
          <w:szCs w:val="24"/>
        </w:rPr>
        <w:t>Fabrication of data</w:t>
      </w:r>
      <w:r w:rsidRPr="00C94830">
        <w:rPr>
          <w:color w:val="133350"/>
          <w:sz w:val="24"/>
          <w:szCs w:val="24"/>
        </w:rPr>
        <w:t xml:space="preserve">, making false claims to have carried out experiments, observations, interviews or other forms of data collection and analysis, or acting dishonestly in any other way. </w:t>
      </w:r>
    </w:p>
    <w:p w:rsidRPr="00C94830" w:rsidR="00C94830" w:rsidP="00C94830" w:rsidRDefault="00C94830" w14:paraId="330EF080" w14:textId="77777777">
      <w:pPr>
        <w:spacing w:line="276" w:lineRule="auto"/>
        <w:rPr>
          <w:color w:val="133350"/>
          <w:sz w:val="24"/>
          <w:szCs w:val="24"/>
        </w:rPr>
      </w:pPr>
    </w:p>
    <w:p w:rsidR="00C94830" w:rsidP="00A66256" w:rsidRDefault="00C94830" w14:paraId="5F2D2275" w14:textId="77777777">
      <w:pPr>
        <w:pStyle w:val="Heading2"/>
      </w:pPr>
      <w:bookmarkStart w:name="_Toc64989632" w:id="18"/>
      <w:bookmarkStart w:name="_Toc67665322" w:id="19"/>
      <w:r w:rsidRPr="00C94830">
        <w:t>How is my work graded?</w:t>
      </w:r>
      <w:bookmarkEnd w:id="18"/>
      <w:bookmarkEnd w:id="19"/>
    </w:p>
    <w:p w:rsidRPr="00A66256" w:rsidR="00A66256" w:rsidP="00A66256" w:rsidRDefault="00A66256" w14:paraId="618FD90A" w14:textId="77777777"/>
    <w:p w:rsidRPr="00C94830" w:rsidR="00C94830" w:rsidP="00C94830" w:rsidRDefault="00C94830" w14:paraId="66863C1B" w14:textId="77777777">
      <w:pPr>
        <w:spacing w:line="276" w:lineRule="auto"/>
        <w:rPr>
          <w:color w:val="133350"/>
          <w:sz w:val="24"/>
          <w:szCs w:val="24"/>
        </w:rPr>
      </w:pPr>
      <w:r w:rsidRPr="00C94830">
        <w:rPr>
          <w:color w:val="133350"/>
          <w:sz w:val="24"/>
          <w:szCs w:val="24"/>
        </w:rPr>
        <w:t xml:space="preserve">Assessment grading is subject to thorough quality control processes. You can </w:t>
      </w:r>
      <w:r w:rsidR="00D8517C">
        <w:rPr>
          <w:color w:val="133350"/>
          <w:sz w:val="24"/>
          <w:szCs w:val="24"/>
        </w:rPr>
        <w:t>view</w:t>
      </w:r>
      <w:r w:rsidRPr="00C94830">
        <w:rPr>
          <w:color w:val="133350"/>
          <w:sz w:val="24"/>
          <w:szCs w:val="24"/>
        </w:rPr>
        <w:t xml:space="preserve"> a summary of these processes</w:t>
      </w:r>
      <w:r w:rsidR="00D8517C">
        <w:rPr>
          <w:color w:val="133350"/>
          <w:sz w:val="24"/>
          <w:szCs w:val="24"/>
        </w:rPr>
        <w:t xml:space="preserve"> on the</w:t>
      </w:r>
      <w:r w:rsidRPr="00C94830">
        <w:rPr>
          <w:color w:val="133350"/>
          <w:sz w:val="24"/>
          <w:szCs w:val="24"/>
        </w:rPr>
        <w:t xml:space="preserve"> </w:t>
      </w:r>
      <w:hyperlink w:history="1" r:id="rId20">
        <w:r w:rsidRPr="00D8517C" w:rsidR="00D8517C">
          <w:rPr>
            <w:rStyle w:val="Hyperlink"/>
            <w:sz w:val="24"/>
            <w:szCs w:val="24"/>
          </w:rPr>
          <w:t>Assessment Explained Infographic</w:t>
        </w:r>
      </w:hyperlink>
      <w:r w:rsidRPr="00C94830">
        <w:rPr>
          <w:color w:val="133350"/>
          <w:sz w:val="24"/>
          <w:szCs w:val="24"/>
        </w:rPr>
        <w:t xml:space="preserve">. </w:t>
      </w:r>
    </w:p>
    <w:p w:rsidR="00A66256" w:rsidP="00C94830" w:rsidRDefault="00A66256" w14:paraId="46BCD217" w14:textId="77777777">
      <w:pPr>
        <w:spacing w:line="276" w:lineRule="auto"/>
        <w:rPr>
          <w:color w:val="133350"/>
          <w:sz w:val="24"/>
          <w:szCs w:val="24"/>
        </w:rPr>
      </w:pPr>
    </w:p>
    <w:p w:rsidRPr="00C94830" w:rsidR="00C94830" w:rsidP="00C94830" w:rsidRDefault="00C94830" w14:paraId="54D4A6FA" w14:textId="541D593C">
      <w:pPr>
        <w:spacing w:line="276" w:lineRule="auto"/>
        <w:rPr>
          <w:color w:val="133350"/>
          <w:sz w:val="24"/>
          <w:szCs w:val="24"/>
        </w:rPr>
      </w:pPr>
      <w:r w:rsidRPr="00C94830">
        <w:rPr>
          <w:color w:val="133350"/>
          <w:sz w:val="24"/>
          <w:szCs w:val="24"/>
        </w:rPr>
        <w:t xml:space="preserve">Grading of work at each level of </w:t>
      </w:r>
      <w:r w:rsidR="00355B3D">
        <w:rPr>
          <w:color w:val="133350"/>
          <w:sz w:val="24"/>
          <w:szCs w:val="24"/>
        </w:rPr>
        <w:t>Cardiff Met</w:t>
      </w:r>
      <w:r w:rsidRPr="00C94830">
        <w:rPr>
          <w:color w:val="133350"/>
          <w:sz w:val="24"/>
          <w:szCs w:val="24"/>
        </w:rPr>
        <w:t xml:space="preserve"> degree courses is benchmarked against a set of general requirements set out in </w:t>
      </w:r>
      <w:hyperlink w:history="1" r:id="rId21">
        <w:r w:rsidRPr="00C94830">
          <w:rPr>
            <w:rStyle w:val="Hyperlink"/>
            <w:color w:val="133350"/>
            <w:sz w:val="24"/>
            <w:szCs w:val="24"/>
          </w:rPr>
          <w:t>Volume 1, Section 4.3</w:t>
        </w:r>
      </w:hyperlink>
      <w:r w:rsidRPr="00C94830">
        <w:rPr>
          <w:color w:val="133350"/>
          <w:sz w:val="24"/>
          <w:szCs w:val="24"/>
        </w:rPr>
        <w:t xml:space="preserve"> of our Academic Handbook. A simplified version of the</w:t>
      </w:r>
      <w:r w:rsidR="00355B3D">
        <w:rPr>
          <w:color w:val="133350"/>
          <w:sz w:val="24"/>
          <w:szCs w:val="24"/>
        </w:rPr>
        <w:t>se</w:t>
      </w:r>
      <w:r w:rsidRPr="00C94830">
        <w:rPr>
          <w:color w:val="133350"/>
          <w:sz w:val="24"/>
          <w:szCs w:val="24"/>
        </w:rPr>
        <w:t xml:space="preserve"> </w:t>
      </w:r>
      <w:r w:rsidR="00D60A4C">
        <w:rPr>
          <w:color w:val="133350"/>
          <w:sz w:val="24"/>
          <w:szCs w:val="24"/>
        </w:rPr>
        <w:t>G</w:t>
      </w:r>
      <w:r w:rsidRPr="00C94830">
        <w:rPr>
          <w:color w:val="133350"/>
          <w:sz w:val="24"/>
          <w:szCs w:val="24"/>
        </w:rPr>
        <w:t>rade</w:t>
      </w:r>
      <w:r w:rsidR="00D60A4C">
        <w:rPr>
          <w:color w:val="133350"/>
          <w:sz w:val="24"/>
          <w:szCs w:val="24"/>
        </w:rPr>
        <w:t xml:space="preserve"> B</w:t>
      </w:r>
      <w:r w:rsidRPr="00C94830">
        <w:rPr>
          <w:color w:val="133350"/>
          <w:sz w:val="24"/>
          <w:szCs w:val="24"/>
        </w:rPr>
        <w:t xml:space="preserve">and </w:t>
      </w:r>
      <w:r w:rsidR="00D60A4C">
        <w:rPr>
          <w:color w:val="133350"/>
          <w:sz w:val="24"/>
          <w:szCs w:val="24"/>
        </w:rPr>
        <w:t>D</w:t>
      </w:r>
      <w:r w:rsidRPr="00C94830">
        <w:rPr>
          <w:color w:val="133350"/>
          <w:sz w:val="24"/>
          <w:szCs w:val="24"/>
        </w:rPr>
        <w:t xml:space="preserve">escriptors </w:t>
      </w:r>
      <w:r w:rsidR="00D7606F">
        <w:rPr>
          <w:color w:val="133350"/>
          <w:sz w:val="24"/>
          <w:szCs w:val="24"/>
        </w:rPr>
        <w:t xml:space="preserve">(GBDs) </w:t>
      </w:r>
      <w:r w:rsidRPr="00C94830">
        <w:rPr>
          <w:color w:val="133350"/>
          <w:sz w:val="24"/>
          <w:szCs w:val="24"/>
        </w:rPr>
        <w:t>with short videos explaining some of the academic terminology</w:t>
      </w:r>
      <w:r w:rsidR="00355B3D">
        <w:rPr>
          <w:color w:val="133350"/>
          <w:sz w:val="24"/>
          <w:szCs w:val="24"/>
        </w:rPr>
        <w:t xml:space="preserve"> used</w:t>
      </w:r>
      <w:r w:rsidRPr="00C94830">
        <w:rPr>
          <w:color w:val="133350"/>
          <w:sz w:val="24"/>
          <w:szCs w:val="24"/>
        </w:rPr>
        <w:t xml:space="preserve"> can be accessed </w:t>
      </w:r>
      <w:r w:rsidR="001B58F7">
        <w:rPr>
          <w:color w:val="133350"/>
          <w:sz w:val="24"/>
          <w:szCs w:val="24"/>
        </w:rPr>
        <w:t xml:space="preserve">via the </w:t>
      </w:r>
      <w:hyperlink w:history="1" r:id="rId22">
        <w:r w:rsidRPr="001B58F7" w:rsidR="001B58F7">
          <w:rPr>
            <w:rStyle w:val="Hyperlink"/>
            <w:sz w:val="24"/>
            <w:szCs w:val="24"/>
          </w:rPr>
          <w:t>Facilitation of Learning</w:t>
        </w:r>
      </w:hyperlink>
      <w:r w:rsidR="001B58F7">
        <w:rPr>
          <w:color w:val="133350"/>
          <w:sz w:val="24"/>
          <w:szCs w:val="24"/>
        </w:rPr>
        <w:t xml:space="preserve"> resource page</w:t>
      </w:r>
      <w:r w:rsidRPr="00C94830">
        <w:rPr>
          <w:color w:val="133350"/>
          <w:sz w:val="24"/>
          <w:szCs w:val="24"/>
        </w:rPr>
        <w:t xml:space="preserve">. </w:t>
      </w:r>
    </w:p>
    <w:p w:rsidR="00A66256" w:rsidP="00C94830" w:rsidRDefault="00A66256" w14:paraId="7D16B0DD" w14:textId="77777777">
      <w:pPr>
        <w:spacing w:line="276" w:lineRule="auto"/>
        <w:rPr>
          <w:color w:val="133350"/>
          <w:sz w:val="24"/>
          <w:szCs w:val="24"/>
        </w:rPr>
      </w:pPr>
    </w:p>
    <w:p w:rsidRPr="00C94830" w:rsidR="00C94830" w:rsidP="00C94830" w:rsidRDefault="00C94830" w14:paraId="6A8C0BA3" w14:textId="77777777">
      <w:pPr>
        <w:spacing w:line="276" w:lineRule="auto"/>
        <w:rPr>
          <w:color w:val="133350"/>
          <w:sz w:val="24"/>
          <w:szCs w:val="24"/>
        </w:rPr>
      </w:pPr>
      <w:r w:rsidRPr="00C94830">
        <w:rPr>
          <w:color w:val="133350"/>
          <w:sz w:val="24"/>
          <w:szCs w:val="24"/>
        </w:rPr>
        <w:t xml:space="preserve">We would strongly recommend looking at the </w:t>
      </w:r>
      <w:hyperlink w:history="1" r:id="rId23">
        <w:r w:rsidRPr="00C94830">
          <w:rPr>
            <w:rStyle w:val="Hyperlink"/>
            <w:color w:val="133350"/>
            <w:sz w:val="24"/>
            <w:szCs w:val="24"/>
          </w:rPr>
          <w:t>Study Smart</w:t>
        </w:r>
      </w:hyperlink>
      <w:r w:rsidRPr="00C94830">
        <w:rPr>
          <w:color w:val="133350"/>
          <w:sz w:val="24"/>
          <w:szCs w:val="24"/>
        </w:rPr>
        <w:t xml:space="preserve"> area of Moodle to find out more about assessments and key academic skills which can have a significant impact on your grades. Always check your work thoroughly before submission. </w:t>
      </w:r>
    </w:p>
    <w:p w:rsidRPr="00C94830" w:rsidR="00C94830" w:rsidP="00C94830" w:rsidRDefault="00C94830" w14:paraId="19A76813" w14:textId="77777777">
      <w:pPr>
        <w:spacing w:line="276" w:lineRule="auto"/>
        <w:rPr>
          <w:color w:val="133350"/>
          <w:sz w:val="24"/>
          <w:szCs w:val="24"/>
        </w:rPr>
        <w:sectPr w:rsidRPr="00C94830" w:rsidR="00C94830" w:rsidSect="00C94830">
          <w:type w:val="continuous"/>
          <w:pgSz w:w="11906" w:h="16838" w:orient="portrait"/>
          <w:pgMar w:top="-780" w:right="720" w:bottom="720" w:left="720" w:header="708" w:footer="708" w:gutter="0"/>
          <w:cols w:space="709" w:num="2" w:sep="1"/>
          <w:titlePg/>
          <w:docGrid w:linePitch="360"/>
        </w:sectPr>
      </w:pPr>
    </w:p>
    <w:p w:rsidRPr="00C94830" w:rsidR="00F46E43" w:rsidP="00C94830" w:rsidRDefault="002F48F9" w14:paraId="46505E0B" w14:textId="77777777">
      <w:pPr>
        <w:spacing w:line="276" w:lineRule="auto"/>
        <w:rPr>
          <w:color w:val="133350"/>
          <w:sz w:val="24"/>
          <w:szCs w:val="24"/>
        </w:rPr>
      </w:pPr>
      <w:r>
        <w:rPr>
          <w:noProof/>
          <w:color w:val="133350"/>
          <w:sz w:val="24"/>
          <w:szCs w:val="24"/>
        </w:rPr>
        <mc:AlternateContent>
          <mc:Choice Requires="wpg">
            <w:drawing>
              <wp:anchor distT="0" distB="0" distL="114300" distR="114300" simplePos="0" relativeHeight="251664384" behindDoc="1" locked="0" layoutInCell="1" allowOverlap="1" wp14:anchorId="74F72B71" wp14:editId="3ECF2C38">
                <wp:simplePos x="0" y="0"/>
                <wp:positionH relativeFrom="column">
                  <wp:posOffset>-438150</wp:posOffset>
                </wp:positionH>
                <wp:positionV relativeFrom="paragraph">
                  <wp:posOffset>455930</wp:posOffset>
                </wp:positionV>
                <wp:extent cx="7574280" cy="4282440"/>
                <wp:effectExtent l="0" t="0" r="26670" b="22860"/>
                <wp:wrapNone/>
                <wp:docPr id="7" name="Group 7">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574280" cy="4282440"/>
                          <a:chOff x="0" y="0"/>
                          <a:chExt cx="7574280" cy="4282440"/>
                        </a:xfrm>
                      </wpg:grpSpPr>
                      <wps:wsp>
                        <wps:cNvPr id="33" name="Rectangle 33">
                          <a:extLst>
                            <a:ext uri="{C183D7F6-B498-43B3-948B-1728B52AA6E4}">
                              <adec:decorative xmlns:adec="http://schemas.microsoft.com/office/drawing/2017/decorative" val="1"/>
                            </a:ext>
                          </a:extLst>
                        </wps:cNvPr>
                        <wps:cNvSpPr/>
                        <wps:spPr>
                          <a:xfrm>
                            <a:off x="0" y="0"/>
                            <a:ext cx="7574280" cy="4282440"/>
                          </a:xfrm>
                          <a:prstGeom prst="rect">
                            <a:avLst/>
                          </a:prstGeom>
                          <a:solidFill>
                            <a:srgbClr val="1333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6" name="Picture 6">
                            <a:extLst>
                              <a:ext uri="{C183D7F6-B498-43B3-948B-1728B52AA6E4}">
                                <adec:decorative xmlns:adec="http://schemas.microsoft.com/office/drawing/2017/decorative" val="1"/>
                              </a:ext>
                            </a:extLst>
                          </pic:cNvPr>
                          <pic:cNvPicPr>
                            <a:picLocks noChangeAspect="1"/>
                          </pic:cNvPicPr>
                        </pic:nvPicPr>
                        <pic:blipFill>
                          <a:blip r:embed="rId24" cstate="print">
                            <a:extLst>
                              <a:ext uri="{28A0092B-C50C-407E-A947-70E740481C1C}">
                                <a14:useLocalDpi xmlns:a14="http://schemas.microsoft.com/office/drawing/2010/main" val="0"/>
                              </a:ext>
                            </a:extLst>
                          </a:blip>
                          <a:stretch>
                            <a:fillRect/>
                          </a:stretch>
                        </pic:blipFill>
                        <pic:spPr>
                          <a:xfrm>
                            <a:off x="2232660" y="346710"/>
                            <a:ext cx="3097530" cy="1311275"/>
                          </a:xfrm>
                          <a:prstGeom prst="rect">
                            <a:avLst/>
                          </a:prstGeom>
                        </pic:spPr>
                      </pic:pic>
                    </wpg:wgp>
                  </a:graphicData>
                </a:graphic>
              </wp:anchor>
            </w:drawing>
          </mc:Choice>
          <mc:Fallback>
            <w:pict w14:anchorId="4BB7A567">
              <v:group id="Group 7" style="position:absolute;margin-left:-34.5pt;margin-top:35.9pt;width:596.4pt;height:337.2pt;z-index:-251652096" alt="&quot;&quot;" coordsize="75742,42824" o:spid="_x0000_s1026" w14:anchorId="32F64C9B"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">
                <v:rect id="Rectangle 33" style="position:absolute;width:75742;height:42824;visibility:visible;mso-wrap-style:square;v-text-anchor:middle" alt="&quot;&quot;" o:spid="_x0000_s1027" fillcolor="#133350" strokecolor="#1f3763 [1604]"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Picture 6" style="position:absolute;left:22326;top:3467;width:30975;height:13112;visibility:visible;mso-wrap-style:square" alt="&quot;&quot;" o:spid="_x0000_s1028"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">
                  <v:imagedata o:title="" r:id="rId25"/>
                </v:shape>
              </v:group>
            </w:pict>
          </mc:Fallback>
        </mc:AlternateContent>
      </w:r>
    </w:p>
    <w:sectPr w:rsidRPr="00C94830" w:rsidR="00F46E43" w:rsidSect="00C94830">
      <w:type w:val="continuous"/>
      <w:pgSz w:w="11906" w:h="16838" w:orient="portrait"/>
      <w:pgMar w:top="-402" w:right="720" w:bottom="720" w:left="72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797DC8" w:rsidP="003A1E95" w:rsidRDefault="00797DC8" w14:paraId="77894A1F" w14:textId="77777777">
      <w:r>
        <w:separator/>
      </w:r>
    </w:p>
  </w:endnote>
  <w:endnote w:type="continuationSeparator" w:id="0">
    <w:p w:rsidR="00797DC8" w:rsidP="003A1E95" w:rsidRDefault="00797DC8" w14:paraId="79FD02C9"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otham">
    <w:altName w:val="Calibri"/>
    <w:panose1 w:val="00000000000000000000"/>
    <w:charset w:val="00"/>
    <w:family w:val="auto"/>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Times New Roman Bold">
    <w:altName w:val="Times New Roman"/>
    <w:panose1 w:val="02020803070505020304"/>
    <w:charset w:val="00"/>
    <w:family w:val="roman"/>
    <w:pitch w:val="variable"/>
    <w:sig w:usb0="E0002EFF" w:usb1="C0007843" w:usb2="00000009" w:usb3="00000000" w:csb0="400001FF" w:csb1="FFFF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424259105"/>
      <w:docPartObj>
        <w:docPartGallery w:val="Page Numbers (Bottom of Page)"/>
        <w:docPartUnique/>
      </w:docPartObj>
    </w:sdtPr>
    <w:sdtEndPr>
      <w:rPr>
        <w:rStyle w:val="PageNumber"/>
      </w:rPr>
    </w:sdtEndPr>
    <w:sdtContent>
      <w:p w:rsidR="002F48F9" w:rsidP="008E6492" w:rsidRDefault="002F48F9" w14:paraId="050DED51" w14:textId="675B0CEC">
        <w:pPr>
          <w:pStyle w:val="Footer"/>
          <w:framePr w:wrap="none" w:hAnchor="margin" w:vAnchor="text"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EF471E">
          <w:rPr>
            <w:rStyle w:val="PageNumber"/>
            <w:noProof/>
          </w:rPr>
          <w:t>11</w:t>
        </w:r>
        <w:r>
          <w:rPr>
            <w:rStyle w:val="PageNumber"/>
          </w:rPr>
          <w:fldChar w:fldCharType="end"/>
        </w:r>
      </w:p>
    </w:sdtContent>
  </w:sdt>
  <w:p w:rsidR="002F48F9" w:rsidP="002F48F9" w:rsidRDefault="002F48F9" w14:paraId="0255FEBE" w14:textId="7777777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dec="http://schemas.microsoft.com/office/drawing/2017/decorative" xmlns:pic="http://schemas.openxmlformats.org/drawingml/2006/picture" xmlns:a14="http://schemas.microsoft.com/office/drawing/2010/main" mc:Ignorable="w14 w15 w16se w16cid w16 w16cex w16sdtdh w16sdtfl w16du wp14">
  <w:sdt>
    <w:sdtPr>
      <w:rPr>
        <w:rStyle w:val="PageNumber"/>
      </w:rPr>
      <w:id w:val="-842781187"/>
      <w:docPartObj>
        <w:docPartGallery w:val="Page Numbers (Bottom of Page)"/>
        <w:docPartUnique/>
      </w:docPartObj>
    </w:sdtPr>
    <w:sdtEndPr>
      <w:rPr>
        <w:rStyle w:val="PageNumber"/>
      </w:rPr>
    </w:sdtEndPr>
    <w:sdtContent>
      <w:p w:rsidR="002F48F9" w:rsidP="008E6492" w:rsidRDefault="002F48F9" w14:paraId="683A5A99" w14:textId="77777777">
        <w:pPr>
          <w:pStyle w:val="Footer"/>
          <w:framePr w:wrap="none" w:hAnchor="margin" w:vAnchor="text"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rsidR="009B6F4D" w:rsidP="002F48F9" w:rsidRDefault="009B6F4D" w14:paraId="21B28244" w14:textId="77777777">
    <w:pPr>
      <w:pStyle w:val="Footer"/>
      <w:ind w:right="360"/>
    </w:pPr>
    <w:r>
      <w:rPr>
        <w:noProof/>
      </w:rPr>
      <w:drawing>
        <wp:inline distT="0" distB="0" distL="0" distR="0" wp14:anchorId="4C462C44" wp14:editId="3B1D0D5C">
          <wp:extent cx="1752760" cy="152400"/>
          <wp:effectExtent l="0" t="0" r="0" b="0"/>
          <wp:docPr id="261121272" name="Picture 26112127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2181383" cy="189668"/>
                  </a:xfrm>
                  <a:prstGeom prst="rect">
                    <a:avLst/>
                  </a:prstGeom>
                </pic:spPr>
              </pic:pic>
            </a:graphicData>
          </a:graphic>
        </wp:inline>
      </w:drawing>
    </w:r>
    <w:r w:rsidR="002F48F9">
      <w:tab/>
    </w:r>
    <w:r w:rsidR="002F48F9">
      <w:tab/>
    </w:r>
    <w:r w:rsidR="002F48F9">
      <w:tab/>
    </w:r>
    <w:r w:rsidR="002F48F9">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dec="http://schemas.microsoft.com/office/drawing/2017/decorative" mc:Ignorable="w14 w15 w16se w16cid w16 w16cex w16sdtdh w16sdtfl w16du wp14">
  <w:p w:rsidR="009A08BB" w:rsidRDefault="009A08BB" w14:paraId="0387296A" w14:textId="77777777">
    <w:pPr>
      <w:pStyle w:val="Footer"/>
    </w:pPr>
    <w:r>
      <w:rPr>
        <w:noProof/>
      </w:rPr>
      <mc:AlternateContent>
        <mc:Choice Requires="wps">
          <w:drawing>
            <wp:anchor distT="0" distB="0" distL="114300" distR="114300" simplePos="0" relativeHeight="251657216" behindDoc="0" locked="0" layoutInCell="1" allowOverlap="1" wp14:anchorId="64966866" wp14:editId="792FF30F">
              <wp:simplePos x="0" y="0"/>
              <wp:positionH relativeFrom="column">
                <wp:posOffset>-472698</wp:posOffset>
              </wp:positionH>
              <wp:positionV relativeFrom="paragraph">
                <wp:posOffset>-3479703</wp:posOffset>
              </wp:positionV>
              <wp:extent cx="7560310" cy="6944898"/>
              <wp:effectExtent l="0" t="0" r="8890" b="15240"/>
              <wp:wrapNone/>
              <wp:docPr id="18" name="Rectangle 18">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560310" cy="6944898"/>
                      </a:xfrm>
                      <a:prstGeom prst="rect">
                        <a:avLst/>
                      </a:prstGeom>
                      <a:solidFill>
                        <a:schemeClr val="bg1"/>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w14:anchorId="4502C436">
            <v:rect id="Rectangle 18" style="position:absolute;margin-left:-37.2pt;margin-top:-274pt;width:595.3pt;height:546.85pt;z-index:251657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lt="&quot;&quot;" o:spid="_x0000_s1026" fillcolor="white [3212]" strokecolor="#4472c4 [3204]" strokeweight="1pt" w14:anchorId="330D94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"/>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797DC8" w:rsidP="003A1E95" w:rsidRDefault="00797DC8" w14:paraId="23947816" w14:textId="77777777">
      <w:r>
        <w:separator/>
      </w:r>
    </w:p>
  </w:footnote>
  <w:footnote w:type="continuationSeparator" w:id="0">
    <w:p w:rsidR="00797DC8" w:rsidP="003A1E95" w:rsidRDefault="00797DC8" w14:paraId="671D43CB"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9A08BB" w:rsidP="000B48DC" w:rsidRDefault="009A08BB" w14:paraId="16A36DC6" w14:textId="77777777">
    <w:pPr>
      <w:pStyle w:val="Header"/>
      <w:ind w:left="28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6DF1"/>
    <w:multiLevelType w:val="hybridMultilevel"/>
    <w:tmpl w:val="BD8A0372"/>
    <w:lvl w:ilvl="0" w:tplc="783E6292">
      <w:start w:val="2"/>
      <w:numFmt w:val="decimal"/>
      <w:lvlText w:val="%1."/>
      <w:lvlJc w:val="left"/>
    </w:lvl>
    <w:lvl w:ilvl="1" w:tplc="FA82DA22">
      <w:numFmt w:val="decimal"/>
      <w:lvlText w:val=""/>
      <w:lvlJc w:val="left"/>
    </w:lvl>
    <w:lvl w:ilvl="2" w:tplc="DD826C50">
      <w:numFmt w:val="decimal"/>
      <w:lvlText w:val=""/>
      <w:lvlJc w:val="left"/>
    </w:lvl>
    <w:lvl w:ilvl="3" w:tplc="A64C628C">
      <w:numFmt w:val="decimal"/>
      <w:lvlText w:val=""/>
      <w:lvlJc w:val="left"/>
    </w:lvl>
    <w:lvl w:ilvl="4" w:tplc="F15C0368">
      <w:numFmt w:val="decimal"/>
      <w:lvlText w:val=""/>
      <w:lvlJc w:val="left"/>
    </w:lvl>
    <w:lvl w:ilvl="5" w:tplc="0338EE04">
      <w:numFmt w:val="decimal"/>
      <w:lvlText w:val=""/>
      <w:lvlJc w:val="left"/>
    </w:lvl>
    <w:lvl w:ilvl="6" w:tplc="D3E8ECD8">
      <w:numFmt w:val="decimal"/>
      <w:lvlText w:val=""/>
      <w:lvlJc w:val="left"/>
    </w:lvl>
    <w:lvl w:ilvl="7" w:tplc="AD0AD34E">
      <w:numFmt w:val="decimal"/>
      <w:lvlText w:val=""/>
      <w:lvlJc w:val="left"/>
    </w:lvl>
    <w:lvl w:ilvl="8" w:tplc="057A6A64">
      <w:numFmt w:val="decimal"/>
      <w:lvlText w:val=""/>
      <w:lvlJc w:val="left"/>
    </w:lvl>
  </w:abstractNum>
  <w:abstractNum w:abstractNumId="1" w15:restartNumberingAfterBreak="0">
    <w:nsid w:val="01217283"/>
    <w:multiLevelType w:val="hybridMultilevel"/>
    <w:tmpl w:val="B2E0EF8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05291E5B"/>
    <w:multiLevelType w:val="hybridMultilevel"/>
    <w:tmpl w:val="7DACC122"/>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3" w15:restartNumberingAfterBreak="0">
    <w:nsid w:val="0F7667A7"/>
    <w:multiLevelType w:val="hybridMultilevel"/>
    <w:tmpl w:val="71F4158E"/>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4" w15:restartNumberingAfterBreak="0">
    <w:nsid w:val="178C1AA4"/>
    <w:multiLevelType w:val="hybridMultilevel"/>
    <w:tmpl w:val="941224D8"/>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5" w15:restartNumberingAfterBreak="0">
    <w:nsid w:val="17DC0EA7"/>
    <w:multiLevelType w:val="multilevel"/>
    <w:tmpl w:val="69A67B3C"/>
    <w:lvl w:ilvl="0">
      <w:start w:val="1"/>
      <w:numFmt w:val="bullet"/>
      <w:lvlText w:val=""/>
      <w:lvlJc w:val="left"/>
      <w:pPr>
        <w:ind w:left="720" w:hanging="360"/>
      </w:pPr>
      <w:rPr>
        <w:rFonts w:hint="default" w:ascii="Symbol" w:hAnsi="Symbol"/>
      </w:rPr>
    </w:lvl>
    <w:lvl w:ilvl="1">
      <w:start w:val="1"/>
      <w:numFmt w:val="decimal"/>
      <w:isLgl/>
      <w:lvlText w:val="%1.%2"/>
      <w:lvlJc w:val="left"/>
      <w:pPr>
        <w:ind w:left="720" w:hanging="360"/>
      </w:pPr>
      <w:rPr>
        <w:rFonts w:hint="default" w:ascii="Calibri" w:hAnsi="Calibri" w:cs="Times New Roman"/>
        <w:sz w:val="22"/>
      </w:rPr>
    </w:lvl>
    <w:lvl w:ilvl="2">
      <w:start w:val="1"/>
      <w:numFmt w:val="decimal"/>
      <w:isLgl/>
      <w:lvlText w:val="%1.%2.%3"/>
      <w:lvlJc w:val="left"/>
      <w:pPr>
        <w:ind w:left="1080" w:hanging="720"/>
      </w:pPr>
      <w:rPr>
        <w:rFonts w:hint="default" w:ascii="Calibri" w:hAnsi="Calibri" w:cs="Times New Roman"/>
        <w:sz w:val="22"/>
      </w:rPr>
    </w:lvl>
    <w:lvl w:ilvl="3">
      <w:start w:val="1"/>
      <w:numFmt w:val="decimal"/>
      <w:isLgl/>
      <w:lvlText w:val="%1.%2.%3.%4"/>
      <w:lvlJc w:val="left"/>
      <w:pPr>
        <w:ind w:left="1080" w:hanging="720"/>
      </w:pPr>
      <w:rPr>
        <w:rFonts w:hint="default" w:ascii="Calibri" w:hAnsi="Calibri" w:cs="Times New Roman"/>
        <w:sz w:val="22"/>
      </w:rPr>
    </w:lvl>
    <w:lvl w:ilvl="4">
      <w:start w:val="1"/>
      <w:numFmt w:val="decimal"/>
      <w:isLgl/>
      <w:lvlText w:val="%1.%2.%3.%4.%5"/>
      <w:lvlJc w:val="left"/>
      <w:pPr>
        <w:ind w:left="1440" w:hanging="1080"/>
      </w:pPr>
      <w:rPr>
        <w:rFonts w:hint="default" w:ascii="Calibri" w:hAnsi="Calibri" w:cs="Times New Roman"/>
        <w:sz w:val="22"/>
      </w:rPr>
    </w:lvl>
    <w:lvl w:ilvl="5">
      <w:start w:val="1"/>
      <w:numFmt w:val="decimal"/>
      <w:isLgl/>
      <w:lvlText w:val="%1.%2.%3.%4.%5.%6"/>
      <w:lvlJc w:val="left"/>
      <w:pPr>
        <w:ind w:left="1440" w:hanging="1080"/>
      </w:pPr>
      <w:rPr>
        <w:rFonts w:hint="default" w:ascii="Calibri" w:hAnsi="Calibri" w:cs="Times New Roman"/>
        <w:sz w:val="22"/>
      </w:rPr>
    </w:lvl>
    <w:lvl w:ilvl="6">
      <w:start w:val="1"/>
      <w:numFmt w:val="decimal"/>
      <w:isLgl/>
      <w:lvlText w:val="%1.%2.%3.%4.%5.%6.%7"/>
      <w:lvlJc w:val="left"/>
      <w:pPr>
        <w:ind w:left="1800" w:hanging="1440"/>
      </w:pPr>
      <w:rPr>
        <w:rFonts w:hint="default" w:ascii="Calibri" w:hAnsi="Calibri" w:cs="Times New Roman"/>
        <w:sz w:val="22"/>
      </w:rPr>
    </w:lvl>
    <w:lvl w:ilvl="7">
      <w:start w:val="1"/>
      <w:numFmt w:val="decimal"/>
      <w:isLgl/>
      <w:lvlText w:val="%1.%2.%3.%4.%5.%6.%7.%8"/>
      <w:lvlJc w:val="left"/>
      <w:pPr>
        <w:ind w:left="1800" w:hanging="1440"/>
      </w:pPr>
      <w:rPr>
        <w:rFonts w:hint="default" w:ascii="Calibri" w:hAnsi="Calibri" w:cs="Times New Roman"/>
        <w:sz w:val="22"/>
      </w:rPr>
    </w:lvl>
    <w:lvl w:ilvl="8">
      <w:start w:val="1"/>
      <w:numFmt w:val="decimal"/>
      <w:isLgl/>
      <w:lvlText w:val="%1.%2.%3.%4.%5.%6.%7.%8.%9"/>
      <w:lvlJc w:val="left"/>
      <w:pPr>
        <w:ind w:left="1800" w:hanging="1440"/>
      </w:pPr>
      <w:rPr>
        <w:rFonts w:hint="default" w:ascii="Calibri" w:hAnsi="Calibri" w:cs="Times New Roman"/>
        <w:sz w:val="22"/>
      </w:rPr>
    </w:lvl>
  </w:abstractNum>
  <w:abstractNum w:abstractNumId="6" w15:restartNumberingAfterBreak="0">
    <w:nsid w:val="1AF90518"/>
    <w:multiLevelType w:val="hybridMultilevel"/>
    <w:tmpl w:val="485C7AFE"/>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7" w15:restartNumberingAfterBreak="0">
    <w:nsid w:val="1BD6139A"/>
    <w:multiLevelType w:val="multilevel"/>
    <w:tmpl w:val="435A58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D3C2AE5"/>
    <w:multiLevelType w:val="hybridMultilevel"/>
    <w:tmpl w:val="795C58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1F86DEC"/>
    <w:multiLevelType w:val="hybridMultilevel"/>
    <w:tmpl w:val="0C44D4AA"/>
    <w:lvl w:ilvl="0" w:tplc="04090001">
      <w:start w:val="1"/>
      <w:numFmt w:val="bullet"/>
      <w:lvlText w:val=""/>
      <w:lvlJc w:val="left"/>
      <w:pPr>
        <w:ind w:left="720" w:hanging="360"/>
      </w:pPr>
      <w:rPr>
        <w:rFonts w:hint="default" w:ascii="Symbol" w:hAnsi="Symbol"/>
      </w:rPr>
    </w:lvl>
    <w:lvl w:ilvl="1" w:tplc="FFFFFFFF" w:tentative="1">
      <w:start w:val="1"/>
      <w:numFmt w:val="bullet"/>
      <w:lvlText w:val="o"/>
      <w:lvlJc w:val="left"/>
      <w:pPr>
        <w:ind w:left="1440" w:hanging="360"/>
      </w:pPr>
      <w:rPr>
        <w:rFonts w:hint="default" w:ascii="Courier New" w:hAnsi="Courier New" w:cs="Courier New"/>
      </w:r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10" w15:restartNumberingAfterBreak="0">
    <w:nsid w:val="2208504B"/>
    <w:multiLevelType w:val="multilevel"/>
    <w:tmpl w:val="2BAA70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4980E6F"/>
    <w:multiLevelType w:val="hybridMultilevel"/>
    <w:tmpl w:val="C9F413C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77D157A"/>
    <w:multiLevelType w:val="hybridMultilevel"/>
    <w:tmpl w:val="49887EBA"/>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3" w15:restartNumberingAfterBreak="0">
    <w:nsid w:val="2BB0315B"/>
    <w:multiLevelType w:val="multilevel"/>
    <w:tmpl w:val="69A67B3C"/>
    <w:lvl w:ilvl="0">
      <w:start w:val="1"/>
      <w:numFmt w:val="bullet"/>
      <w:lvlText w:val=""/>
      <w:lvlJc w:val="left"/>
      <w:pPr>
        <w:ind w:left="720" w:hanging="360"/>
      </w:pPr>
      <w:rPr>
        <w:rFonts w:hint="default" w:ascii="Symbol" w:hAnsi="Symbol"/>
      </w:rPr>
    </w:lvl>
    <w:lvl w:ilvl="1">
      <w:start w:val="1"/>
      <w:numFmt w:val="decimal"/>
      <w:isLgl/>
      <w:lvlText w:val="%1.%2"/>
      <w:lvlJc w:val="left"/>
      <w:pPr>
        <w:ind w:left="720" w:hanging="360"/>
      </w:pPr>
      <w:rPr>
        <w:rFonts w:hint="default" w:asciiTheme="minorHAnsi" w:hAnsiTheme="minorHAnsi" w:cstheme="minorBidi"/>
        <w:sz w:val="22"/>
      </w:rPr>
    </w:lvl>
    <w:lvl w:ilvl="2">
      <w:start w:val="1"/>
      <w:numFmt w:val="decimal"/>
      <w:isLgl/>
      <w:lvlText w:val="%1.%2.%3"/>
      <w:lvlJc w:val="left"/>
      <w:pPr>
        <w:ind w:left="1080" w:hanging="720"/>
      </w:pPr>
      <w:rPr>
        <w:rFonts w:hint="default" w:asciiTheme="minorHAnsi" w:hAnsiTheme="minorHAnsi" w:cstheme="minorBidi"/>
        <w:sz w:val="22"/>
      </w:rPr>
    </w:lvl>
    <w:lvl w:ilvl="3">
      <w:start w:val="1"/>
      <w:numFmt w:val="decimal"/>
      <w:isLgl/>
      <w:lvlText w:val="%1.%2.%3.%4"/>
      <w:lvlJc w:val="left"/>
      <w:pPr>
        <w:ind w:left="1080" w:hanging="720"/>
      </w:pPr>
      <w:rPr>
        <w:rFonts w:hint="default" w:asciiTheme="minorHAnsi" w:hAnsiTheme="minorHAnsi" w:cstheme="minorBidi"/>
        <w:sz w:val="22"/>
      </w:rPr>
    </w:lvl>
    <w:lvl w:ilvl="4">
      <w:start w:val="1"/>
      <w:numFmt w:val="decimal"/>
      <w:isLgl/>
      <w:lvlText w:val="%1.%2.%3.%4.%5"/>
      <w:lvlJc w:val="left"/>
      <w:pPr>
        <w:ind w:left="1440" w:hanging="1080"/>
      </w:pPr>
      <w:rPr>
        <w:rFonts w:hint="default" w:asciiTheme="minorHAnsi" w:hAnsiTheme="minorHAnsi" w:cstheme="minorBidi"/>
        <w:sz w:val="22"/>
      </w:rPr>
    </w:lvl>
    <w:lvl w:ilvl="5">
      <w:start w:val="1"/>
      <w:numFmt w:val="decimal"/>
      <w:isLgl/>
      <w:lvlText w:val="%1.%2.%3.%4.%5.%6"/>
      <w:lvlJc w:val="left"/>
      <w:pPr>
        <w:ind w:left="1440" w:hanging="1080"/>
      </w:pPr>
      <w:rPr>
        <w:rFonts w:hint="default" w:asciiTheme="minorHAnsi" w:hAnsiTheme="minorHAnsi" w:cstheme="minorBidi"/>
        <w:sz w:val="22"/>
      </w:rPr>
    </w:lvl>
    <w:lvl w:ilvl="6">
      <w:start w:val="1"/>
      <w:numFmt w:val="decimal"/>
      <w:isLgl/>
      <w:lvlText w:val="%1.%2.%3.%4.%5.%6.%7"/>
      <w:lvlJc w:val="left"/>
      <w:pPr>
        <w:ind w:left="1800" w:hanging="1440"/>
      </w:pPr>
      <w:rPr>
        <w:rFonts w:hint="default" w:asciiTheme="minorHAnsi" w:hAnsiTheme="minorHAnsi" w:cstheme="minorBidi"/>
        <w:sz w:val="22"/>
      </w:rPr>
    </w:lvl>
    <w:lvl w:ilvl="7">
      <w:start w:val="1"/>
      <w:numFmt w:val="decimal"/>
      <w:isLgl/>
      <w:lvlText w:val="%1.%2.%3.%4.%5.%6.%7.%8"/>
      <w:lvlJc w:val="left"/>
      <w:pPr>
        <w:ind w:left="1800" w:hanging="1440"/>
      </w:pPr>
      <w:rPr>
        <w:rFonts w:hint="default" w:asciiTheme="minorHAnsi" w:hAnsiTheme="minorHAnsi" w:cstheme="minorBidi"/>
        <w:sz w:val="22"/>
      </w:rPr>
    </w:lvl>
    <w:lvl w:ilvl="8">
      <w:start w:val="1"/>
      <w:numFmt w:val="decimal"/>
      <w:isLgl/>
      <w:lvlText w:val="%1.%2.%3.%4.%5.%6.%7.%8.%9"/>
      <w:lvlJc w:val="left"/>
      <w:pPr>
        <w:ind w:left="1800" w:hanging="1440"/>
      </w:pPr>
      <w:rPr>
        <w:rFonts w:hint="default" w:asciiTheme="minorHAnsi" w:hAnsiTheme="minorHAnsi" w:cstheme="minorBidi"/>
        <w:sz w:val="22"/>
      </w:rPr>
    </w:lvl>
  </w:abstractNum>
  <w:abstractNum w:abstractNumId="14" w15:restartNumberingAfterBreak="0">
    <w:nsid w:val="2BF35106"/>
    <w:multiLevelType w:val="multilevel"/>
    <w:tmpl w:val="2B9085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C2136E4"/>
    <w:multiLevelType w:val="hybridMultilevel"/>
    <w:tmpl w:val="F58809AC"/>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6" w15:restartNumberingAfterBreak="0">
    <w:nsid w:val="387A6A0F"/>
    <w:multiLevelType w:val="hybridMultilevel"/>
    <w:tmpl w:val="138C598C"/>
    <w:lvl w:ilvl="0" w:tplc="0809000F">
      <w:start w:val="1"/>
      <w:numFmt w:val="decimal"/>
      <w:lvlText w:val="%1."/>
      <w:lvlJc w:val="left"/>
      <w:pPr>
        <w:ind w:left="3272" w:hanging="360"/>
      </w:pPr>
    </w:lvl>
    <w:lvl w:ilvl="1" w:tplc="08090019" w:tentative="1">
      <w:start w:val="1"/>
      <w:numFmt w:val="lowerLetter"/>
      <w:lvlText w:val="%2."/>
      <w:lvlJc w:val="left"/>
      <w:pPr>
        <w:ind w:left="3992" w:hanging="360"/>
      </w:pPr>
    </w:lvl>
    <w:lvl w:ilvl="2" w:tplc="0809001B" w:tentative="1">
      <w:start w:val="1"/>
      <w:numFmt w:val="lowerRoman"/>
      <w:lvlText w:val="%3."/>
      <w:lvlJc w:val="right"/>
      <w:pPr>
        <w:ind w:left="4712" w:hanging="180"/>
      </w:pPr>
    </w:lvl>
    <w:lvl w:ilvl="3" w:tplc="0809000F" w:tentative="1">
      <w:start w:val="1"/>
      <w:numFmt w:val="decimal"/>
      <w:lvlText w:val="%4."/>
      <w:lvlJc w:val="left"/>
      <w:pPr>
        <w:ind w:left="5432" w:hanging="360"/>
      </w:pPr>
    </w:lvl>
    <w:lvl w:ilvl="4" w:tplc="08090019" w:tentative="1">
      <w:start w:val="1"/>
      <w:numFmt w:val="lowerLetter"/>
      <w:lvlText w:val="%5."/>
      <w:lvlJc w:val="left"/>
      <w:pPr>
        <w:ind w:left="6152" w:hanging="360"/>
      </w:pPr>
    </w:lvl>
    <w:lvl w:ilvl="5" w:tplc="0809001B" w:tentative="1">
      <w:start w:val="1"/>
      <w:numFmt w:val="lowerRoman"/>
      <w:lvlText w:val="%6."/>
      <w:lvlJc w:val="right"/>
      <w:pPr>
        <w:ind w:left="6872" w:hanging="180"/>
      </w:pPr>
    </w:lvl>
    <w:lvl w:ilvl="6" w:tplc="0809000F" w:tentative="1">
      <w:start w:val="1"/>
      <w:numFmt w:val="decimal"/>
      <w:lvlText w:val="%7."/>
      <w:lvlJc w:val="left"/>
      <w:pPr>
        <w:ind w:left="7592" w:hanging="360"/>
      </w:pPr>
    </w:lvl>
    <w:lvl w:ilvl="7" w:tplc="08090019" w:tentative="1">
      <w:start w:val="1"/>
      <w:numFmt w:val="lowerLetter"/>
      <w:lvlText w:val="%8."/>
      <w:lvlJc w:val="left"/>
      <w:pPr>
        <w:ind w:left="8312" w:hanging="360"/>
      </w:pPr>
    </w:lvl>
    <w:lvl w:ilvl="8" w:tplc="0809001B" w:tentative="1">
      <w:start w:val="1"/>
      <w:numFmt w:val="lowerRoman"/>
      <w:lvlText w:val="%9."/>
      <w:lvlJc w:val="right"/>
      <w:pPr>
        <w:ind w:left="9032" w:hanging="180"/>
      </w:pPr>
    </w:lvl>
  </w:abstractNum>
  <w:abstractNum w:abstractNumId="17" w15:restartNumberingAfterBreak="0">
    <w:nsid w:val="3C793504"/>
    <w:multiLevelType w:val="hybridMultilevel"/>
    <w:tmpl w:val="1CC62570"/>
    <w:lvl w:ilvl="0" w:tplc="04090005">
      <w:start w:val="1"/>
      <w:numFmt w:val="bullet"/>
      <w:lvlText w:val=""/>
      <w:lvlJc w:val="left"/>
      <w:pPr>
        <w:ind w:left="72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8" w15:restartNumberingAfterBreak="0">
    <w:nsid w:val="3CFC4B21"/>
    <w:multiLevelType w:val="hybridMultilevel"/>
    <w:tmpl w:val="01D2500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9" w15:restartNumberingAfterBreak="0">
    <w:nsid w:val="3D041452"/>
    <w:multiLevelType w:val="hybridMultilevel"/>
    <w:tmpl w:val="8502259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0" w15:restartNumberingAfterBreak="0">
    <w:nsid w:val="3D49509C"/>
    <w:multiLevelType w:val="hybridMultilevel"/>
    <w:tmpl w:val="90B6312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1" w15:restartNumberingAfterBreak="0">
    <w:nsid w:val="3E6C013B"/>
    <w:multiLevelType w:val="hybridMultilevel"/>
    <w:tmpl w:val="BC34BED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2" w15:restartNumberingAfterBreak="0">
    <w:nsid w:val="40595758"/>
    <w:multiLevelType w:val="hybridMultilevel"/>
    <w:tmpl w:val="43104FF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3" w15:restartNumberingAfterBreak="0">
    <w:nsid w:val="42E463F6"/>
    <w:multiLevelType w:val="hybridMultilevel"/>
    <w:tmpl w:val="1D7C82B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4" w15:restartNumberingAfterBreak="0">
    <w:nsid w:val="44DB4251"/>
    <w:multiLevelType w:val="hybridMultilevel"/>
    <w:tmpl w:val="C3BA43EA"/>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25" w15:restartNumberingAfterBreak="0">
    <w:nsid w:val="4B75049F"/>
    <w:multiLevelType w:val="hybridMultilevel"/>
    <w:tmpl w:val="A1107B22"/>
    <w:lvl w:ilvl="0" w:tplc="0409000F">
      <w:start w:val="1"/>
      <w:numFmt w:val="decimal"/>
      <w:lvlText w:val="%1."/>
      <w:lvlJc w:val="left"/>
      <w:pPr>
        <w:ind w:left="720" w:hanging="360"/>
      </w:pPr>
      <w:rPr>
        <w:rFonts w:hint="default" w:eastAsia="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041269A"/>
    <w:multiLevelType w:val="hybridMultilevel"/>
    <w:tmpl w:val="201C212E"/>
    <w:lvl w:ilvl="0" w:tplc="04090001">
      <w:start w:val="1"/>
      <w:numFmt w:val="bullet"/>
      <w:lvlText w:val=""/>
      <w:lvlJc w:val="left"/>
      <w:pPr>
        <w:ind w:left="1410" w:hanging="360"/>
      </w:pPr>
      <w:rPr>
        <w:rFonts w:hint="default" w:ascii="Symbol" w:hAnsi="Symbol"/>
      </w:rPr>
    </w:lvl>
    <w:lvl w:ilvl="1" w:tplc="04090003" w:tentative="1">
      <w:start w:val="1"/>
      <w:numFmt w:val="bullet"/>
      <w:lvlText w:val="o"/>
      <w:lvlJc w:val="left"/>
      <w:pPr>
        <w:ind w:left="2130" w:hanging="360"/>
      </w:pPr>
      <w:rPr>
        <w:rFonts w:hint="default" w:ascii="Courier New" w:hAnsi="Courier New" w:cs="Courier New"/>
      </w:rPr>
    </w:lvl>
    <w:lvl w:ilvl="2" w:tplc="04090005" w:tentative="1">
      <w:start w:val="1"/>
      <w:numFmt w:val="bullet"/>
      <w:lvlText w:val=""/>
      <w:lvlJc w:val="left"/>
      <w:pPr>
        <w:ind w:left="2850" w:hanging="360"/>
      </w:pPr>
      <w:rPr>
        <w:rFonts w:hint="default" w:ascii="Wingdings" w:hAnsi="Wingdings"/>
      </w:rPr>
    </w:lvl>
    <w:lvl w:ilvl="3" w:tplc="04090001" w:tentative="1">
      <w:start w:val="1"/>
      <w:numFmt w:val="bullet"/>
      <w:lvlText w:val=""/>
      <w:lvlJc w:val="left"/>
      <w:pPr>
        <w:ind w:left="3570" w:hanging="360"/>
      </w:pPr>
      <w:rPr>
        <w:rFonts w:hint="default" w:ascii="Symbol" w:hAnsi="Symbol"/>
      </w:rPr>
    </w:lvl>
    <w:lvl w:ilvl="4" w:tplc="04090003" w:tentative="1">
      <w:start w:val="1"/>
      <w:numFmt w:val="bullet"/>
      <w:lvlText w:val="o"/>
      <w:lvlJc w:val="left"/>
      <w:pPr>
        <w:ind w:left="4290" w:hanging="360"/>
      </w:pPr>
      <w:rPr>
        <w:rFonts w:hint="default" w:ascii="Courier New" w:hAnsi="Courier New" w:cs="Courier New"/>
      </w:rPr>
    </w:lvl>
    <w:lvl w:ilvl="5" w:tplc="04090005" w:tentative="1">
      <w:start w:val="1"/>
      <w:numFmt w:val="bullet"/>
      <w:lvlText w:val=""/>
      <w:lvlJc w:val="left"/>
      <w:pPr>
        <w:ind w:left="5010" w:hanging="360"/>
      </w:pPr>
      <w:rPr>
        <w:rFonts w:hint="default" w:ascii="Wingdings" w:hAnsi="Wingdings"/>
      </w:rPr>
    </w:lvl>
    <w:lvl w:ilvl="6" w:tplc="04090001" w:tentative="1">
      <w:start w:val="1"/>
      <w:numFmt w:val="bullet"/>
      <w:lvlText w:val=""/>
      <w:lvlJc w:val="left"/>
      <w:pPr>
        <w:ind w:left="5730" w:hanging="360"/>
      </w:pPr>
      <w:rPr>
        <w:rFonts w:hint="default" w:ascii="Symbol" w:hAnsi="Symbol"/>
      </w:rPr>
    </w:lvl>
    <w:lvl w:ilvl="7" w:tplc="04090003" w:tentative="1">
      <w:start w:val="1"/>
      <w:numFmt w:val="bullet"/>
      <w:lvlText w:val="o"/>
      <w:lvlJc w:val="left"/>
      <w:pPr>
        <w:ind w:left="6450" w:hanging="360"/>
      </w:pPr>
      <w:rPr>
        <w:rFonts w:hint="default" w:ascii="Courier New" w:hAnsi="Courier New" w:cs="Courier New"/>
      </w:rPr>
    </w:lvl>
    <w:lvl w:ilvl="8" w:tplc="04090005" w:tentative="1">
      <w:start w:val="1"/>
      <w:numFmt w:val="bullet"/>
      <w:lvlText w:val=""/>
      <w:lvlJc w:val="left"/>
      <w:pPr>
        <w:ind w:left="7170" w:hanging="360"/>
      </w:pPr>
      <w:rPr>
        <w:rFonts w:hint="default" w:ascii="Wingdings" w:hAnsi="Wingdings"/>
      </w:rPr>
    </w:lvl>
  </w:abstractNum>
  <w:abstractNum w:abstractNumId="27" w15:restartNumberingAfterBreak="0">
    <w:nsid w:val="522A4FCB"/>
    <w:multiLevelType w:val="hybridMultilevel"/>
    <w:tmpl w:val="C2D4F63C"/>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28" w15:restartNumberingAfterBreak="0">
    <w:nsid w:val="53233414"/>
    <w:multiLevelType w:val="hybridMultilevel"/>
    <w:tmpl w:val="66E27BF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9" w15:restartNumberingAfterBreak="0">
    <w:nsid w:val="53D2732F"/>
    <w:multiLevelType w:val="hybridMultilevel"/>
    <w:tmpl w:val="2566027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0" w15:restartNumberingAfterBreak="0">
    <w:nsid w:val="648507FB"/>
    <w:multiLevelType w:val="multilevel"/>
    <w:tmpl w:val="C04CB4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49D277B"/>
    <w:multiLevelType w:val="hybridMultilevel"/>
    <w:tmpl w:val="AA2A9F28"/>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32" w15:restartNumberingAfterBreak="0">
    <w:nsid w:val="697F7237"/>
    <w:multiLevelType w:val="hybridMultilevel"/>
    <w:tmpl w:val="F306DA6C"/>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33" w15:restartNumberingAfterBreak="0">
    <w:nsid w:val="6A3A7CF4"/>
    <w:multiLevelType w:val="hybridMultilevel"/>
    <w:tmpl w:val="CF384A0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4" w15:restartNumberingAfterBreak="0">
    <w:nsid w:val="6F247A5C"/>
    <w:multiLevelType w:val="hybridMultilevel"/>
    <w:tmpl w:val="BA0AA464"/>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35" w15:restartNumberingAfterBreak="0">
    <w:nsid w:val="70856F4A"/>
    <w:multiLevelType w:val="hybridMultilevel"/>
    <w:tmpl w:val="8620F6F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6" w15:restartNumberingAfterBreak="0">
    <w:nsid w:val="73804552"/>
    <w:multiLevelType w:val="hybridMultilevel"/>
    <w:tmpl w:val="580A008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7" w15:restartNumberingAfterBreak="0">
    <w:nsid w:val="7724024F"/>
    <w:multiLevelType w:val="multilevel"/>
    <w:tmpl w:val="609EE5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B750328"/>
    <w:multiLevelType w:val="hybridMultilevel"/>
    <w:tmpl w:val="AF4A1B3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16cid:durableId="499469493">
    <w:abstractNumId w:val="11"/>
  </w:num>
  <w:num w:numId="2" w16cid:durableId="748692995">
    <w:abstractNumId w:val="16"/>
  </w:num>
  <w:num w:numId="3" w16cid:durableId="1204829173">
    <w:abstractNumId w:val="3"/>
  </w:num>
  <w:num w:numId="4" w16cid:durableId="1863667716">
    <w:abstractNumId w:val="12"/>
  </w:num>
  <w:num w:numId="5" w16cid:durableId="60717161">
    <w:abstractNumId w:val="15"/>
  </w:num>
  <w:num w:numId="6" w16cid:durableId="125508465">
    <w:abstractNumId w:val="25"/>
  </w:num>
  <w:num w:numId="7" w16cid:durableId="1235704788">
    <w:abstractNumId w:val="0"/>
  </w:num>
  <w:num w:numId="8" w16cid:durableId="1299072430">
    <w:abstractNumId w:val="23"/>
  </w:num>
  <w:num w:numId="9" w16cid:durableId="638266965">
    <w:abstractNumId w:val="17"/>
  </w:num>
  <w:num w:numId="10" w16cid:durableId="1362977291">
    <w:abstractNumId w:val="9"/>
  </w:num>
  <w:num w:numId="11" w16cid:durableId="1666468129">
    <w:abstractNumId w:val="13"/>
  </w:num>
  <w:num w:numId="12" w16cid:durableId="1531644557">
    <w:abstractNumId w:val="7"/>
  </w:num>
  <w:num w:numId="13" w16cid:durableId="2053142750">
    <w:abstractNumId w:val="37"/>
  </w:num>
  <w:num w:numId="14" w16cid:durableId="865479871">
    <w:abstractNumId w:val="10"/>
  </w:num>
  <w:num w:numId="15" w16cid:durableId="2011326004">
    <w:abstractNumId w:val="30"/>
  </w:num>
  <w:num w:numId="16" w16cid:durableId="708145019">
    <w:abstractNumId w:val="14"/>
  </w:num>
  <w:num w:numId="17" w16cid:durableId="423379026">
    <w:abstractNumId w:val="18"/>
  </w:num>
  <w:num w:numId="18" w16cid:durableId="295258586">
    <w:abstractNumId w:val="19"/>
  </w:num>
  <w:num w:numId="19" w16cid:durableId="59639718">
    <w:abstractNumId w:val="36"/>
  </w:num>
  <w:num w:numId="20" w16cid:durableId="355717">
    <w:abstractNumId w:val="29"/>
  </w:num>
  <w:num w:numId="21" w16cid:durableId="1882133125">
    <w:abstractNumId w:val="6"/>
  </w:num>
  <w:num w:numId="22" w16cid:durableId="429786578">
    <w:abstractNumId w:val="2"/>
  </w:num>
  <w:num w:numId="23" w16cid:durableId="1448502308">
    <w:abstractNumId w:val="38"/>
  </w:num>
  <w:num w:numId="24" w16cid:durableId="58789243">
    <w:abstractNumId w:val="32"/>
  </w:num>
  <w:num w:numId="25" w16cid:durableId="549196230">
    <w:abstractNumId w:val="20"/>
  </w:num>
  <w:num w:numId="26" w16cid:durableId="2066489119">
    <w:abstractNumId w:val="4"/>
  </w:num>
  <w:num w:numId="27" w16cid:durableId="1904289478">
    <w:abstractNumId w:val="21"/>
  </w:num>
  <w:num w:numId="28" w16cid:durableId="1861359430">
    <w:abstractNumId w:val="33"/>
  </w:num>
  <w:num w:numId="29" w16cid:durableId="1280992739">
    <w:abstractNumId w:val="1"/>
  </w:num>
  <w:num w:numId="30" w16cid:durableId="1424885204">
    <w:abstractNumId w:val="24"/>
  </w:num>
  <w:num w:numId="31" w16cid:durableId="191765948">
    <w:abstractNumId w:val="28"/>
  </w:num>
  <w:num w:numId="32" w16cid:durableId="316881048">
    <w:abstractNumId w:val="27"/>
  </w:num>
  <w:num w:numId="33" w16cid:durableId="1821386592">
    <w:abstractNumId w:val="22"/>
  </w:num>
  <w:num w:numId="34" w16cid:durableId="165873853">
    <w:abstractNumId w:val="31"/>
  </w:num>
  <w:num w:numId="35" w16cid:durableId="1705904934">
    <w:abstractNumId w:val="35"/>
  </w:num>
  <w:num w:numId="36" w16cid:durableId="1678652252">
    <w:abstractNumId w:val="8"/>
  </w:num>
  <w:num w:numId="37" w16cid:durableId="1100760194">
    <w:abstractNumId w:val="34"/>
  </w:num>
  <w:num w:numId="38" w16cid:durableId="1587960178">
    <w:abstractNumId w:val="26"/>
  </w:num>
  <w:num w:numId="39" w16cid:durableId="1500585765">
    <w:abstractNumId w:val="5"/>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14">
  <w:zoom w:percent="100"/>
  <w:displayBackgroundShape/>
  <w:hideSpellingErrors/>
  <w:hideGrammaticalErrors/>
  <w:attachedTemplate r:id="rId1"/>
  <w:trackRevisions w:val="fals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34D"/>
    <w:rsid w:val="00002591"/>
    <w:rsid w:val="00011F74"/>
    <w:rsid w:val="000140A1"/>
    <w:rsid w:val="00015E52"/>
    <w:rsid w:val="000173B2"/>
    <w:rsid w:val="00025926"/>
    <w:rsid w:val="00036A09"/>
    <w:rsid w:val="000375F2"/>
    <w:rsid w:val="00045521"/>
    <w:rsid w:val="000606AE"/>
    <w:rsid w:val="0006454F"/>
    <w:rsid w:val="00065636"/>
    <w:rsid w:val="0006728D"/>
    <w:rsid w:val="00067E89"/>
    <w:rsid w:val="00073781"/>
    <w:rsid w:val="00074C30"/>
    <w:rsid w:val="00092914"/>
    <w:rsid w:val="000B2AB0"/>
    <w:rsid w:val="000B48DC"/>
    <w:rsid w:val="000B5BD3"/>
    <w:rsid w:val="000D497A"/>
    <w:rsid w:val="000E6B6F"/>
    <w:rsid w:val="000F37AC"/>
    <w:rsid w:val="000F79EA"/>
    <w:rsid w:val="0010301C"/>
    <w:rsid w:val="00104FE3"/>
    <w:rsid w:val="0010590C"/>
    <w:rsid w:val="00105F28"/>
    <w:rsid w:val="00106C03"/>
    <w:rsid w:val="00116E58"/>
    <w:rsid w:val="001234EB"/>
    <w:rsid w:val="00123C5B"/>
    <w:rsid w:val="00135BB5"/>
    <w:rsid w:val="00137FA9"/>
    <w:rsid w:val="001402BF"/>
    <w:rsid w:val="00144514"/>
    <w:rsid w:val="001542A2"/>
    <w:rsid w:val="00155D63"/>
    <w:rsid w:val="00170249"/>
    <w:rsid w:val="001868EB"/>
    <w:rsid w:val="00194AEB"/>
    <w:rsid w:val="001968B8"/>
    <w:rsid w:val="001975FD"/>
    <w:rsid w:val="001A275C"/>
    <w:rsid w:val="001B0215"/>
    <w:rsid w:val="001B58F7"/>
    <w:rsid w:val="001C4367"/>
    <w:rsid w:val="001D1D50"/>
    <w:rsid w:val="001E6DB5"/>
    <w:rsid w:val="00202FFA"/>
    <w:rsid w:val="00205108"/>
    <w:rsid w:val="00216E3A"/>
    <w:rsid w:val="002234C3"/>
    <w:rsid w:val="00230770"/>
    <w:rsid w:val="00230FF9"/>
    <w:rsid w:val="002338FA"/>
    <w:rsid w:val="00243252"/>
    <w:rsid w:val="00247757"/>
    <w:rsid w:val="00252234"/>
    <w:rsid w:val="00252293"/>
    <w:rsid w:val="00257F63"/>
    <w:rsid w:val="00286C6D"/>
    <w:rsid w:val="002A2414"/>
    <w:rsid w:val="002A7A56"/>
    <w:rsid w:val="002B23CD"/>
    <w:rsid w:val="002C1503"/>
    <w:rsid w:val="002C247B"/>
    <w:rsid w:val="002D1EC3"/>
    <w:rsid w:val="002D29EC"/>
    <w:rsid w:val="002D2DE6"/>
    <w:rsid w:val="002D3861"/>
    <w:rsid w:val="002F0A10"/>
    <w:rsid w:val="002F48F9"/>
    <w:rsid w:val="00303658"/>
    <w:rsid w:val="003166F8"/>
    <w:rsid w:val="003179F3"/>
    <w:rsid w:val="00320217"/>
    <w:rsid w:val="003227A1"/>
    <w:rsid w:val="0032512F"/>
    <w:rsid w:val="0033343D"/>
    <w:rsid w:val="00350326"/>
    <w:rsid w:val="003509B7"/>
    <w:rsid w:val="00355B3D"/>
    <w:rsid w:val="003613EA"/>
    <w:rsid w:val="0036534D"/>
    <w:rsid w:val="0037599E"/>
    <w:rsid w:val="00397962"/>
    <w:rsid w:val="003A1E95"/>
    <w:rsid w:val="003B2564"/>
    <w:rsid w:val="003B5F4A"/>
    <w:rsid w:val="003B742A"/>
    <w:rsid w:val="003B7793"/>
    <w:rsid w:val="003C30F6"/>
    <w:rsid w:val="003D290D"/>
    <w:rsid w:val="003D3E84"/>
    <w:rsid w:val="003D41F2"/>
    <w:rsid w:val="003E23B9"/>
    <w:rsid w:val="00400721"/>
    <w:rsid w:val="00401425"/>
    <w:rsid w:val="004056B8"/>
    <w:rsid w:val="0041278B"/>
    <w:rsid w:val="00412F18"/>
    <w:rsid w:val="00416738"/>
    <w:rsid w:val="00433CD3"/>
    <w:rsid w:val="004353D3"/>
    <w:rsid w:val="00437254"/>
    <w:rsid w:val="00440D31"/>
    <w:rsid w:val="00446E7A"/>
    <w:rsid w:val="00450E09"/>
    <w:rsid w:val="00450EBF"/>
    <w:rsid w:val="00454F54"/>
    <w:rsid w:val="004657D4"/>
    <w:rsid w:val="00466639"/>
    <w:rsid w:val="00466CBE"/>
    <w:rsid w:val="00481FF6"/>
    <w:rsid w:val="00485786"/>
    <w:rsid w:val="00492729"/>
    <w:rsid w:val="00495139"/>
    <w:rsid w:val="004965F9"/>
    <w:rsid w:val="004A1935"/>
    <w:rsid w:val="004A5339"/>
    <w:rsid w:val="004A617E"/>
    <w:rsid w:val="004B3B74"/>
    <w:rsid w:val="004C6204"/>
    <w:rsid w:val="004D0B3A"/>
    <w:rsid w:val="004D6356"/>
    <w:rsid w:val="004D64E7"/>
    <w:rsid w:val="004D7076"/>
    <w:rsid w:val="004E5A4F"/>
    <w:rsid w:val="004F17E0"/>
    <w:rsid w:val="00521F3E"/>
    <w:rsid w:val="005237C9"/>
    <w:rsid w:val="00530BBA"/>
    <w:rsid w:val="005348BF"/>
    <w:rsid w:val="00545D8E"/>
    <w:rsid w:val="0054792D"/>
    <w:rsid w:val="005511CC"/>
    <w:rsid w:val="00555C22"/>
    <w:rsid w:val="005578FE"/>
    <w:rsid w:val="0056018F"/>
    <w:rsid w:val="00566B5B"/>
    <w:rsid w:val="0056739D"/>
    <w:rsid w:val="005739A0"/>
    <w:rsid w:val="00576375"/>
    <w:rsid w:val="005775EB"/>
    <w:rsid w:val="0058705A"/>
    <w:rsid w:val="00594621"/>
    <w:rsid w:val="00595584"/>
    <w:rsid w:val="00597504"/>
    <w:rsid w:val="005A381D"/>
    <w:rsid w:val="005A5D6F"/>
    <w:rsid w:val="005A6FF9"/>
    <w:rsid w:val="005C2C77"/>
    <w:rsid w:val="005C4033"/>
    <w:rsid w:val="005D0C93"/>
    <w:rsid w:val="005D29CF"/>
    <w:rsid w:val="005D738B"/>
    <w:rsid w:val="005F1043"/>
    <w:rsid w:val="005F1A75"/>
    <w:rsid w:val="005F1AC5"/>
    <w:rsid w:val="005F28EE"/>
    <w:rsid w:val="006023FC"/>
    <w:rsid w:val="00616D6B"/>
    <w:rsid w:val="00633841"/>
    <w:rsid w:val="00635D35"/>
    <w:rsid w:val="00653457"/>
    <w:rsid w:val="00656385"/>
    <w:rsid w:val="00661E3B"/>
    <w:rsid w:val="0069355F"/>
    <w:rsid w:val="0069430D"/>
    <w:rsid w:val="006B0607"/>
    <w:rsid w:val="006B2500"/>
    <w:rsid w:val="006C01A4"/>
    <w:rsid w:val="006C1B4F"/>
    <w:rsid w:val="006C22CF"/>
    <w:rsid w:val="006D5FB6"/>
    <w:rsid w:val="006E2279"/>
    <w:rsid w:val="006F4DDF"/>
    <w:rsid w:val="007018F4"/>
    <w:rsid w:val="00712E68"/>
    <w:rsid w:val="0072740D"/>
    <w:rsid w:val="007319F3"/>
    <w:rsid w:val="007412CD"/>
    <w:rsid w:val="007472DE"/>
    <w:rsid w:val="00760BFE"/>
    <w:rsid w:val="007611DC"/>
    <w:rsid w:val="00762F13"/>
    <w:rsid w:val="007738F4"/>
    <w:rsid w:val="00775094"/>
    <w:rsid w:val="00775C58"/>
    <w:rsid w:val="007841BA"/>
    <w:rsid w:val="00785359"/>
    <w:rsid w:val="00791708"/>
    <w:rsid w:val="00797DC8"/>
    <w:rsid w:val="007A2530"/>
    <w:rsid w:val="007A38C0"/>
    <w:rsid w:val="007B06A6"/>
    <w:rsid w:val="007B2BDE"/>
    <w:rsid w:val="007B5B7A"/>
    <w:rsid w:val="007C0B01"/>
    <w:rsid w:val="007C114C"/>
    <w:rsid w:val="007C119A"/>
    <w:rsid w:val="007D3E56"/>
    <w:rsid w:val="007D7B21"/>
    <w:rsid w:val="00801A2A"/>
    <w:rsid w:val="00802373"/>
    <w:rsid w:val="0080576A"/>
    <w:rsid w:val="00805AE7"/>
    <w:rsid w:val="00810A83"/>
    <w:rsid w:val="0081383D"/>
    <w:rsid w:val="00820553"/>
    <w:rsid w:val="00822D9D"/>
    <w:rsid w:val="00823890"/>
    <w:rsid w:val="00836C39"/>
    <w:rsid w:val="00840C82"/>
    <w:rsid w:val="00843BAA"/>
    <w:rsid w:val="00852FAF"/>
    <w:rsid w:val="008542DF"/>
    <w:rsid w:val="0087072D"/>
    <w:rsid w:val="008708EF"/>
    <w:rsid w:val="00875530"/>
    <w:rsid w:val="00875A43"/>
    <w:rsid w:val="008A7136"/>
    <w:rsid w:val="008C162B"/>
    <w:rsid w:val="008C6867"/>
    <w:rsid w:val="008D7F41"/>
    <w:rsid w:val="008E2E55"/>
    <w:rsid w:val="008E4030"/>
    <w:rsid w:val="008E4120"/>
    <w:rsid w:val="008E7B0E"/>
    <w:rsid w:val="008F19CC"/>
    <w:rsid w:val="008F6CD0"/>
    <w:rsid w:val="008F762F"/>
    <w:rsid w:val="008F7D23"/>
    <w:rsid w:val="0090240E"/>
    <w:rsid w:val="00907988"/>
    <w:rsid w:val="00931AC3"/>
    <w:rsid w:val="00951FFF"/>
    <w:rsid w:val="0095443D"/>
    <w:rsid w:val="009606AF"/>
    <w:rsid w:val="00963CA7"/>
    <w:rsid w:val="009650F0"/>
    <w:rsid w:val="0098484F"/>
    <w:rsid w:val="0098706B"/>
    <w:rsid w:val="00987790"/>
    <w:rsid w:val="00995DE4"/>
    <w:rsid w:val="009A0717"/>
    <w:rsid w:val="009A08BB"/>
    <w:rsid w:val="009A1201"/>
    <w:rsid w:val="009A67CD"/>
    <w:rsid w:val="009A6B1C"/>
    <w:rsid w:val="009A7C80"/>
    <w:rsid w:val="009B6F4D"/>
    <w:rsid w:val="009B7B62"/>
    <w:rsid w:val="009C385C"/>
    <w:rsid w:val="009C53B8"/>
    <w:rsid w:val="009C72DF"/>
    <w:rsid w:val="009E06AD"/>
    <w:rsid w:val="009E1562"/>
    <w:rsid w:val="009E2B9B"/>
    <w:rsid w:val="009F0999"/>
    <w:rsid w:val="009F73CD"/>
    <w:rsid w:val="00A0174B"/>
    <w:rsid w:val="00A101D0"/>
    <w:rsid w:val="00A15CC2"/>
    <w:rsid w:val="00A15DFE"/>
    <w:rsid w:val="00A20A79"/>
    <w:rsid w:val="00A218BB"/>
    <w:rsid w:val="00A27D2E"/>
    <w:rsid w:val="00A33CEC"/>
    <w:rsid w:val="00A352A7"/>
    <w:rsid w:val="00A372BB"/>
    <w:rsid w:val="00A4326C"/>
    <w:rsid w:val="00A4401A"/>
    <w:rsid w:val="00A54198"/>
    <w:rsid w:val="00A62612"/>
    <w:rsid w:val="00A63E39"/>
    <w:rsid w:val="00A66256"/>
    <w:rsid w:val="00A710DA"/>
    <w:rsid w:val="00A73B0B"/>
    <w:rsid w:val="00A817AC"/>
    <w:rsid w:val="00A9159C"/>
    <w:rsid w:val="00A95F27"/>
    <w:rsid w:val="00A972F0"/>
    <w:rsid w:val="00AA225E"/>
    <w:rsid w:val="00AB638A"/>
    <w:rsid w:val="00AC5158"/>
    <w:rsid w:val="00AC760C"/>
    <w:rsid w:val="00AE032B"/>
    <w:rsid w:val="00AE3D2F"/>
    <w:rsid w:val="00AE7CB0"/>
    <w:rsid w:val="00B00332"/>
    <w:rsid w:val="00B02882"/>
    <w:rsid w:val="00B1320E"/>
    <w:rsid w:val="00B164D0"/>
    <w:rsid w:val="00B2155F"/>
    <w:rsid w:val="00B366DB"/>
    <w:rsid w:val="00B40E58"/>
    <w:rsid w:val="00B44195"/>
    <w:rsid w:val="00B4722B"/>
    <w:rsid w:val="00B52967"/>
    <w:rsid w:val="00B5715F"/>
    <w:rsid w:val="00B639F5"/>
    <w:rsid w:val="00B70A5A"/>
    <w:rsid w:val="00B72A72"/>
    <w:rsid w:val="00B76505"/>
    <w:rsid w:val="00B82749"/>
    <w:rsid w:val="00B83C07"/>
    <w:rsid w:val="00BB7B7A"/>
    <w:rsid w:val="00BB7E32"/>
    <w:rsid w:val="00BD1862"/>
    <w:rsid w:val="00BD2C0A"/>
    <w:rsid w:val="00BD4FC6"/>
    <w:rsid w:val="00BE29DA"/>
    <w:rsid w:val="00BE3E2F"/>
    <w:rsid w:val="00BE6DC4"/>
    <w:rsid w:val="00BF084D"/>
    <w:rsid w:val="00BF65EB"/>
    <w:rsid w:val="00C23415"/>
    <w:rsid w:val="00C30AE5"/>
    <w:rsid w:val="00C313A8"/>
    <w:rsid w:val="00C32922"/>
    <w:rsid w:val="00C42C93"/>
    <w:rsid w:val="00C45293"/>
    <w:rsid w:val="00C614B7"/>
    <w:rsid w:val="00C63D97"/>
    <w:rsid w:val="00C728F5"/>
    <w:rsid w:val="00C7409B"/>
    <w:rsid w:val="00C762F3"/>
    <w:rsid w:val="00C81860"/>
    <w:rsid w:val="00C924A4"/>
    <w:rsid w:val="00C944B1"/>
    <w:rsid w:val="00C94830"/>
    <w:rsid w:val="00CA19E6"/>
    <w:rsid w:val="00CA6346"/>
    <w:rsid w:val="00CB0C16"/>
    <w:rsid w:val="00CB4BF3"/>
    <w:rsid w:val="00CB4ECD"/>
    <w:rsid w:val="00CB5890"/>
    <w:rsid w:val="00CE167F"/>
    <w:rsid w:val="00CE4558"/>
    <w:rsid w:val="00CE4C09"/>
    <w:rsid w:val="00CE4C95"/>
    <w:rsid w:val="00CE5465"/>
    <w:rsid w:val="00CE7DB3"/>
    <w:rsid w:val="00CE7FF1"/>
    <w:rsid w:val="00CF137D"/>
    <w:rsid w:val="00D067D7"/>
    <w:rsid w:val="00D078CA"/>
    <w:rsid w:val="00D32B22"/>
    <w:rsid w:val="00D33092"/>
    <w:rsid w:val="00D3795D"/>
    <w:rsid w:val="00D423DE"/>
    <w:rsid w:val="00D5184E"/>
    <w:rsid w:val="00D60A4C"/>
    <w:rsid w:val="00D62BF1"/>
    <w:rsid w:val="00D75C2B"/>
    <w:rsid w:val="00D7606F"/>
    <w:rsid w:val="00D76EB7"/>
    <w:rsid w:val="00D77625"/>
    <w:rsid w:val="00D83271"/>
    <w:rsid w:val="00D840A9"/>
    <w:rsid w:val="00D8517C"/>
    <w:rsid w:val="00D85FAC"/>
    <w:rsid w:val="00D96C6C"/>
    <w:rsid w:val="00DA1944"/>
    <w:rsid w:val="00DA3F7A"/>
    <w:rsid w:val="00DA527B"/>
    <w:rsid w:val="00DB0936"/>
    <w:rsid w:val="00DB28C0"/>
    <w:rsid w:val="00DB4996"/>
    <w:rsid w:val="00DB4BF2"/>
    <w:rsid w:val="00DC1F5F"/>
    <w:rsid w:val="00DD743C"/>
    <w:rsid w:val="00DE677B"/>
    <w:rsid w:val="00E020FB"/>
    <w:rsid w:val="00E0582D"/>
    <w:rsid w:val="00E14B35"/>
    <w:rsid w:val="00E25403"/>
    <w:rsid w:val="00E34D92"/>
    <w:rsid w:val="00E37FA6"/>
    <w:rsid w:val="00E64868"/>
    <w:rsid w:val="00E663E3"/>
    <w:rsid w:val="00E74550"/>
    <w:rsid w:val="00E75C08"/>
    <w:rsid w:val="00E77BDB"/>
    <w:rsid w:val="00E80CC5"/>
    <w:rsid w:val="00E83830"/>
    <w:rsid w:val="00E8765D"/>
    <w:rsid w:val="00EB1F87"/>
    <w:rsid w:val="00EC7044"/>
    <w:rsid w:val="00ED32F6"/>
    <w:rsid w:val="00ED342B"/>
    <w:rsid w:val="00ED3437"/>
    <w:rsid w:val="00ED3C12"/>
    <w:rsid w:val="00ED5E59"/>
    <w:rsid w:val="00EF471E"/>
    <w:rsid w:val="00F01926"/>
    <w:rsid w:val="00F03832"/>
    <w:rsid w:val="00F22D15"/>
    <w:rsid w:val="00F43F9E"/>
    <w:rsid w:val="00F46E43"/>
    <w:rsid w:val="00F52E19"/>
    <w:rsid w:val="00F56A33"/>
    <w:rsid w:val="00F62B81"/>
    <w:rsid w:val="00F65D64"/>
    <w:rsid w:val="00F86B7B"/>
    <w:rsid w:val="00F90DC7"/>
    <w:rsid w:val="00F91C70"/>
    <w:rsid w:val="00FA66A3"/>
    <w:rsid w:val="00FB2797"/>
    <w:rsid w:val="00FB5C2F"/>
    <w:rsid w:val="00FC4DE0"/>
    <w:rsid w:val="00FE3887"/>
    <w:rsid w:val="00FF0731"/>
    <w:rsid w:val="00FF3986"/>
    <w:rsid w:val="266C6683"/>
    <w:rsid w:val="3A62A94D"/>
    <w:rsid w:val="3DAB978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B521D6"/>
  <w15:chartTrackingRefBased/>
  <w15:docId w15:val="{DE6D4D78-5F7F-4ED1-8FFF-3C6CEB1E2C1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p14">
  <w:docDefaults>
    <w:rPrDefault>
      <w:rPr>
        <w:rFonts w:asciiTheme="minorHAnsi" w:hAnsiTheme="minorHAnsi" w:eastAsia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3A1E95"/>
    <w:rPr>
      <w:rFonts w:cstheme="minorHAnsi"/>
      <w:sz w:val="22"/>
      <w:szCs w:val="22"/>
    </w:rPr>
  </w:style>
  <w:style w:type="paragraph" w:styleId="Heading1">
    <w:name w:val="heading 1"/>
    <w:basedOn w:val="Normal"/>
    <w:next w:val="Normal"/>
    <w:link w:val="Heading1Char"/>
    <w:autoRedefine/>
    <w:uiPriority w:val="9"/>
    <w:qFormat/>
    <w:rsid w:val="00C81860"/>
    <w:pPr>
      <w:keepNext/>
      <w:keepLines/>
      <w:spacing w:line="360" w:lineRule="auto"/>
      <w:outlineLvl w:val="0"/>
    </w:pPr>
    <w:rPr>
      <w:rFonts w:asciiTheme="majorHAnsi" w:hAnsiTheme="majorHAnsi" w:eastAsiaTheme="majorEastAsia" w:cstheme="majorHAnsi"/>
      <w:b/>
      <w:bCs/>
      <w:color w:val="FFFFFF" w:themeColor="background1"/>
      <w:sz w:val="48"/>
      <w:szCs w:val="40"/>
    </w:rPr>
  </w:style>
  <w:style w:type="paragraph" w:styleId="Heading2">
    <w:name w:val="heading 2"/>
    <w:basedOn w:val="Title"/>
    <w:next w:val="Normal"/>
    <w:link w:val="Heading2Char"/>
    <w:uiPriority w:val="9"/>
    <w:unhideWhenUsed/>
    <w:qFormat/>
    <w:rsid w:val="00A66256"/>
    <w:pPr>
      <w:spacing w:line="276" w:lineRule="auto"/>
      <w:outlineLvl w:val="1"/>
    </w:pPr>
  </w:style>
  <w:style w:type="paragraph" w:styleId="Heading3">
    <w:name w:val="heading 3"/>
    <w:basedOn w:val="Heading1"/>
    <w:next w:val="Normal"/>
    <w:link w:val="Heading3Char"/>
    <w:uiPriority w:val="9"/>
    <w:unhideWhenUsed/>
    <w:qFormat/>
    <w:rsid w:val="00820553"/>
    <w:pPr>
      <w:spacing w:line="240" w:lineRule="auto"/>
      <w:ind w:left="284"/>
      <w:outlineLvl w:val="2"/>
    </w:pPr>
    <w:rPr>
      <w:sz w:val="96"/>
      <w:szCs w:val="96"/>
    </w:rPr>
  </w:style>
  <w:style w:type="paragraph" w:styleId="Heading4">
    <w:name w:val="heading 4"/>
    <w:basedOn w:val="Normal"/>
    <w:next w:val="Normal"/>
    <w:link w:val="Heading4Char"/>
    <w:uiPriority w:val="9"/>
    <w:semiHidden/>
    <w:unhideWhenUsed/>
    <w:qFormat/>
    <w:rsid w:val="007D3E56"/>
    <w:pPr>
      <w:keepNext/>
      <w:keepLines/>
      <w:spacing w:before="40"/>
      <w:outlineLvl w:val="3"/>
    </w:pPr>
    <w:rPr>
      <w:rFonts w:asciiTheme="majorHAnsi" w:hAnsiTheme="majorHAnsi" w:eastAsiaTheme="majorEastAsia" w:cstheme="majorBidi"/>
      <w:i/>
      <w:iCs/>
      <w:color w:val="2F5496" w:themeColor="accent1" w:themeShade="B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autoRedefine/>
    <w:uiPriority w:val="99"/>
    <w:unhideWhenUsed/>
    <w:qFormat/>
    <w:rsid w:val="00DA1944"/>
    <w:pPr>
      <w:tabs>
        <w:tab w:val="center" w:pos="4513"/>
        <w:tab w:val="right" w:pos="9026"/>
      </w:tabs>
      <w:spacing w:line="360" w:lineRule="auto"/>
    </w:pPr>
    <w:rPr>
      <w:sz w:val="56"/>
    </w:rPr>
  </w:style>
  <w:style w:type="character" w:styleId="HeaderChar" w:customStyle="1">
    <w:name w:val="Header Char"/>
    <w:basedOn w:val="DefaultParagraphFont"/>
    <w:link w:val="Header"/>
    <w:uiPriority w:val="99"/>
    <w:rsid w:val="00DA1944"/>
    <w:rPr>
      <w:rFonts w:ascii="Gotham" w:hAnsi="Gotham"/>
      <w:sz w:val="56"/>
    </w:rPr>
  </w:style>
  <w:style w:type="character" w:styleId="Heading1Char" w:customStyle="1">
    <w:name w:val="Heading 1 Char"/>
    <w:basedOn w:val="DefaultParagraphFont"/>
    <w:link w:val="Heading1"/>
    <w:uiPriority w:val="9"/>
    <w:rsid w:val="00C81860"/>
    <w:rPr>
      <w:rFonts w:asciiTheme="majorHAnsi" w:hAnsiTheme="majorHAnsi" w:eastAsiaTheme="majorEastAsia" w:cstheme="majorHAnsi"/>
      <w:b/>
      <w:bCs/>
      <w:color w:val="FFFFFF" w:themeColor="background1"/>
      <w:sz w:val="48"/>
      <w:szCs w:val="40"/>
    </w:rPr>
  </w:style>
  <w:style w:type="paragraph" w:styleId="Footer">
    <w:name w:val="footer"/>
    <w:basedOn w:val="Normal"/>
    <w:link w:val="FooterChar"/>
    <w:uiPriority w:val="99"/>
    <w:unhideWhenUsed/>
    <w:rsid w:val="00F56A33"/>
    <w:pPr>
      <w:tabs>
        <w:tab w:val="center" w:pos="4513"/>
        <w:tab w:val="right" w:pos="9026"/>
      </w:tabs>
    </w:pPr>
  </w:style>
  <w:style w:type="character" w:styleId="FooterChar" w:customStyle="1">
    <w:name w:val="Footer Char"/>
    <w:basedOn w:val="DefaultParagraphFont"/>
    <w:link w:val="Footer"/>
    <w:uiPriority w:val="99"/>
    <w:rsid w:val="00F56A33"/>
    <w:rPr>
      <w:rFonts w:ascii="Gotham" w:hAnsi="Gotham"/>
    </w:rPr>
  </w:style>
  <w:style w:type="character" w:styleId="Heading2Char" w:customStyle="1">
    <w:name w:val="Heading 2 Char"/>
    <w:basedOn w:val="DefaultParagraphFont"/>
    <w:link w:val="Heading2"/>
    <w:uiPriority w:val="9"/>
    <w:rsid w:val="00A66256"/>
    <w:rPr>
      <w:rFonts w:cstheme="minorHAnsi"/>
      <w:b/>
      <w:bCs/>
      <w:color w:val="002060"/>
    </w:rPr>
  </w:style>
  <w:style w:type="character" w:styleId="Heading3Char" w:customStyle="1">
    <w:name w:val="Heading 3 Char"/>
    <w:basedOn w:val="DefaultParagraphFont"/>
    <w:link w:val="Heading3"/>
    <w:uiPriority w:val="9"/>
    <w:rsid w:val="00820553"/>
    <w:rPr>
      <w:rFonts w:asciiTheme="majorHAnsi" w:hAnsiTheme="majorHAnsi" w:eastAsiaTheme="majorEastAsia" w:cstheme="majorHAnsi"/>
      <w:b/>
      <w:bCs/>
      <w:color w:val="FFFFFF" w:themeColor="background1"/>
      <w:sz w:val="96"/>
      <w:szCs w:val="96"/>
    </w:rPr>
  </w:style>
  <w:style w:type="table" w:styleId="TableGrid">
    <w:name w:val="Table Grid"/>
    <w:basedOn w:val="TableNormal"/>
    <w:uiPriority w:val="59"/>
    <w:rsid w:val="00F56A33"/>
    <w:rPr>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Strong">
    <w:name w:val="Strong"/>
    <w:basedOn w:val="DefaultParagraphFont"/>
    <w:uiPriority w:val="22"/>
    <w:qFormat/>
    <w:rsid w:val="0090240E"/>
    <w:rPr>
      <w:b/>
      <w:bCs/>
    </w:rPr>
  </w:style>
  <w:style w:type="paragraph" w:styleId="TOC1">
    <w:name w:val="toc 1"/>
    <w:basedOn w:val="Normal"/>
    <w:next w:val="Normal"/>
    <w:autoRedefine/>
    <w:uiPriority w:val="39"/>
    <w:unhideWhenUsed/>
    <w:rsid w:val="00C762F3"/>
    <w:pPr>
      <w:tabs>
        <w:tab w:val="right" w:leader="dot" w:pos="10456"/>
      </w:tabs>
      <w:spacing w:before="120"/>
    </w:pPr>
    <w:rPr>
      <w:rFonts w:asciiTheme="majorHAnsi" w:hAnsiTheme="majorHAnsi" w:cstheme="majorHAnsi"/>
      <w:b/>
      <w:bCs/>
      <w:caps/>
      <w:sz w:val="24"/>
      <w:szCs w:val="24"/>
    </w:rPr>
  </w:style>
  <w:style w:type="character" w:styleId="Hyperlink">
    <w:name w:val="Hyperlink"/>
    <w:basedOn w:val="DefaultParagraphFont"/>
    <w:uiPriority w:val="99"/>
    <w:unhideWhenUsed/>
    <w:rsid w:val="00840C82"/>
    <w:rPr>
      <w:color w:val="0563C1" w:themeColor="hyperlink"/>
      <w:u w:val="single"/>
    </w:rPr>
  </w:style>
  <w:style w:type="table" w:styleId="AssessmrntBrief" w:customStyle="1">
    <w:name w:val="Assessmrnt Brief"/>
    <w:basedOn w:val="TableNormal"/>
    <w:uiPriority w:val="99"/>
    <w:rsid w:val="00B366DB"/>
    <w:tblPr/>
  </w:style>
  <w:style w:type="paragraph" w:styleId="ListParagraph">
    <w:name w:val="List Paragraph"/>
    <w:basedOn w:val="Normal"/>
    <w:uiPriority w:val="34"/>
    <w:qFormat/>
    <w:rsid w:val="000B2AB0"/>
    <w:pPr>
      <w:ind w:left="720"/>
      <w:contextualSpacing/>
    </w:pPr>
  </w:style>
  <w:style w:type="paragraph" w:styleId="Title">
    <w:name w:val="Title"/>
    <w:basedOn w:val="Normal"/>
    <w:next w:val="Normal"/>
    <w:link w:val="TitleChar"/>
    <w:uiPriority w:val="10"/>
    <w:qFormat/>
    <w:rsid w:val="00C94830"/>
    <w:rPr>
      <w:b/>
      <w:bCs/>
      <w:color w:val="002060"/>
      <w:sz w:val="24"/>
      <w:szCs w:val="24"/>
    </w:rPr>
  </w:style>
  <w:style w:type="character" w:styleId="TitleChar" w:customStyle="1">
    <w:name w:val="Title Char"/>
    <w:basedOn w:val="DefaultParagraphFont"/>
    <w:link w:val="Title"/>
    <w:uiPriority w:val="10"/>
    <w:rsid w:val="00C94830"/>
    <w:rPr>
      <w:rFonts w:cstheme="minorHAnsi"/>
      <w:b/>
      <w:bCs/>
      <w:color w:val="002060"/>
    </w:rPr>
  </w:style>
  <w:style w:type="character" w:styleId="PageNumber">
    <w:name w:val="page number"/>
    <w:basedOn w:val="DefaultParagraphFont"/>
    <w:uiPriority w:val="99"/>
    <w:semiHidden/>
    <w:unhideWhenUsed/>
    <w:rsid w:val="005237C9"/>
  </w:style>
  <w:style w:type="paragraph" w:styleId="TOC2">
    <w:name w:val="toc 2"/>
    <w:basedOn w:val="Normal"/>
    <w:next w:val="Normal"/>
    <w:autoRedefine/>
    <w:uiPriority w:val="39"/>
    <w:unhideWhenUsed/>
    <w:rsid w:val="00123C5B"/>
    <w:pPr>
      <w:spacing w:before="240"/>
    </w:pPr>
    <w:rPr>
      <w:b/>
      <w:bCs/>
      <w:sz w:val="20"/>
      <w:szCs w:val="20"/>
    </w:rPr>
  </w:style>
  <w:style w:type="paragraph" w:styleId="TOC3">
    <w:name w:val="toc 3"/>
    <w:basedOn w:val="Normal"/>
    <w:next w:val="Normal"/>
    <w:autoRedefine/>
    <w:uiPriority w:val="39"/>
    <w:unhideWhenUsed/>
    <w:rsid w:val="00123C5B"/>
    <w:pPr>
      <w:ind w:left="220"/>
    </w:pPr>
    <w:rPr>
      <w:sz w:val="20"/>
      <w:szCs w:val="20"/>
    </w:rPr>
  </w:style>
  <w:style w:type="paragraph" w:styleId="TOC4">
    <w:name w:val="toc 4"/>
    <w:basedOn w:val="Normal"/>
    <w:next w:val="Normal"/>
    <w:autoRedefine/>
    <w:uiPriority w:val="39"/>
    <w:unhideWhenUsed/>
    <w:rsid w:val="00123C5B"/>
    <w:pPr>
      <w:ind w:left="440"/>
    </w:pPr>
    <w:rPr>
      <w:sz w:val="20"/>
      <w:szCs w:val="20"/>
    </w:rPr>
  </w:style>
  <w:style w:type="paragraph" w:styleId="TOC5">
    <w:name w:val="toc 5"/>
    <w:basedOn w:val="Normal"/>
    <w:next w:val="Normal"/>
    <w:autoRedefine/>
    <w:uiPriority w:val="39"/>
    <w:unhideWhenUsed/>
    <w:rsid w:val="00123C5B"/>
    <w:pPr>
      <w:ind w:left="660"/>
    </w:pPr>
    <w:rPr>
      <w:sz w:val="20"/>
      <w:szCs w:val="20"/>
    </w:rPr>
  </w:style>
  <w:style w:type="paragraph" w:styleId="TOC6">
    <w:name w:val="toc 6"/>
    <w:basedOn w:val="Normal"/>
    <w:next w:val="Normal"/>
    <w:autoRedefine/>
    <w:uiPriority w:val="39"/>
    <w:unhideWhenUsed/>
    <w:rsid w:val="00123C5B"/>
    <w:pPr>
      <w:ind w:left="880"/>
    </w:pPr>
    <w:rPr>
      <w:sz w:val="20"/>
      <w:szCs w:val="20"/>
    </w:rPr>
  </w:style>
  <w:style w:type="paragraph" w:styleId="TOC7">
    <w:name w:val="toc 7"/>
    <w:basedOn w:val="Normal"/>
    <w:next w:val="Normal"/>
    <w:autoRedefine/>
    <w:uiPriority w:val="39"/>
    <w:unhideWhenUsed/>
    <w:rsid w:val="00123C5B"/>
    <w:pPr>
      <w:ind w:left="1100"/>
    </w:pPr>
    <w:rPr>
      <w:sz w:val="20"/>
      <w:szCs w:val="20"/>
    </w:rPr>
  </w:style>
  <w:style w:type="paragraph" w:styleId="TOC8">
    <w:name w:val="toc 8"/>
    <w:basedOn w:val="Normal"/>
    <w:next w:val="Normal"/>
    <w:autoRedefine/>
    <w:uiPriority w:val="39"/>
    <w:unhideWhenUsed/>
    <w:rsid w:val="00123C5B"/>
    <w:pPr>
      <w:ind w:left="1320"/>
    </w:pPr>
    <w:rPr>
      <w:sz w:val="20"/>
      <w:szCs w:val="20"/>
    </w:rPr>
  </w:style>
  <w:style w:type="paragraph" w:styleId="TOC9">
    <w:name w:val="toc 9"/>
    <w:basedOn w:val="Normal"/>
    <w:next w:val="Normal"/>
    <w:autoRedefine/>
    <w:uiPriority w:val="39"/>
    <w:unhideWhenUsed/>
    <w:rsid w:val="00123C5B"/>
    <w:pPr>
      <w:ind w:left="1540"/>
    </w:pPr>
    <w:rPr>
      <w:sz w:val="20"/>
      <w:szCs w:val="20"/>
    </w:rPr>
  </w:style>
  <w:style w:type="character" w:styleId="UnresolvedMention">
    <w:name w:val="Unresolved Mention"/>
    <w:basedOn w:val="DefaultParagraphFont"/>
    <w:uiPriority w:val="99"/>
    <w:semiHidden/>
    <w:unhideWhenUsed/>
    <w:rsid w:val="00B82749"/>
    <w:rPr>
      <w:color w:val="605E5C"/>
      <w:shd w:val="clear" w:color="auto" w:fill="E1DFDD"/>
    </w:rPr>
  </w:style>
  <w:style w:type="character" w:styleId="FollowedHyperlink">
    <w:name w:val="FollowedHyperlink"/>
    <w:basedOn w:val="DefaultParagraphFont"/>
    <w:uiPriority w:val="99"/>
    <w:semiHidden/>
    <w:unhideWhenUsed/>
    <w:rsid w:val="00B82749"/>
    <w:rPr>
      <w:color w:val="954F72" w:themeColor="followedHyperlink"/>
      <w:u w:val="single"/>
    </w:rPr>
  </w:style>
  <w:style w:type="character" w:styleId="CommentReference">
    <w:name w:val="annotation reference"/>
    <w:basedOn w:val="DefaultParagraphFont"/>
    <w:uiPriority w:val="99"/>
    <w:semiHidden/>
    <w:unhideWhenUsed/>
    <w:rsid w:val="000606AE"/>
    <w:rPr>
      <w:sz w:val="16"/>
      <w:szCs w:val="16"/>
    </w:rPr>
  </w:style>
  <w:style w:type="paragraph" w:styleId="CommentText">
    <w:name w:val="annotation text"/>
    <w:basedOn w:val="Normal"/>
    <w:link w:val="CommentTextChar"/>
    <w:uiPriority w:val="99"/>
    <w:unhideWhenUsed/>
    <w:rsid w:val="000606AE"/>
    <w:rPr>
      <w:sz w:val="20"/>
      <w:szCs w:val="20"/>
    </w:rPr>
  </w:style>
  <w:style w:type="character" w:styleId="CommentTextChar" w:customStyle="1">
    <w:name w:val="Comment Text Char"/>
    <w:basedOn w:val="DefaultParagraphFont"/>
    <w:link w:val="CommentText"/>
    <w:uiPriority w:val="99"/>
    <w:rsid w:val="000606AE"/>
    <w:rPr>
      <w:rFonts w:cstheme="minorHAnsi"/>
      <w:sz w:val="20"/>
      <w:szCs w:val="20"/>
    </w:rPr>
  </w:style>
  <w:style w:type="paragraph" w:styleId="CommentSubject">
    <w:name w:val="annotation subject"/>
    <w:basedOn w:val="CommentText"/>
    <w:next w:val="CommentText"/>
    <w:link w:val="CommentSubjectChar"/>
    <w:uiPriority w:val="99"/>
    <w:semiHidden/>
    <w:unhideWhenUsed/>
    <w:rsid w:val="000606AE"/>
    <w:rPr>
      <w:b/>
      <w:bCs/>
    </w:rPr>
  </w:style>
  <w:style w:type="character" w:styleId="CommentSubjectChar" w:customStyle="1">
    <w:name w:val="Comment Subject Char"/>
    <w:basedOn w:val="CommentTextChar"/>
    <w:link w:val="CommentSubject"/>
    <w:uiPriority w:val="99"/>
    <w:semiHidden/>
    <w:rsid w:val="000606AE"/>
    <w:rPr>
      <w:rFonts w:cstheme="minorHAnsi"/>
      <w:b/>
      <w:bCs/>
      <w:sz w:val="20"/>
      <w:szCs w:val="20"/>
    </w:rPr>
  </w:style>
  <w:style w:type="paragraph" w:styleId="BalloonText">
    <w:name w:val="Balloon Text"/>
    <w:basedOn w:val="Normal"/>
    <w:link w:val="BalloonTextChar"/>
    <w:uiPriority w:val="99"/>
    <w:semiHidden/>
    <w:unhideWhenUsed/>
    <w:rsid w:val="004F17E0"/>
    <w:rPr>
      <w:rFonts w:ascii="Segoe UI" w:hAnsi="Segoe UI" w:cs="Segoe UI"/>
      <w:sz w:val="18"/>
      <w:szCs w:val="18"/>
    </w:rPr>
  </w:style>
  <w:style w:type="character" w:styleId="BalloonTextChar" w:customStyle="1">
    <w:name w:val="Balloon Text Char"/>
    <w:basedOn w:val="DefaultParagraphFont"/>
    <w:link w:val="BalloonText"/>
    <w:uiPriority w:val="99"/>
    <w:semiHidden/>
    <w:rsid w:val="004F17E0"/>
    <w:rPr>
      <w:rFonts w:ascii="Segoe UI" w:hAnsi="Segoe UI" w:cs="Segoe UI"/>
      <w:sz w:val="18"/>
      <w:szCs w:val="18"/>
    </w:rPr>
  </w:style>
  <w:style w:type="paragraph" w:styleId="NormalWeb">
    <w:name w:val="Normal (Web)"/>
    <w:basedOn w:val="Normal"/>
    <w:uiPriority w:val="99"/>
    <w:semiHidden/>
    <w:unhideWhenUsed/>
    <w:rsid w:val="00437254"/>
    <w:pPr>
      <w:spacing w:before="100" w:beforeAutospacing="1" w:after="100" w:afterAutospacing="1"/>
    </w:pPr>
    <w:rPr>
      <w:rFonts w:ascii="Times New Roman" w:hAnsi="Times New Roman" w:eastAsia="Times New Roman" w:cs="Times New Roman"/>
      <w:sz w:val="24"/>
      <w:szCs w:val="24"/>
      <w:lang w:val="en-US"/>
    </w:rPr>
  </w:style>
  <w:style w:type="character" w:styleId="Heading4Char" w:customStyle="1">
    <w:name w:val="Heading 4 Char"/>
    <w:basedOn w:val="DefaultParagraphFont"/>
    <w:link w:val="Heading4"/>
    <w:uiPriority w:val="9"/>
    <w:semiHidden/>
    <w:rsid w:val="007D3E56"/>
    <w:rPr>
      <w:rFonts w:asciiTheme="majorHAnsi" w:hAnsiTheme="majorHAnsi" w:eastAsiaTheme="majorEastAsia" w:cstheme="majorBidi"/>
      <w:i/>
      <w:iCs/>
      <w:color w:val="2F5496" w:themeColor="accent1" w:themeShade="BF"/>
      <w:sz w:val="22"/>
      <w:szCs w:val="22"/>
    </w:rPr>
  </w:style>
  <w:style w:type="paragraph" w:styleId="BodyText">
    <w:name w:val="Body Text"/>
    <w:basedOn w:val="Normal"/>
    <w:link w:val="BodyTextChar"/>
    <w:rsid w:val="007D3E56"/>
    <w:pPr>
      <w:ind w:right="-908"/>
    </w:pPr>
    <w:rPr>
      <w:rFonts w:ascii="Times New Roman" w:hAnsi="Times New Roman" w:eastAsia="Times New Roman" w:cs="Times New Roman"/>
      <w:b/>
      <w:bCs/>
      <w:i/>
      <w:iCs/>
      <w:sz w:val="24"/>
      <w:szCs w:val="20"/>
    </w:rPr>
  </w:style>
  <w:style w:type="character" w:styleId="BodyTextChar" w:customStyle="1">
    <w:name w:val="Body Text Char"/>
    <w:basedOn w:val="DefaultParagraphFont"/>
    <w:link w:val="BodyText"/>
    <w:rsid w:val="007D3E56"/>
    <w:rPr>
      <w:rFonts w:ascii="Times New Roman" w:hAnsi="Times New Roman" w:eastAsia="Times New Roman" w:cs="Times New Roman"/>
      <w:b/>
      <w:bCs/>
      <w:i/>
      <w:iCs/>
      <w:szCs w:val="20"/>
    </w:rPr>
  </w:style>
  <w:style w:type="paragraph" w:styleId="Subtitle">
    <w:name w:val="Subtitle"/>
    <w:basedOn w:val="Normal"/>
    <w:link w:val="SubtitleChar"/>
    <w:qFormat/>
    <w:rsid w:val="007D3E56"/>
    <w:rPr>
      <w:rFonts w:ascii="Times New Roman" w:hAnsi="Times New Roman" w:eastAsia="Times New Roman" w:cs="Times New Roman"/>
      <w:b/>
      <w:sz w:val="36"/>
      <w:szCs w:val="20"/>
    </w:rPr>
  </w:style>
  <w:style w:type="character" w:styleId="SubtitleChar" w:customStyle="1">
    <w:name w:val="Subtitle Char"/>
    <w:basedOn w:val="DefaultParagraphFont"/>
    <w:link w:val="Subtitle"/>
    <w:rsid w:val="007D3E56"/>
    <w:rPr>
      <w:rFonts w:ascii="Times New Roman" w:hAnsi="Times New Roman" w:eastAsia="Times New Roman" w:cs="Times New Roman"/>
      <w:b/>
      <w:sz w:val="36"/>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148766">
      <w:bodyDiv w:val="1"/>
      <w:marLeft w:val="0"/>
      <w:marRight w:val="0"/>
      <w:marTop w:val="0"/>
      <w:marBottom w:val="0"/>
      <w:divBdr>
        <w:top w:val="none" w:sz="0" w:space="0" w:color="auto"/>
        <w:left w:val="none" w:sz="0" w:space="0" w:color="auto"/>
        <w:bottom w:val="none" w:sz="0" w:space="0" w:color="auto"/>
        <w:right w:val="none" w:sz="0" w:space="0" w:color="auto"/>
      </w:divBdr>
    </w:div>
    <w:div w:id="525868047">
      <w:bodyDiv w:val="1"/>
      <w:marLeft w:val="0"/>
      <w:marRight w:val="0"/>
      <w:marTop w:val="0"/>
      <w:marBottom w:val="0"/>
      <w:divBdr>
        <w:top w:val="none" w:sz="0" w:space="0" w:color="auto"/>
        <w:left w:val="none" w:sz="0" w:space="0" w:color="auto"/>
        <w:bottom w:val="none" w:sz="0" w:space="0" w:color="auto"/>
        <w:right w:val="none" w:sz="0" w:space="0" w:color="auto"/>
      </w:divBdr>
    </w:div>
    <w:div w:id="552349074">
      <w:bodyDiv w:val="1"/>
      <w:marLeft w:val="0"/>
      <w:marRight w:val="0"/>
      <w:marTop w:val="0"/>
      <w:marBottom w:val="0"/>
      <w:divBdr>
        <w:top w:val="none" w:sz="0" w:space="0" w:color="auto"/>
        <w:left w:val="none" w:sz="0" w:space="0" w:color="auto"/>
        <w:bottom w:val="none" w:sz="0" w:space="0" w:color="auto"/>
        <w:right w:val="none" w:sz="0" w:space="0" w:color="auto"/>
      </w:divBdr>
    </w:div>
    <w:div w:id="732240446">
      <w:bodyDiv w:val="1"/>
      <w:marLeft w:val="0"/>
      <w:marRight w:val="0"/>
      <w:marTop w:val="0"/>
      <w:marBottom w:val="0"/>
      <w:divBdr>
        <w:top w:val="none" w:sz="0" w:space="0" w:color="auto"/>
        <w:left w:val="none" w:sz="0" w:space="0" w:color="auto"/>
        <w:bottom w:val="none" w:sz="0" w:space="0" w:color="auto"/>
        <w:right w:val="none" w:sz="0" w:space="0" w:color="auto"/>
      </w:divBdr>
    </w:div>
    <w:div w:id="967904500">
      <w:bodyDiv w:val="1"/>
      <w:marLeft w:val="0"/>
      <w:marRight w:val="0"/>
      <w:marTop w:val="0"/>
      <w:marBottom w:val="0"/>
      <w:divBdr>
        <w:top w:val="none" w:sz="0" w:space="0" w:color="auto"/>
        <w:left w:val="none" w:sz="0" w:space="0" w:color="auto"/>
        <w:bottom w:val="none" w:sz="0" w:space="0" w:color="auto"/>
        <w:right w:val="none" w:sz="0" w:space="0" w:color="auto"/>
      </w:divBdr>
    </w:div>
    <w:div w:id="1119297930">
      <w:bodyDiv w:val="1"/>
      <w:marLeft w:val="0"/>
      <w:marRight w:val="0"/>
      <w:marTop w:val="0"/>
      <w:marBottom w:val="0"/>
      <w:divBdr>
        <w:top w:val="none" w:sz="0" w:space="0" w:color="auto"/>
        <w:left w:val="none" w:sz="0" w:space="0" w:color="auto"/>
        <w:bottom w:val="none" w:sz="0" w:space="0" w:color="auto"/>
        <w:right w:val="none" w:sz="0" w:space="0" w:color="auto"/>
      </w:divBdr>
    </w:div>
    <w:div w:id="1274946005">
      <w:bodyDiv w:val="1"/>
      <w:marLeft w:val="0"/>
      <w:marRight w:val="0"/>
      <w:marTop w:val="0"/>
      <w:marBottom w:val="0"/>
      <w:divBdr>
        <w:top w:val="none" w:sz="0" w:space="0" w:color="auto"/>
        <w:left w:val="none" w:sz="0" w:space="0" w:color="auto"/>
        <w:bottom w:val="none" w:sz="0" w:space="0" w:color="auto"/>
        <w:right w:val="none" w:sz="0" w:space="0" w:color="auto"/>
      </w:divBdr>
    </w:div>
    <w:div w:id="1471904009">
      <w:bodyDiv w:val="1"/>
      <w:marLeft w:val="0"/>
      <w:marRight w:val="0"/>
      <w:marTop w:val="0"/>
      <w:marBottom w:val="0"/>
      <w:divBdr>
        <w:top w:val="none" w:sz="0" w:space="0" w:color="auto"/>
        <w:left w:val="none" w:sz="0" w:space="0" w:color="auto"/>
        <w:bottom w:val="none" w:sz="0" w:space="0" w:color="auto"/>
        <w:right w:val="none" w:sz="0" w:space="0" w:color="auto"/>
      </w:divBdr>
    </w:div>
    <w:div w:id="1649630480">
      <w:bodyDiv w:val="1"/>
      <w:marLeft w:val="0"/>
      <w:marRight w:val="0"/>
      <w:marTop w:val="0"/>
      <w:marBottom w:val="0"/>
      <w:divBdr>
        <w:top w:val="none" w:sz="0" w:space="0" w:color="auto"/>
        <w:left w:val="none" w:sz="0" w:space="0" w:color="auto"/>
        <w:bottom w:val="none" w:sz="0" w:space="0" w:color="auto"/>
        <w:right w:val="none" w:sz="0" w:space="0" w:color="auto"/>
      </w:divBdr>
    </w:div>
    <w:div w:id="1702825024">
      <w:bodyDiv w:val="1"/>
      <w:marLeft w:val="0"/>
      <w:marRight w:val="0"/>
      <w:marTop w:val="0"/>
      <w:marBottom w:val="0"/>
      <w:divBdr>
        <w:top w:val="none" w:sz="0" w:space="0" w:color="auto"/>
        <w:left w:val="none" w:sz="0" w:space="0" w:color="auto"/>
        <w:bottom w:val="none" w:sz="0" w:space="0" w:color="auto"/>
        <w:right w:val="none" w:sz="0" w:space="0" w:color="auto"/>
      </w:divBdr>
    </w:div>
    <w:div w:id="1805273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yperlink" Target="https://outlookuwicac.sharepoint.com/:b:/s/QED/Ec3kYQQeEHdKrCbo_tJnr2kBomIiiLINmPebUgvTUljq9Q?e=a0G2z5" TargetMode="External" Id="rId13" /><Relationship Type="http://schemas.openxmlformats.org/officeDocument/2006/relationships/fontTable" Target="fontTable.xml" Id="rId26" /><Relationship Type="http://schemas.openxmlformats.org/officeDocument/2006/relationships/customXml" Target="../customXml/item3.xml" Id="rId3" /><Relationship Type="http://schemas.openxmlformats.org/officeDocument/2006/relationships/hyperlink" Target="https://www.cardiffmet.ac.uk/registry/academichandbook/Documents/AH1_04_03.pdf" TargetMode="External" Id="rId21" /><Relationship Type="http://schemas.openxmlformats.org/officeDocument/2006/relationships/settings" Target="settings.xml" Id="rId7" /><Relationship Type="http://schemas.openxmlformats.org/officeDocument/2006/relationships/hyperlink" Target="https://learn.cardiffmet.ac.uk/mod/glossary/showentry.php?courseid=8107&amp;eid=9581&amp;displayformat=dictionary" TargetMode="External" Id="rId12" /><Relationship Type="http://schemas.openxmlformats.org/officeDocument/2006/relationships/footer" Target="footer3.xml" Id="rId17" /><Relationship Type="http://schemas.openxmlformats.org/officeDocument/2006/relationships/image" Target="media/image4.png" Id="rId25" /><Relationship Type="http://schemas.openxmlformats.org/officeDocument/2006/relationships/customXml" Target="../customXml/item2.xml" Id="rId2" /><Relationship Type="http://schemas.openxmlformats.org/officeDocument/2006/relationships/header" Target="header1.xml" Id="rId16" /><Relationship Type="http://schemas.openxmlformats.org/officeDocument/2006/relationships/hyperlink" Target="https://outlookuwicac.sharepoint.com/sites/QED/Shared%20Documents/Forms/Front%20Page.aspx?id=%2Fsites%2FQED%2FShared%20Documents%2Fstudent%20guide%20%2D%20Is%20my%20mark%20fair%2Epdf&amp;parent=%2Fsites%2FQED%2FShared%20Documents&amp;p=true&amp;originalPath=aHR0cHM6Ly9vdXRsb29rdXdpY2FjLnNoYXJlcG9pbnQuY29tLzpiOi9zL1FFRC9FYzNrWVFRZUVIZEtyQ2JvX3RKbnIya0JvbUlpaUxJTm1QZWJVZ3ZUVWxqcTlRP3J0aW1lPXFLb08zblB3MkVn" TargetMode="External"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emf" Id="rId11" /><Relationship Type="http://schemas.openxmlformats.org/officeDocument/2006/relationships/image" Target="media/image3.png" Id="rId24" /><Relationship Type="http://schemas.openxmlformats.org/officeDocument/2006/relationships/numbering" Target="numbering.xml" Id="rId5" /><Relationship Type="http://schemas.openxmlformats.org/officeDocument/2006/relationships/footer" Target="footer2.xml" Id="rId15" /><Relationship Type="http://schemas.openxmlformats.org/officeDocument/2006/relationships/hyperlink" Target="https://learn.cardiffmet.ac.uk/course/view.php?id=1416" TargetMode="External" Id="rId23"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footer" Target="footer1.xml" Id="rId14" /><Relationship Type="http://schemas.openxmlformats.org/officeDocument/2006/relationships/hyperlink" Target="https://outlookuwicac.sharepoint.com/sites/QED/SitePages/Facilitation-of-Learning.aspx" TargetMode="External" Id="rId22" /><Relationship Type="http://schemas.openxmlformats.org/officeDocument/2006/relationships/theme" Target="theme/theme1.xml" Id="rId27" /><Relationship Type="http://schemas.openxmlformats.org/officeDocument/2006/relationships/hyperlink" Target="http://www.citethemrightonline.com" TargetMode="External" Id="R8b836b7df46c46e6" /><Relationship Type="http://schemas.openxmlformats.org/officeDocument/2006/relationships/hyperlink" Target="https://www.cardiffmet.ac.uk/registry/academichandbook/Pages/Ah1_08.aspx" TargetMode="External" Id="R0a7bc11b31384af2" /></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m19377\Documents\Assessment%20Brief%20Template%20LF.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855CA21AD9BAC84991C91C5CF1AC3FF6" ma:contentTypeVersion="10" ma:contentTypeDescription="Create a new document." ma:contentTypeScope="" ma:versionID="7b50fb99ca9145e9956664c92803f9ee">
  <xsd:schema xmlns:xsd="http://www.w3.org/2001/XMLSchema" xmlns:xs="http://www.w3.org/2001/XMLSchema" xmlns:p="http://schemas.microsoft.com/office/2006/metadata/properties" xmlns:ns2="7dfe6009-8fee-4cd1-86a4-21f03d7a9091" xmlns:ns3="60951569-9723-4cc4-bb2b-0ba028d5f291" targetNamespace="http://schemas.microsoft.com/office/2006/metadata/properties" ma:root="true" ma:fieldsID="cdc703ec78b2993fc4935b198a9448a8" ns2:_="" ns3:_="">
    <xsd:import namespace="7dfe6009-8fee-4cd1-86a4-21f03d7a9091"/>
    <xsd:import namespace="60951569-9723-4cc4-bb2b-0ba028d5f291"/>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element ref="ns2:MediaServiceDateTaken" minOccurs="0"/>
                <xsd:element ref="ns2:MediaServiceGenerationTime" minOccurs="0"/>
                <xsd:element ref="ns2:MediaServiceEventHashCode" minOccurs="0"/>
                <xsd:element ref="ns2:MediaLengthInSecond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dfe6009-8fee-4cd1-86a4-21f03d7a909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SearchProperties" ma:index="17"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60951569-9723-4cc4-bb2b-0ba028d5f291"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A8C0D44-785F-CC49-B2E4-4A62A3400C5D}">
  <ds:schemaRefs>
    <ds:schemaRef ds:uri="http://schemas.openxmlformats.org/officeDocument/2006/bibliography"/>
  </ds:schemaRefs>
</ds:datastoreItem>
</file>

<file path=customXml/itemProps2.xml><?xml version="1.0" encoding="utf-8"?>
<ds:datastoreItem xmlns:ds="http://schemas.openxmlformats.org/officeDocument/2006/customXml" ds:itemID="{0014281C-F896-4971-97DE-E388F8CEBFE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4F101B3-1C44-4676-A1ED-30CA2D0D7601}">
  <ds:schemaRefs>
    <ds:schemaRef ds:uri="http://schemas.microsoft.com/sharepoint/v3/contenttype/forms"/>
  </ds:schemaRefs>
</ds:datastoreItem>
</file>

<file path=customXml/itemProps4.xml><?xml version="1.0" encoding="utf-8"?>
<ds:datastoreItem xmlns:ds="http://schemas.openxmlformats.org/officeDocument/2006/customXml" ds:itemID="{60A7C7D6-6D23-402D-B438-364BF3349D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dfe6009-8fee-4cd1-86a4-21f03d7a9091"/>
    <ds:schemaRef ds:uri="60951569-9723-4cc4-bb2b-0ba028d5f2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Assessment Brief Template LF</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Freeman, Leanne</dc:creator>
  <keywords/>
  <dc:description/>
  <lastModifiedBy>Guest User</lastModifiedBy>
  <revision>86</revision>
  <dcterms:created xsi:type="dcterms:W3CDTF">2024-08-29T03:31:00.0000000Z</dcterms:created>
  <dcterms:modified xsi:type="dcterms:W3CDTF">2025-02-25T09:06:31.9985151Z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0x010100855CA21AD9BAC84991C91C5CF1AC3FF6</vt:lpwstr>
  </property>
  <property fmtid="{D5CDD505-2E9C-101B-9397-08002B2CF9AE}" pid="3" name="GrammarlyDocumentId">
    <vt:lpwstr>6a41986415dce2bf370aacfb06fe09743b23f4dfeffded9c00c31367d3696c4b</vt:lpwstr>
  </property>
</Properties>
</file>